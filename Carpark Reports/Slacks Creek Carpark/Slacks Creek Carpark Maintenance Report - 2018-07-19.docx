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EDFBE" w14:textId="77777777" w:rsidR="00CA67C8" w:rsidRDefault="00CA67C8" w:rsidP="00D04FD6">
      <w:pPr>
        <w:rPr>
          <w:rFonts w:cs="Arial"/>
          <w:b/>
          <w:noProof/>
          <w:sz w:val="48"/>
          <w:szCs w:val="48"/>
        </w:rPr>
      </w:pPr>
    </w:p>
    <w:p w14:paraId="1E5A20AA" w14:textId="0177F624" w:rsidR="007A4A53" w:rsidRPr="002512AC" w:rsidRDefault="007F649C" w:rsidP="00D04FD6">
      <w:pPr>
        <w:rPr>
          <w:rFonts w:cs="Arial"/>
          <w:b/>
          <w:noProof/>
          <w:color w:val="008000"/>
          <w:sz w:val="48"/>
          <w:szCs w:val="48"/>
        </w:rPr>
      </w:pPr>
      <w:r>
        <w:rPr>
          <w:rFonts w:cs="Arial"/>
          <w:b/>
          <w:noProof/>
          <w:color w:val="008000"/>
          <w:sz w:val="48"/>
          <w:szCs w:val="48"/>
        </w:rPr>
        <w:t>Slacks Creek</w:t>
      </w:r>
      <w:r w:rsidR="00AC1B2C">
        <w:rPr>
          <w:rFonts w:cs="Arial"/>
          <w:b/>
          <w:noProof/>
          <w:color w:val="008000"/>
          <w:sz w:val="48"/>
          <w:szCs w:val="48"/>
        </w:rPr>
        <w:t xml:space="preserve"> Arcare</w:t>
      </w:r>
    </w:p>
    <w:p w14:paraId="02A3ECC9" w14:textId="562D3655" w:rsidR="00346F5A" w:rsidRPr="00CA67C8" w:rsidRDefault="002512AC" w:rsidP="00D04FD6">
      <w:pPr>
        <w:rPr>
          <w:rFonts w:cs="Arial"/>
          <w:b/>
          <w:noProof/>
          <w:color w:val="008000"/>
          <w:sz w:val="48"/>
          <w:szCs w:val="48"/>
        </w:rPr>
      </w:pPr>
      <w:r>
        <w:rPr>
          <w:rFonts w:cs="Arial"/>
          <w:b/>
          <w:noProof/>
          <w:color w:val="008000"/>
          <w:sz w:val="48"/>
          <w:szCs w:val="48"/>
        </w:rPr>
        <w:t>Car Park</w:t>
      </w:r>
    </w:p>
    <w:p w14:paraId="65BF7D86" w14:textId="77777777" w:rsidR="00CA67C8" w:rsidRDefault="00CA67C8" w:rsidP="00D04FD6">
      <w:pPr>
        <w:rPr>
          <w:rFonts w:cs="Arial"/>
          <w:b/>
          <w:noProof/>
          <w:sz w:val="36"/>
          <w:szCs w:val="36"/>
        </w:rPr>
      </w:pPr>
    </w:p>
    <w:p w14:paraId="7E3F5D1A" w14:textId="77777777" w:rsidR="001C1C38" w:rsidRPr="002469D3" w:rsidRDefault="00D04FD6" w:rsidP="00D04FD6">
      <w:pPr>
        <w:rPr>
          <w:rFonts w:cs="Arial"/>
          <w:b/>
          <w:noProof/>
          <w:color w:val="262626"/>
          <w:sz w:val="36"/>
          <w:szCs w:val="36"/>
        </w:rPr>
      </w:pPr>
      <w:r w:rsidRPr="002469D3">
        <w:rPr>
          <w:rFonts w:cs="Arial"/>
          <w:b/>
          <w:noProof/>
          <w:color w:val="262626"/>
          <w:sz w:val="36"/>
          <w:szCs w:val="36"/>
        </w:rPr>
        <w:t>Car Park Maintenance Report</w:t>
      </w:r>
    </w:p>
    <w:p w14:paraId="5FE39851" w14:textId="2ECE0542" w:rsidR="00CA67C8" w:rsidRPr="002469D3" w:rsidRDefault="00CA67C8" w:rsidP="00CA67C8">
      <w:pPr>
        <w:rPr>
          <w:rFonts w:cs="Arial"/>
          <w:noProof/>
          <w:color w:val="262626"/>
          <w:sz w:val="28"/>
          <w:szCs w:val="36"/>
        </w:rPr>
      </w:pPr>
      <w:r w:rsidRPr="002469D3">
        <w:rPr>
          <w:rFonts w:cs="Arial"/>
          <w:noProof/>
          <w:color w:val="262626"/>
          <w:sz w:val="28"/>
          <w:szCs w:val="36"/>
        </w:rPr>
        <w:t xml:space="preserve">Service performed on: </w:t>
      </w:r>
      <w:r w:rsidR="00AC1B2C">
        <w:rPr>
          <w:rFonts w:cs="Arial"/>
          <w:noProof/>
          <w:color w:val="262626"/>
          <w:sz w:val="28"/>
          <w:szCs w:val="36"/>
        </w:rPr>
        <w:t>1</w:t>
      </w:r>
      <w:r w:rsidR="00813F66">
        <w:rPr>
          <w:rFonts w:cs="Arial"/>
          <w:noProof/>
          <w:color w:val="262626"/>
          <w:sz w:val="28"/>
          <w:szCs w:val="36"/>
        </w:rPr>
        <w:t>2</w:t>
      </w:r>
      <w:r w:rsidR="002512AC" w:rsidRPr="002512AC">
        <w:rPr>
          <w:rFonts w:cs="Arial"/>
          <w:noProof/>
          <w:color w:val="262626"/>
          <w:sz w:val="28"/>
          <w:szCs w:val="36"/>
          <w:vertAlign w:val="superscript"/>
        </w:rPr>
        <w:t>th</w:t>
      </w:r>
      <w:r w:rsidR="002512AC">
        <w:rPr>
          <w:rFonts w:cs="Arial"/>
          <w:noProof/>
          <w:color w:val="262626"/>
          <w:sz w:val="28"/>
          <w:szCs w:val="36"/>
        </w:rPr>
        <w:t xml:space="preserve"> </w:t>
      </w:r>
      <w:r w:rsidR="00AC1B2C">
        <w:rPr>
          <w:rFonts w:cs="Arial"/>
          <w:noProof/>
          <w:color w:val="262626"/>
          <w:sz w:val="28"/>
          <w:szCs w:val="36"/>
        </w:rPr>
        <w:t>July</w:t>
      </w:r>
      <w:r w:rsidR="002512AC">
        <w:rPr>
          <w:rFonts w:cs="Arial"/>
          <w:noProof/>
          <w:color w:val="262626"/>
          <w:sz w:val="28"/>
          <w:szCs w:val="36"/>
        </w:rPr>
        <w:t xml:space="preserve"> 2018</w:t>
      </w:r>
      <w:r w:rsidR="00906352">
        <w:rPr>
          <w:rFonts w:cs="Arial"/>
          <w:noProof/>
          <w:color w:val="262626"/>
          <w:sz w:val="28"/>
          <w:szCs w:val="36"/>
        </w:rPr>
        <w:t xml:space="preserve"> </w:t>
      </w:r>
    </w:p>
    <w:p w14:paraId="39574E97" w14:textId="77777777" w:rsidR="001F4FEB" w:rsidRPr="005C2F21" w:rsidRDefault="001F4FEB" w:rsidP="00D04FD6">
      <w:pPr>
        <w:rPr>
          <w:rFonts w:cs="Arial"/>
          <w:b/>
          <w:noProof/>
          <w:sz w:val="36"/>
          <w:szCs w:val="36"/>
        </w:rPr>
      </w:pPr>
    </w:p>
    <w:p w14:paraId="656ED7A9" w14:textId="77777777" w:rsidR="001F4FEB" w:rsidRPr="005C2F21" w:rsidRDefault="001F4FEB" w:rsidP="00D04FD6">
      <w:pPr>
        <w:rPr>
          <w:rFonts w:cs="Arial"/>
          <w:b/>
          <w:noProof/>
          <w:sz w:val="36"/>
          <w:szCs w:val="36"/>
        </w:rPr>
      </w:pPr>
    </w:p>
    <w:p w14:paraId="6854624E" w14:textId="77777777" w:rsidR="007F55C4" w:rsidRDefault="007F55C4" w:rsidP="00687633">
      <w:pPr>
        <w:rPr>
          <w:rFonts w:cs="Arial"/>
          <w:sz w:val="22"/>
          <w:szCs w:val="22"/>
          <w:lang w:val="en-US"/>
        </w:rPr>
      </w:pPr>
    </w:p>
    <w:p w14:paraId="084C4A78" w14:textId="77777777" w:rsidR="00D04FD6" w:rsidRDefault="00D04FD6" w:rsidP="00687633">
      <w:pPr>
        <w:rPr>
          <w:rFonts w:cs="Arial"/>
          <w:sz w:val="22"/>
          <w:szCs w:val="22"/>
          <w:lang w:val="en-US"/>
        </w:rPr>
      </w:pPr>
    </w:p>
    <w:p w14:paraId="71D181EE" w14:textId="77777777" w:rsidR="00B836F9" w:rsidRDefault="00B836F9" w:rsidP="00687633">
      <w:pPr>
        <w:rPr>
          <w:rFonts w:cs="Arial"/>
          <w:sz w:val="22"/>
          <w:szCs w:val="22"/>
          <w:lang w:val="en-US"/>
        </w:rPr>
      </w:pPr>
    </w:p>
    <w:p w14:paraId="0D728B57" w14:textId="77777777" w:rsidR="00B836F9" w:rsidRDefault="00B836F9" w:rsidP="00687633">
      <w:pPr>
        <w:rPr>
          <w:rFonts w:cs="Arial"/>
          <w:sz w:val="22"/>
          <w:szCs w:val="22"/>
          <w:lang w:val="en-US"/>
        </w:rPr>
      </w:pPr>
    </w:p>
    <w:p w14:paraId="7E583017" w14:textId="77777777" w:rsidR="00CA67C8" w:rsidRDefault="00CA67C8" w:rsidP="00687633">
      <w:pPr>
        <w:rPr>
          <w:rFonts w:cs="Arial"/>
          <w:sz w:val="22"/>
          <w:szCs w:val="22"/>
          <w:lang w:val="en-US"/>
        </w:rPr>
      </w:pPr>
    </w:p>
    <w:p w14:paraId="1839D7FF" w14:textId="77777777" w:rsidR="00B836F9" w:rsidRDefault="00B836F9" w:rsidP="00687633">
      <w:pPr>
        <w:rPr>
          <w:rFonts w:cs="Arial"/>
          <w:sz w:val="22"/>
          <w:szCs w:val="22"/>
          <w:lang w:val="en-US"/>
        </w:rPr>
      </w:pPr>
    </w:p>
    <w:p w14:paraId="7E200C01" w14:textId="77777777" w:rsidR="00687633" w:rsidRDefault="00687633" w:rsidP="00687633">
      <w:pPr>
        <w:jc w:val="center"/>
        <w:rPr>
          <w:rFonts w:cs="Arial"/>
          <w:b/>
          <w:sz w:val="22"/>
          <w:szCs w:val="22"/>
          <w:lang w:val="en-US"/>
        </w:rPr>
      </w:pPr>
    </w:p>
    <w:p w14:paraId="2E796F4F" w14:textId="77777777" w:rsidR="00CA67C8" w:rsidRPr="005C2F21" w:rsidRDefault="00CA67C8" w:rsidP="00687633">
      <w:pPr>
        <w:jc w:val="center"/>
        <w:rPr>
          <w:rFonts w:cs="Arial"/>
          <w:b/>
          <w:sz w:val="22"/>
          <w:szCs w:val="22"/>
          <w:lang w:val="en-US"/>
        </w:rPr>
      </w:pPr>
    </w:p>
    <w:p w14:paraId="03B007BD" w14:textId="478965F4" w:rsidR="008A7C5D" w:rsidRDefault="008A7C5D" w:rsidP="00687633">
      <w:pPr>
        <w:pStyle w:val="Footer"/>
        <w:tabs>
          <w:tab w:val="left" w:pos="2250"/>
          <w:tab w:val="right" w:pos="4320"/>
        </w:tabs>
        <w:spacing w:line="220" w:lineRule="exact"/>
        <w:jc w:val="center"/>
        <w:rPr>
          <w:rFonts w:cs="Arial"/>
          <w:b/>
          <w:noProof/>
          <w:sz w:val="22"/>
          <w:szCs w:val="22"/>
        </w:rPr>
      </w:pPr>
    </w:p>
    <w:p w14:paraId="06D0A8A7" w14:textId="1D82B73D" w:rsidR="00210BB0" w:rsidRDefault="00AC1B2C" w:rsidP="002512AC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2DA9086" wp14:editId="12AD4D7F">
                <wp:simplePos x="0" y="0"/>
                <wp:positionH relativeFrom="column">
                  <wp:posOffset>798830</wp:posOffset>
                </wp:positionH>
                <wp:positionV relativeFrom="paragraph">
                  <wp:posOffset>9823450</wp:posOffset>
                </wp:positionV>
                <wp:extent cx="1727835" cy="706755"/>
                <wp:effectExtent l="0" t="0" r="0" b="0"/>
                <wp:wrapNone/>
                <wp:docPr id="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27835" cy="706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A95B5" w14:textId="77777777" w:rsidR="002512AC" w:rsidRPr="006A687C" w:rsidRDefault="002512AC" w:rsidP="002512AC">
                            <w:pPr>
                              <w:jc w:val="center"/>
                              <w:rPr>
                                <w:b/>
                                <w:color w:val="948A54" w:themeColor="background2" w:themeShade="80"/>
                                <w:sz w:val="12"/>
                              </w:rPr>
                            </w:pPr>
                            <w:r w:rsidRPr="006A687C">
                              <w:rPr>
                                <w:b/>
                                <w:color w:val="948A54" w:themeColor="background2" w:themeShade="80"/>
                                <w:sz w:val="12"/>
                              </w:rPr>
                              <w:t>Integrated electrical &amp; communications</w:t>
                            </w:r>
                          </w:p>
                          <w:p w14:paraId="30EE38CA" w14:textId="77777777" w:rsidR="002512AC" w:rsidRDefault="002512AC" w:rsidP="002512AC">
                            <w:pPr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 w:rsidRPr="006A687C">
                              <w:rPr>
                                <w:color w:val="948A54" w:themeColor="background2" w:themeShade="80"/>
                                <w:sz w:val="12"/>
                              </w:rPr>
                              <w:t>Hemmant, QLD 4174</w:t>
                            </w:r>
                          </w:p>
                          <w:p w14:paraId="3E0576C6" w14:textId="77777777" w:rsidR="002512AC" w:rsidRDefault="002512AC" w:rsidP="002512AC">
                            <w:pPr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>
                              <w:rPr>
                                <w:color w:val="948A54" w:themeColor="background2" w:themeShade="80"/>
                                <w:sz w:val="12"/>
                              </w:rPr>
                              <w:t>Gold Coast, QLD 4214</w:t>
                            </w:r>
                          </w:p>
                          <w:p w14:paraId="72AA5827" w14:textId="77777777" w:rsidR="002512AC" w:rsidRPr="006A687C" w:rsidRDefault="002512AC" w:rsidP="002512AC">
                            <w:pPr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>
                              <w:rPr>
                                <w:color w:val="948A54" w:themeColor="background2" w:themeShade="80"/>
                                <w:sz w:val="12"/>
                              </w:rPr>
                              <w:t>Coffs Harbour, NSW 2450</w:t>
                            </w:r>
                          </w:p>
                          <w:p w14:paraId="0C04C24A" w14:textId="77777777" w:rsidR="002512AC" w:rsidRPr="006A687C" w:rsidRDefault="002512AC" w:rsidP="002512AC">
                            <w:pPr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 w:rsidRPr="006A687C">
                              <w:rPr>
                                <w:color w:val="948A54" w:themeColor="background2" w:themeShade="80"/>
                                <w:sz w:val="12"/>
                              </w:rPr>
                              <w:t>Office: 07 3890 8112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A908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2.9pt;margin-top:773.5pt;width:136.05pt;height:55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" fillcolor="white [3212]" stroked="f" strokeweight=".5pt">
                <v:textbox>
                  <w:txbxContent>
                    <w:p w14:paraId="621A95B5" w14:textId="77777777" w:rsidR="002512AC" w:rsidRPr="006A687C" w:rsidRDefault="002512AC" w:rsidP="002512AC">
                      <w:pPr>
                        <w:jc w:val="center"/>
                        <w:rPr>
                          <w:b/>
                          <w:color w:val="948A54" w:themeColor="background2" w:themeShade="80"/>
                          <w:sz w:val="12"/>
                        </w:rPr>
                      </w:pPr>
                      <w:r w:rsidRPr="006A687C">
                        <w:rPr>
                          <w:b/>
                          <w:color w:val="948A54" w:themeColor="background2" w:themeShade="80"/>
                          <w:sz w:val="12"/>
                        </w:rPr>
                        <w:t>Integrated electrical &amp; communications</w:t>
                      </w:r>
                    </w:p>
                    <w:p w14:paraId="30EE38CA" w14:textId="77777777" w:rsidR="002512AC" w:rsidRDefault="002512AC" w:rsidP="002512AC">
                      <w:pPr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 w:rsidRPr="006A687C">
                        <w:rPr>
                          <w:color w:val="948A54" w:themeColor="background2" w:themeShade="80"/>
                          <w:sz w:val="12"/>
                        </w:rPr>
                        <w:t>Hemmant, QLD 4174</w:t>
                      </w:r>
                    </w:p>
                    <w:p w14:paraId="3E0576C6" w14:textId="77777777" w:rsidR="002512AC" w:rsidRDefault="002512AC" w:rsidP="002512AC">
                      <w:pPr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>
                        <w:rPr>
                          <w:color w:val="948A54" w:themeColor="background2" w:themeShade="80"/>
                          <w:sz w:val="12"/>
                        </w:rPr>
                        <w:t>Gold Coast, QLD 4214</w:t>
                      </w:r>
                    </w:p>
                    <w:p w14:paraId="72AA5827" w14:textId="77777777" w:rsidR="002512AC" w:rsidRPr="006A687C" w:rsidRDefault="002512AC" w:rsidP="002512AC">
                      <w:pPr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>
                        <w:rPr>
                          <w:color w:val="948A54" w:themeColor="background2" w:themeShade="80"/>
                          <w:sz w:val="12"/>
                        </w:rPr>
                        <w:t>Coffs Harbour, NSW 2450</w:t>
                      </w:r>
                    </w:p>
                    <w:p w14:paraId="0C04C24A" w14:textId="77777777" w:rsidR="002512AC" w:rsidRPr="006A687C" w:rsidRDefault="002512AC" w:rsidP="002512AC">
                      <w:pPr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 w:rsidRPr="006A687C">
                        <w:rPr>
                          <w:color w:val="948A54" w:themeColor="background2" w:themeShade="80"/>
                          <w:sz w:val="12"/>
                        </w:rPr>
                        <w:t>Office: 07 3890 8112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424AB59" wp14:editId="73DFDDD0">
                <wp:simplePos x="0" y="0"/>
                <wp:positionH relativeFrom="column">
                  <wp:posOffset>2943860</wp:posOffset>
                </wp:positionH>
                <wp:positionV relativeFrom="paragraph">
                  <wp:posOffset>9829165</wp:posOffset>
                </wp:positionV>
                <wp:extent cx="1727835" cy="69469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27835" cy="694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066E4" w14:textId="77777777" w:rsidR="002512AC" w:rsidRPr="006A687C" w:rsidRDefault="002512AC" w:rsidP="002512AC">
                            <w:pPr>
                              <w:jc w:val="center"/>
                              <w:rPr>
                                <w:b/>
                                <w:color w:val="0070C0"/>
                                <w:sz w:val="12"/>
                              </w:rPr>
                            </w:pPr>
                            <w:r w:rsidRPr="006A687C">
                              <w:rPr>
                                <w:b/>
                                <w:color w:val="0070C0"/>
                                <w:sz w:val="12"/>
                              </w:rPr>
                              <w:t>Integrated refrigeration &amp; air conditioning</w:t>
                            </w:r>
                          </w:p>
                          <w:p w14:paraId="0998093B" w14:textId="77777777" w:rsidR="002512AC" w:rsidRDefault="002512AC" w:rsidP="002512AC">
                            <w:pPr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 w:rsidRPr="006A687C">
                              <w:rPr>
                                <w:color w:val="948A54" w:themeColor="background2" w:themeShade="80"/>
                                <w:sz w:val="12"/>
                              </w:rPr>
                              <w:t>Hemmant, QLD 4174</w:t>
                            </w:r>
                          </w:p>
                          <w:p w14:paraId="28A6CC17" w14:textId="77777777" w:rsidR="002512AC" w:rsidRDefault="002512AC" w:rsidP="002512AC">
                            <w:pPr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>
                              <w:rPr>
                                <w:color w:val="948A54" w:themeColor="background2" w:themeShade="80"/>
                                <w:sz w:val="12"/>
                              </w:rPr>
                              <w:t>Gold Coast, QLD 4214</w:t>
                            </w:r>
                          </w:p>
                          <w:p w14:paraId="21F055EA" w14:textId="77777777" w:rsidR="002512AC" w:rsidRPr="006A687C" w:rsidRDefault="002512AC" w:rsidP="002512AC">
                            <w:pPr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>
                              <w:rPr>
                                <w:color w:val="948A54" w:themeColor="background2" w:themeShade="80"/>
                                <w:sz w:val="12"/>
                              </w:rPr>
                              <w:t>Coffs Harbour, NSW 2450</w:t>
                            </w:r>
                          </w:p>
                          <w:p w14:paraId="1C1CB765" w14:textId="77777777" w:rsidR="002512AC" w:rsidRPr="006A687C" w:rsidRDefault="002512AC" w:rsidP="002512AC">
                            <w:pPr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 w:rsidRPr="006A687C">
                              <w:rPr>
                                <w:color w:val="948A54" w:themeColor="background2" w:themeShade="80"/>
                                <w:sz w:val="12"/>
                              </w:rPr>
                              <w:t>Office: 07 3890 8112</w:t>
                            </w:r>
                          </w:p>
                          <w:p w14:paraId="14B458D0" w14:textId="77777777" w:rsidR="002512AC" w:rsidRDefault="002512AC" w:rsidP="002512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4AB59" id="Text Box 8" o:spid="_x0000_s1027" type="#_x0000_t202" style="position:absolute;margin-left:231.8pt;margin-top:773.95pt;width:136.05pt;height:54.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" fillcolor="white [3201]" stroked="f" strokeweight=".5pt">
                <v:textbox>
                  <w:txbxContent>
                    <w:p w14:paraId="29A066E4" w14:textId="77777777" w:rsidR="002512AC" w:rsidRPr="006A687C" w:rsidRDefault="002512AC" w:rsidP="002512AC">
                      <w:pPr>
                        <w:jc w:val="center"/>
                        <w:rPr>
                          <w:b/>
                          <w:color w:val="0070C0"/>
                          <w:sz w:val="12"/>
                        </w:rPr>
                      </w:pPr>
                      <w:r w:rsidRPr="006A687C">
                        <w:rPr>
                          <w:b/>
                          <w:color w:val="0070C0"/>
                          <w:sz w:val="12"/>
                        </w:rPr>
                        <w:t>Integrated refrigeration &amp; air conditioning</w:t>
                      </w:r>
                    </w:p>
                    <w:p w14:paraId="0998093B" w14:textId="77777777" w:rsidR="002512AC" w:rsidRDefault="002512AC" w:rsidP="002512AC">
                      <w:pPr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 w:rsidRPr="006A687C">
                        <w:rPr>
                          <w:color w:val="948A54" w:themeColor="background2" w:themeShade="80"/>
                          <w:sz w:val="12"/>
                        </w:rPr>
                        <w:t>Hemmant, QLD 4174</w:t>
                      </w:r>
                    </w:p>
                    <w:p w14:paraId="28A6CC17" w14:textId="77777777" w:rsidR="002512AC" w:rsidRDefault="002512AC" w:rsidP="002512AC">
                      <w:pPr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>
                        <w:rPr>
                          <w:color w:val="948A54" w:themeColor="background2" w:themeShade="80"/>
                          <w:sz w:val="12"/>
                        </w:rPr>
                        <w:t>Gold Coast, QLD 4214</w:t>
                      </w:r>
                    </w:p>
                    <w:p w14:paraId="21F055EA" w14:textId="77777777" w:rsidR="002512AC" w:rsidRPr="006A687C" w:rsidRDefault="002512AC" w:rsidP="002512AC">
                      <w:pPr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>
                        <w:rPr>
                          <w:color w:val="948A54" w:themeColor="background2" w:themeShade="80"/>
                          <w:sz w:val="12"/>
                        </w:rPr>
                        <w:t>Coffs Harbour, NSW 2450</w:t>
                      </w:r>
                    </w:p>
                    <w:p w14:paraId="1C1CB765" w14:textId="77777777" w:rsidR="002512AC" w:rsidRPr="006A687C" w:rsidRDefault="002512AC" w:rsidP="002512AC">
                      <w:pPr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 w:rsidRPr="006A687C">
                        <w:rPr>
                          <w:color w:val="948A54" w:themeColor="background2" w:themeShade="80"/>
                          <w:sz w:val="12"/>
                        </w:rPr>
                        <w:t>Office: 07 3890 8112</w:t>
                      </w:r>
                    </w:p>
                    <w:p w14:paraId="14B458D0" w14:textId="77777777" w:rsidR="002512AC" w:rsidRDefault="002512AC" w:rsidP="002512A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DE2D507" w14:textId="3166317C" w:rsidR="00610827" w:rsidRDefault="00AC1B2C" w:rsidP="00F21CB7">
      <w:pPr>
        <w:spacing w:before="0" w:after="0"/>
      </w:pPr>
      <w:r>
        <w:rPr>
          <w:b/>
          <w:noProof/>
          <w:color w:val="262626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9A84FF0" wp14:editId="310F4210">
                <wp:simplePos x="0" y="0"/>
                <wp:positionH relativeFrom="column">
                  <wp:posOffset>-281940</wp:posOffset>
                </wp:positionH>
                <wp:positionV relativeFrom="paragraph">
                  <wp:posOffset>1067435</wp:posOffset>
                </wp:positionV>
                <wp:extent cx="5669280" cy="0"/>
                <wp:effectExtent l="15240" t="17145" r="11430" b="11430"/>
                <wp:wrapTopAndBottom/>
                <wp:docPr id="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D048C7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2pt,84.05pt" to="424.2pt,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" o:allowincell="f" strokecolor="#bfbfbf" strokeweight="1.5pt">
                <w10:wrap type="topAndBotto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4107E1AF" wp14:editId="2BCF3A90">
                <wp:simplePos x="0" y="0"/>
                <wp:positionH relativeFrom="column">
                  <wp:posOffset>1413510</wp:posOffset>
                </wp:positionH>
                <wp:positionV relativeFrom="paragraph">
                  <wp:posOffset>1003300</wp:posOffset>
                </wp:positionV>
                <wp:extent cx="2134235" cy="914400"/>
                <wp:effectExtent l="9525" t="13335" r="8890" b="571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23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1E0E6" w14:textId="793D302C" w:rsidR="00F21CB7" w:rsidRPr="006A687C" w:rsidRDefault="00F21CB7" w:rsidP="00F21CB7">
                            <w:pPr>
                              <w:spacing w:before="0" w:after="0"/>
                              <w:jc w:val="center"/>
                              <w:rPr>
                                <w:b/>
                                <w:color w:val="0070C0"/>
                                <w:sz w:val="12"/>
                              </w:rPr>
                            </w:pPr>
                            <w:r w:rsidRPr="006A687C">
                              <w:rPr>
                                <w:b/>
                                <w:color w:val="0070C0"/>
                                <w:sz w:val="12"/>
                              </w:rPr>
                              <w:t>Integrated refrigeration &amp; air conditioning</w:t>
                            </w:r>
                          </w:p>
                          <w:p w14:paraId="2E8DD523" w14:textId="77777777" w:rsidR="00F21CB7" w:rsidRDefault="00F21CB7" w:rsidP="00F21CB7">
                            <w:pPr>
                              <w:spacing w:before="0" w:after="0"/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 w:rsidRPr="006A687C">
                              <w:rPr>
                                <w:color w:val="948A54" w:themeColor="background2" w:themeShade="80"/>
                                <w:sz w:val="12"/>
                              </w:rPr>
                              <w:t>Hemmant, QLD 4174</w:t>
                            </w:r>
                          </w:p>
                          <w:p w14:paraId="123663AE" w14:textId="77777777" w:rsidR="00F21CB7" w:rsidRDefault="00F21CB7" w:rsidP="00F21CB7">
                            <w:pPr>
                              <w:spacing w:before="0" w:after="0"/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>
                              <w:rPr>
                                <w:color w:val="948A54" w:themeColor="background2" w:themeShade="80"/>
                                <w:sz w:val="12"/>
                              </w:rPr>
                              <w:t>Gold Coast, LD 4214</w:t>
                            </w:r>
                          </w:p>
                          <w:p w14:paraId="4B9AB405" w14:textId="77777777" w:rsidR="00F21CB7" w:rsidRPr="006A687C" w:rsidRDefault="00F21CB7" w:rsidP="00F21CB7">
                            <w:pPr>
                              <w:spacing w:before="0" w:after="0"/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>
                              <w:rPr>
                                <w:color w:val="948A54" w:themeColor="background2" w:themeShade="80"/>
                                <w:sz w:val="12"/>
                              </w:rPr>
                              <w:t>Coffs Harbour, NSW 2450</w:t>
                            </w:r>
                          </w:p>
                          <w:p w14:paraId="08F90B4C" w14:textId="77777777" w:rsidR="00F21CB7" w:rsidRPr="006A687C" w:rsidRDefault="00F21CB7" w:rsidP="00F21CB7">
                            <w:pPr>
                              <w:spacing w:before="0" w:after="0"/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 w:rsidRPr="006A687C">
                              <w:rPr>
                                <w:color w:val="948A54" w:themeColor="background2" w:themeShade="80"/>
                                <w:sz w:val="12"/>
                              </w:rPr>
                              <w:t>Office: 07 3890 8112</w:t>
                            </w:r>
                          </w:p>
                          <w:p w14:paraId="507F30C8" w14:textId="70C96539" w:rsidR="002512AC" w:rsidRDefault="002512AC" w:rsidP="00F21CB7">
                            <w:pPr>
                              <w:spacing w:before="0"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7E1AF" id="Text Box 2" o:spid="_x0000_s1028" type="#_x0000_t202" style="position:absolute;margin-left:111.3pt;margin-top:79pt;width:168.05pt;height:1in;z-index:2516648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">
                <v:textbox>
                  <w:txbxContent>
                    <w:p w14:paraId="6231E0E6" w14:textId="793D302C" w:rsidR="00F21CB7" w:rsidRPr="006A687C" w:rsidRDefault="00F21CB7" w:rsidP="00F21CB7">
                      <w:pPr>
                        <w:spacing w:before="0" w:after="0"/>
                        <w:jc w:val="center"/>
                        <w:rPr>
                          <w:b/>
                          <w:color w:val="0070C0"/>
                          <w:sz w:val="12"/>
                        </w:rPr>
                      </w:pPr>
                      <w:r w:rsidRPr="006A687C">
                        <w:rPr>
                          <w:b/>
                          <w:color w:val="0070C0"/>
                          <w:sz w:val="12"/>
                        </w:rPr>
                        <w:t>Integrated refrigeration &amp; air conditioning</w:t>
                      </w:r>
                    </w:p>
                    <w:p w14:paraId="2E8DD523" w14:textId="77777777" w:rsidR="00F21CB7" w:rsidRDefault="00F21CB7" w:rsidP="00F21CB7">
                      <w:pPr>
                        <w:spacing w:before="0" w:after="0"/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 w:rsidRPr="006A687C">
                        <w:rPr>
                          <w:color w:val="948A54" w:themeColor="background2" w:themeShade="80"/>
                          <w:sz w:val="12"/>
                        </w:rPr>
                        <w:t>Hemmant, QLD 4174</w:t>
                      </w:r>
                    </w:p>
                    <w:p w14:paraId="123663AE" w14:textId="77777777" w:rsidR="00F21CB7" w:rsidRDefault="00F21CB7" w:rsidP="00F21CB7">
                      <w:pPr>
                        <w:spacing w:before="0" w:after="0"/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>
                        <w:rPr>
                          <w:color w:val="948A54" w:themeColor="background2" w:themeShade="80"/>
                          <w:sz w:val="12"/>
                        </w:rPr>
                        <w:t>Gold Coast, LD 4214</w:t>
                      </w:r>
                    </w:p>
                    <w:p w14:paraId="4B9AB405" w14:textId="77777777" w:rsidR="00F21CB7" w:rsidRPr="006A687C" w:rsidRDefault="00F21CB7" w:rsidP="00F21CB7">
                      <w:pPr>
                        <w:spacing w:before="0" w:after="0"/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>
                        <w:rPr>
                          <w:color w:val="948A54" w:themeColor="background2" w:themeShade="80"/>
                          <w:sz w:val="12"/>
                        </w:rPr>
                        <w:t>Coffs Harbour, NSW 2450</w:t>
                      </w:r>
                    </w:p>
                    <w:p w14:paraId="08F90B4C" w14:textId="77777777" w:rsidR="00F21CB7" w:rsidRPr="006A687C" w:rsidRDefault="00F21CB7" w:rsidP="00F21CB7">
                      <w:pPr>
                        <w:spacing w:before="0" w:after="0"/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 w:rsidRPr="006A687C">
                        <w:rPr>
                          <w:color w:val="948A54" w:themeColor="background2" w:themeShade="80"/>
                          <w:sz w:val="12"/>
                        </w:rPr>
                        <w:t>Office: 07 3890 8112</w:t>
                      </w:r>
                    </w:p>
                    <w:p w14:paraId="507F30C8" w14:textId="70C96539" w:rsidR="002512AC" w:rsidRDefault="002512AC" w:rsidP="00F21CB7">
                      <w:pPr>
                        <w:spacing w:before="0"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4107E1AF" wp14:editId="5B9F9EBE">
                <wp:simplePos x="0" y="0"/>
                <wp:positionH relativeFrom="column">
                  <wp:posOffset>3545840</wp:posOffset>
                </wp:positionH>
                <wp:positionV relativeFrom="paragraph">
                  <wp:posOffset>1012825</wp:posOffset>
                </wp:positionV>
                <wp:extent cx="2134235" cy="899160"/>
                <wp:effectExtent l="6985" t="13335" r="11430" b="11430"/>
                <wp:wrapSquare wrapText="bothSides"/>
                <wp:docPr id="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235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D6C8C" w14:textId="77777777" w:rsidR="00F21CB7" w:rsidRPr="006A687C" w:rsidRDefault="00F21CB7" w:rsidP="00F21CB7">
                            <w:pPr>
                              <w:spacing w:before="0" w:after="0"/>
                              <w:jc w:val="center"/>
                              <w:rPr>
                                <w:b/>
                                <w:color w:val="C00000"/>
                                <w:sz w:val="12"/>
                              </w:rPr>
                            </w:pPr>
                            <w:r w:rsidRPr="006A687C">
                              <w:rPr>
                                <w:b/>
                                <w:color w:val="C00000"/>
                                <w:sz w:val="12"/>
                              </w:rPr>
                              <w:t>Queensland industrial electrics</w:t>
                            </w:r>
                          </w:p>
                          <w:p w14:paraId="0A8A1B31" w14:textId="77777777" w:rsidR="00F21CB7" w:rsidRDefault="00F21CB7" w:rsidP="00F21CB7">
                            <w:pPr>
                              <w:spacing w:before="0" w:after="0"/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 w:rsidRPr="006A687C">
                              <w:rPr>
                                <w:color w:val="948A54" w:themeColor="background2" w:themeShade="80"/>
                                <w:sz w:val="12"/>
                              </w:rPr>
                              <w:t>Hemmant, QLD 4174</w:t>
                            </w:r>
                          </w:p>
                          <w:p w14:paraId="6F41E297" w14:textId="77777777" w:rsidR="00F21CB7" w:rsidRDefault="00F21CB7" w:rsidP="00F21CB7">
                            <w:pPr>
                              <w:spacing w:before="0" w:after="0"/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>
                              <w:rPr>
                                <w:color w:val="948A54" w:themeColor="background2" w:themeShade="80"/>
                                <w:sz w:val="12"/>
                              </w:rPr>
                              <w:t>Gold Coast, QLD 4214</w:t>
                            </w:r>
                          </w:p>
                          <w:p w14:paraId="4D9EB91C" w14:textId="77777777" w:rsidR="00F21CB7" w:rsidRPr="006A687C" w:rsidRDefault="00F21CB7" w:rsidP="00F21CB7">
                            <w:pPr>
                              <w:spacing w:before="0" w:after="0"/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>
                              <w:rPr>
                                <w:color w:val="948A54" w:themeColor="background2" w:themeShade="80"/>
                                <w:sz w:val="12"/>
                              </w:rPr>
                              <w:t>Coffs Harbour, NSW 2450</w:t>
                            </w:r>
                          </w:p>
                          <w:p w14:paraId="5D30438F" w14:textId="77777777" w:rsidR="00F21CB7" w:rsidRPr="006A687C" w:rsidRDefault="00F21CB7" w:rsidP="00F21CB7">
                            <w:pPr>
                              <w:spacing w:before="0" w:after="0"/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 w:rsidRPr="006A687C">
                              <w:rPr>
                                <w:color w:val="948A54" w:themeColor="background2" w:themeShade="80"/>
                                <w:sz w:val="12"/>
                              </w:rPr>
                              <w:t>Office: 07 3890 8112</w:t>
                            </w:r>
                          </w:p>
                          <w:p w14:paraId="113DEB47" w14:textId="77777777" w:rsidR="00F21CB7" w:rsidRDefault="00F21CB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7E1AF" id="Text Box 16" o:spid="_x0000_s1029" type="#_x0000_t202" style="position:absolute;margin-left:279.2pt;margin-top:79.75pt;width:168.05pt;height:70.8pt;z-index:2516669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">
                <v:textbox>
                  <w:txbxContent>
                    <w:p w14:paraId="568D6C8C" w14:textId="77777777" w:rsidR="00F21CB7" w:rsidRPr="006A687C" w:rsidRDefault="00F21CB7" w:rsidP="00F21CB7">
                      <w:pPr>
                        <w:spacing w:before="0" w:after="0"/>
                        <w:jc w:val="center"/>
                        <w:rPr>
                          <w:b/>
                          <w:color w:val="C00000"/>
                          <w:sz w:val="12"/>
                        </w:rPr>
                      </w:pPr>
                      <w:r w:rsidRPr="006A687C">
                        <w:rPr>
                          <w:b/>
                          <w:color w:val="C00000"/>
                          <w:sz w:val="12"/>
                        </w:rPr>
                        <w:t>Queensland industrial electrics</w:t>
                      </w:r>
                    </w:p>
                    <w:p w14:paraId="0A8A1B31" w14:textId="77777777" w:rsidR="00F21CB7" w:rsidRDefault="00F21CB7" w:rsidP="00F21CB7">
                      <w:pPr>
                        <w:spacing w:before="0" w:after="0"/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 w:rsidRPr="006A687C">
                        <w:rPr>
                          <w:color w:val="948A54" w:themeColor="background2" w:themeShade="80"/>
                          <w:sz w:val="12"/>
                        </w:rPr>
                        <w:t>Hemmant, QLD 4174</w:t>
                      </w:r>
                    </w:p>
                    <w:p w14:paraId="6F41E297" w14:textId="77777777" w:rsidR="00F21CB7" w:rsidRDefault="00F21CB7" w:rsidP="00F21CB7">
                      <w:pPr>
                        <w:spacing w:before="0" w:after="0"/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>
                        <w:rPr>
                          <w:color w:val="948A54" w:themeColor="background2" w:themeShade="80"/>
                          <w:sz w:val="12"/>
                        </w:rPr>
                        <w:t>Gold Coast, QLD 4214</w:t>
                      </w:r>
                    </w:p>
                    <w:p w14:paraId="4D9EB91C" w14:textId="77777777" w:rsidR="00F21CB7" w:rsidRPr="006A687C" w:rsidRDefault="00F21CB7" w:rsidP="00F21CB7">
                      <w:pPr>
                        <w:spacing w:before="0" w:after="0"/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>
                        <w:rPr>
                          <w:color w:val="948A54" w:themeColor="background2" w:themeShade="80"/>
                          <w:sz w:val="12"/>
                        </w:rPr>
                        <w:t>Coffs Harbour, NSW 2450</w:t>
                      </w:r>
                    </w:p>
                    <w:p w14:paraId="5D30438F" w14:textId="77777777" w:rsidR="00F21CB7" w:rsidRPr="006A687C" w:rsidRDefault="00F21CB7" w:rsidP="00F21CB7">
                      <w:pPr>
                        <w:spacing w:before="0" w:after="0"/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 w:rsidRPr="006A687C">
                        <w:rPr>
                          <w:color w:val="948A54" w:themeColor="background2" w:themeShade="80"/>
                          <w:sz w:val="12"/>
                        </w:rPr>
                        <w:t>Office: 07 3890 8112</w:t>
                      </w:r>
                    </w:p>
                    <w:p w14:paraId="113DEB47" w14:textId="77777777" w:rsidR="00F21CB7" w:rsidRDefault="00F21CB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4107E1AF" wp14:editId="08476076">
                <wp:simplePos x="0" y="0"/>
                <wp:positionH relativeFrom="column">
                  <wp:posOffset>-744855</wp:posOffset>
                </wp:positionH>
                <wp:positionV relativeFrom="paragraph">
                  <wp:posOffset>1012190</wp:posOffset>
                </wp:positionV>
                <wp:extent cx="2143760" cy="899160"/>
                <wp:effectExtent l="7620" t="12065" r="10795" b="12700"/>
                <wp:wrapSquare wrapText="bothSides"/>
                <wp:docPr id="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0F3D9" w14:textId="77777777" w:rsidR="00F21CB7" w:rsidRPr="006A687C" w:rsidRDefault="00F21CB7" w:rsidP="00F21CB7">
                            <w:pPr>
                              <w:spacing w:before="0" w:after="0"/>
                              <w:jc w:val="center"/>
                              <w:rPr>
                                <w:b/>
                                <w:color w:val="948A54" w:themeColor="background2" w:themeShade="80"/>
                                <w:sz w:val="12"/>
                              </w:rPr>
                            </w:pPr>
                            <w:r w:rsidRPr="006A687C">
                              <w:rPr>
                                <w:b/>
                                <w:color w:val="948A54" w:themeColor="background2" w:themeShade="80"/>
                                <w:sz w:val="12"/>
                              </w:rPr>
                              <w:t>Integrated electrical &amp; communications</w:t>
                            </w:r>
                          </w:p>
                          <w:p w14:paraId="1D879B2F" w14:textId="77777777" w:rsidR="00F21CB7" w:rsidRDefault="00F21CB7" w:rsidP="00F21CB7">
                            <w:pPr>
                              <w:spacing w:before="0" w:after="0"/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 w:rsidRPr="006A687C">
                              <w:rPr>
                                <w:color w:val="948A54" w:themeColor="background2" w:themeShade="80"/>
                                <w:sz w:val="12"/>
                              </w:rPr>
                              <w:t>Hemmant, QLD 4174</w:t>
                            </w:r>
                          </w:p>
                          <w:p w14:paraId="76591B42" w14:textId="77777777" w:rsidR="00F21CB7" w:rsidRPr="006A687C" w:rsidRDefault="00F21CB7" w:rsidP="00F21CB7">
                            <w:pPr>
                              <w:spacing w:before="0" w:after="0"/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>
                              <w:rPr>
                                <w:color w:val="948A54" w:themeColor="background2" w:themeShade="80"/>
                                <w:sz w:val="12"/>
                              </w:rPr>
                              <w:t>Gold Coast, QLD 4214Coffs Harbour, NSW 2450</w:t>
                            </w:r>
                          </w:p>
                          <w:p w14:paraId="5377B43A" w14:textId="77777777" w:rsidR="00F21CB7" w:rsidRPr="006A687C" w:rsidRDefault="00F21CB7" w:rsidP="00F21CB7">
                            <w:pPr>
                              <w:spacing w:before="0" w:after="0"/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 w:rsidRPr="006A687C">
                              <w:rPr>
                                <w:color w:val="948A54" w:themeColor="background2" w:themeShade="80"/>
                                <w:sz w:val="12"/>
                              </w:rPr>
                              <w:t>Office: 07 3890 8112</w:t>
                            </w:r>
                          </w:p>
                          <w:p w14:paraId="5E7DC00A" w14:textId="77777777" w:rsidR="00F21CB7" w:rsidRDefault="00F21CB7" w:rsidP="00F21CB7">
                            <w:pPr>
                              <w:spacing w:before="0"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7E1AF" id="Text Box 15" o:spid="_x0000_s1030" type="#_x0000_t202" style="position:absolute;margin-left:-58.65pt;margin-top:79.7pt;width:168.8pt;height:70.8pt;z-index:2516659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">
                <v:textbox>
                  <w:txbxContent>
                    <w:p w14:paraId="16B0F3D9" w14:textId="77777777" w:rsidR="00F21CB7" w:rsidRPr="006A687C" w:rsidRDefault="00F21CB7" w:rsidP="00F21CB7">
                      <w:pPr>
                        <w:spacing w:before="0" w:after="0"/>
                        <w:jc w:val="center"/>
                        <w:rPr>
                          <w:b/>
                          <w:color w:val="948A54" w:themeColor="background2" w:themeShade="80"/>
                          <w:sz w:val="12"/>
                        </w:rPr>
                      </w:pPr>
                      <w:r w:rsidRPr="006A687C">
                        <w:rPr>
                          <w:b/>
                          <w:color w:val="948A54" w:themeColor="background2" w:themeShade="80"/>
                          <w:sz w:val="12"/>
                        </w:rPr>
                        <w:t>Integrated electrical &amp; communications</w:t>
                      </w:r>
                    </w:p>
                    <w:p w14:paraId="1D879B2F" w14:textId="77777777" w:rsidR="00F21CB7" w:rsidRDefault="00F21CB7" w:rsidP="00F21CB7">
                      <w:pPr>
                        <w:spacing w:before="0" w:after="0"/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 w:rsidRPr="006A687C">
                        <w:rPr>
                          <w:color w:val="948A54" w:themeColor="background2" w:themeShade="80"/>
                          <w:sz w:val="12"/>
                        </w:rPr>
                        <w:t>Hemmant, QLD 4174</w:t>
                      </w:r>
                    </w:p>
                    <w:p w14:paraId="76591B42" w14:textId="77777777" w:rsidR="00F21CB7" w:rsidRPr="006A687C" w:rsidRDefault="00F21CB7" w:rsidP="00F21CB7">
                      <w:pPr>
                        <w:spacing w:before="0" w:after="0"/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>
                        <w:rPr>
                          <w:color w:val="948A54" w:themeColor="background2" w:themeShade="80"/>
                          <w:sz w:val="12"/>
                        </w:rPr>
                        <w:t>Gold Coast, QLD 4214Coffs Harbour, NSW 2450</w:t>
                      </w:r>
                    </w:p>
                    <w:p w14:paraId="5377B43A" w14:textId="77777777" w:rsidR="00F21CB7" w:rsidRPr="006A687C" w:rsidRDefault="00F21CB7" w:rsidP="00F21CB7">
                      <w:pPr>
                        <w:spacing w:before="0" w:after="0"/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 w:rsidRPr="006A687C">
                        <w:rPr>
                          <w:color w:val="948A54" w:themeColor="background2" w:themeShade="80"/>
                          <w:sz w:val="12"/>
                        </w:rPr>
                        <w:t>Office: 07 3890 8112</w:t>
                      </w:r>
                    </w:p>
                    <w:p w14:paraId="5E7DC00A" w14:textId="77777777" w:rsidR="00F21CB7" w:rsidRDefault="00F21CB7" w:rsidP="00F21CB7">
                      <w:pPr>
                        <w:spacing w:before="0"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044A1C47" wp14:editId="736E4F40">
                <wp:simplePos x="0" y="0"/>
                <wp:positionH relativeFrom="column">
                  <wp:posOffset>800100</wp:posOffset>
                </wp:positionH>
                <wp:positionV relativeFrom="paragraph">
                  <wp:posOffset>9822180</wp:posOffset>
                </wp:positionV>
                <wp:extent cx="4130040" cy="706755"/>
                <wp:effectExtent l="0" t="0" r="381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30040" cy="706755"/>
                          <a:chOff x="0" y="0"/>
                          <a:chExt cx="4130040" cy="706755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1727835" cy="7067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517C7F" w14:textId="77777777" w:rsidR="002512AC" w:rsidRPr="006A687C" w:rsidRDefault="002512AC" w:rsidP="002512AC">
                              <w:pPr>
                                <w:jc w:val="center"/>
                                <w:rPr>
                                  <w:b/>
                                  <w:color w:val="948A54" w:themeColor="background2" w:themeShade="80"/>
                                  <w:sz w:val="12"/>
                                </w:rPr>
                              </w:pPr>
                              <w:r w:rsidRPr="006A687C">
                                <w:rPr>
                                  <w:b/>
                                  <w:color w:val="948A54" w:themeColor="background2" w:themeShade="80"/>
                                  <w:sz w:val="12"/>
                                </w:rPr>
                                <w:t>Integrated electrical &amp; communications</w:t>
                              </w:r>
                            </w:p>
                            <w:p w14:paraId="5B21C178" w14:textId="77777777" w:rsidR="002512AC" w:rsidRDefault="002512AC" w:rsidP="002512AC">
                              <w:pPr>
                                <w:jc w:val="center"/>
                                <w:rPr>
                                  <w:color w:val="948A54" w:themeColor="background2" w:themeShade="80"/>
                                  <w:sz w:val="12"/>
                                </w:rPr>
                              </w:pPr>
                              <w:r w:rsidRPr="006A687C">
                                <w:rPr>
                                  <w:color w:val="948A54" w:themeColor="background2" w:themeShade="80"/>
                                  <w:sz w:val="12"/>
                                </w:rPr>
                                <w:t>Hemmant, QLD 4174</w:t>
                              </w:r>
                            </w:p>
                            <w:p w14:paraId="3907EE50" w14:textId="77777777" w:rsidR="002512AC" w:rsidRDefault="002512AC" w:rsidP="002512AC">
                              <w:pPr>
                                <w:jc w:val="center"/>
                                <w:rPr>
                                  <w:color w:val="948A54" w:themeColor="background2" w:themeShade="80"/>
                                  <w:sz w:val="12"/>
                                </w:rPr>
                              </w:pPr>
                              <w:r>
                                <w:rPr>
                                  <w:color w:val="948A54" w:themeColor="background2" w:themeShade="80"/>
                                  <w:sz w:val="12"/>
                                </w:rPr>
                                <w:t>Gold Coast, QLD 4214</w:t>
                              </w:r>
                            </w:p>
                            <w:p w14:paraId="004E451D" w14:textId="77777777" w:rsidR="002512AC" w:rsidRPr="006A687C" w:rsidRDefault="002512AC" w:rsidP="002512AC">
                              <w:pPr>
                                <w:jc w:val="center"/>
                                <w:rPr>
                                  <w:color w:val="948A54" w:themeColor="background2" w:themeShade="80"/>
                                  <w:sz w:val="12"/>
                                </w:rPr>
                              </w:pPr>
                              <w:r>
                                <w:rPr>
                                  <w:color w:val="948A54" w:themeColor="background2" w:themeShade="80"/>
                                  <w:sz w:val="12"/>
                                </w:rPr>
                                <w:t>Coffs Harbour, NSW 2450</w:t>
                              </w:r>
                            </w:p>
                            <w:p w14:paraId="55BE190A" w14:textId="77777777" w:rsidR="002512AC" w:rsidRPr="006A687C" w:rsidRDefault="002512AC" w:rsidP="002512AC">
                              <w:pPr>
                                <w:jc w:val="center"/>
                                <w:rPr>
                                  <w:color w:val="948A54" w:themeColor="background2" w:themeShade="80"/>
                                  <w:sz w:val="12"/>
                                </w:rPr>
                              </w:pPr>
                              <w:r w:rsidRPr="006A687C">
                                <w:rPr>
                                  <w:color w:val="948A54" w:themeColor="background2" w:themeShade="80"/>
                                  <w:sz w:val="12"/>
                                </w:rPr>
                                <w:t>Office: 07 3890 8112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141220" y="7620"/>
                            <a:ext cx="1727835" cy="6946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2DAD69" w14:textId="77777777" w:rsidR="002512AC" w:rsidRPr="006A687C" w:rsidRDefault="002512AC" w:rsidP="002512AC">
                              <w:pPr>
                                <w:jc w:val="center"/>
                                <w:rPr>
                                  <w:b/>
                                  <w:color w:val="0070C0"/>
                                  <w:sz w:val="12"/>
                                </w:rPr>
                              </w:pPr>
                              <w:r w:rsidRPr="006A687C">
                                <w:rPr>
                                  <w:b/>
                                  <w:color w:val="0070C0"/>
                                  <w:sz w:val="12"/>
                                </w:rPr>
                                <w:t>Integrated refrigeration &amp; air conditioning</w:t>
                              </w:r>
                            </w:p>
                            <w:p w14:paraId="6A627114" w14:textId="77777777" w:rsidR="002512AC" w:rsidRDefault="002512AC" w:rsidP="002512AC">
                              <w:pPr>
                                <w:jc w:val="center"/>
                                <w:rPr>
                                  <w:color w:val="948A54" w:themeColor="background2" w:themeShade="80"/>
                                  <w:sz w:val="12"/>
                                </w:rPr>
                              </w:pPr>
                              <w:r w:rsidRPr="006A687C">
                                <w:rPr>
                                  <w:color w:val="948A54" w:themeColor="background2" w:themeShade="80"/>
                                  <w:sz w:val="12"/>
                                </w:rPr>
                                <w:t>Hemmant, QLD 4174</w:t>
                              </w:r>
                            </w:p>
                            <w:p w14:paraId="5D990799" w14:textId="77777777" w:rsidR="002512AC" w:rsidRDefault="002512AC" w:rsidP="002512AC">
                              <w:pPr>
                                <w:jc w:val="center"/>
                                <w:rPr>
                                  <w:color w:val="948A54" w:themeColor="background2" w:themeShade="80"/>
                                  <w:sz w:val="12"/>
                                </w:rPr>
                              </w:pPr>
                              <w:r>
                                <w:rPr>
                                  <w:color w:val="948A54" w:themeColor="background2" w:themeShade="80"/>
                                  <w:sz w:val="12"/>
                                </w:rPr>
                                <w:t>Gold Coast, QLD 4214</w:t>
                              </w:r>
                            </w:p>
                            <w:p w14:paraId="52C551AC" w14:textId="77777777" w:rsidR="002512AC" w:rsidRPr="006A687C" w:rsidRDefault="002512AC" w:rsidP="002512AC">
                              <w:pPr>
                                <w:jc w:val="center"/>
                                <w:rPr>
                                  <w:color w:val="948A54" w:themeColor="background2" w:themeShade="80"/>
                                  <w:sz w:val="12"/>
                                </w:rPr>
                              </w:pPr>
                              <w:r>
                                <w:rPr>
                                  <w:color w:val="948A54" w:themeColor="background2" w:themeShade="80"/>
                                  <w:sz w:val="12"/>
                                </w:rPr>
                                <w:t>Coffs Harbour, NSW 2450</w:t>
                              </w:r>
                            </w:p>
                            <w:p w14:paraId="76DB0C32" w14:textId="77777777" w:rsidR="002512AC" w:rsidRPr="006A687C" w:rsidRDefault="002512AC" w:rsidP="002512AC">
                              <w:pPr>
                                <w:jc w:val="center"/>
                                <w:rPr>
                                  <w:color w:val="948A54" w:themeColor="background2" w:themeShade="80"/>
                                  <w:sz w:val="12"/>
                                </w:rPr>
                              </w:pPr>
                              <w:r w:rsidRPr="006A687C">
                                <w:rPr>
                                  <w:color w:val="948A54" w:themeColor="background2" w:themeShade="80"/>
                                  <w:sz w:val="12"/>
                                </w:rPr>
                                <w:t>Office: 07 3890 8112</w:t>
                              </w:r>
                            </w:p>
                            <w:p w14:paraId="4C6FDCC3" w14:textId="77777777" w:rsidR="002512AC" w:rsidRDefault="002512AC" w:rsidP="002512A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943100" y="60960"/>
                            <a:ext cx="0" cy="5181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4130040" y="60960"/>
                            <a:ext cx="0" cy="51816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AFAFA">
                                <a:lumMod val="7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4A1C47" id="Group 11" o:spid="_x0000_s1031" style="position:absolute;margin-left:63pt;margin-top:773.4pt;width:325.2pt;height:55.65pt;z-index:251662848" coordsize="41300,7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">
                <v:shape id="Text Box 12" o:spid="_x0000_s1032" type="#_x0000_t202" style="position:absolute;width:17278;height:7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" fillcolor="white [3212]" stroked="f" strokeweight=".5pt">
                  <v:textbox>
                    <w:txbxContent>
                      <w:p w14:paraId="12517C7F" w14:textId="77777777" w:rsidR="002512AC" w:rsidRPr="006A687C" w:rsidRDefault="002512AC" w:rsidP="002512AC">
                        <w:pPr>
                          <w:jc w:val="center"/>
                          <w:rPr>
                            <w:b/>
                            <w:color w:val="948A54" w:themeColor="background2" w:themeShade="80"/>
                            <w:sz w:val="12"/>
                          </w:rPr>
                        </w:pPr>
                        <w:r w:rsidRPr="006A687C">
                          <w:rPr>
                            <w:b/>
                            <w:color w:val="948A54" w:themeColor="background2" w:themeShade="80"/>
                            <w:sz w:val="12"/>
                          </w:rPr>
                          <w:t>Integrated electrical &amp; communications</w:t>
                        </w:r>
                      </w:p>
                      <w:p w14:paraId="5B21C178" w14:textId="77777777" w:rsidR="002512AC" w:rsidRDefault="002512AC" w:rsidP="002512AC">
                        <w:pPr>
                          <w:jc w:val="center"/>
                          <w:rPr>
                            <w:color w:val="948A54" w:themeColor="background2" w:themeShade="80"/>
                            <w:sz w:val="12"/>
                          </w:rPr>
                        </w:pPr>
                        <w:r w:rsidRPr="006A687C">
                          <w:rPr>
                            <w:color w:val="948A54" w:themeColor="background2" w:themeShade="80"/>
                            <w:sz w:val="12"/>
                          </w:rPr>
                          <w:t>Hemmant, QLD 4174</w:t>
                        </w:r>
                      </w:p>
                      <w:p w14:paraId="3907EE50" w14:textId="77777777" w:rsidR="002512AC" w:rsidRDefault="002512AC" w:rsidP="002512AC">
                        <w:pPr>
                          <w:jc w:val="center"/>
                          <w:rPr>
                            <w:color w:val="948A54" w:themeColor="background2" w:themeShade="80"/>
                            <w:sz w:val="12"/>
                          </w:rPr>
                        </w:pPr>
                        <w:r>
                          <w:rPr>
                            <w:color w:val="948A54" w:themeColor="background2" w:themeShade="80"/>
                            <w:sz w:val="12"/>
                          </w:rPr>
                          <w:t>Gold Coast, QLD 4214</w:t>
                        </w:r>
                      </w:p>
                      <w:p w14:paraId="004E451D" w14:textId="77777777" w:rsidR="002512AC" w:rsidRPr="006A687C" w:rsidRDefault="002512AC" w:rsidP="002512AC">
                        <w:pPr>
                          <w:jc w:val="center"/>
                          <w:rPr>
                            <w:color w:val="948A54" w:themeColor="background2" w:themeShade="80"/>
                            <w:sz w:val="12"/>
                          </w:rPr>
                        </w:pPr>
                        <w:r>
                          <w:rPr>
                            <w:color w:val="948A54" w:themeColor="background2" w:themeShade="80"/>
                            <w:sz w:val="12"/>
                          </w:rPr>
                          <w:t>Coffs Harbour, NSW 2450</w:t>
                        </w:r>
                      </w:p>
                      <w:p w14:paraId="55BE190A" w14:textId="77777777" w:rsidR="002512AC" w:rsidRPr="006A687C" w:rsidRDefault="002512AC" w:rsidP="002512AC">
                        <w:pPr>
                          <w:jc w:val="center"/>
                          <w:rPr>
                            <w:color w:val="948A54" w:themeColor="background2" w:themeShade="80"/>
                            <w:sz w:val="12"/>
                          </w:rPr>
                        </w:pPr>
                        <w:r w:rsidRPr="006A687C">
                          <w:rPr>
                            <w:color w:val="948A54" w:themeColor="background2" w:themeShade="80"/>
                            <w:sz w:val="12"/>
                          </w:rPr>
                          <w:t>Office: 07 3890 8112</w:t>
                        </w:r>
                      </w:p>
                    </w:txbxContent>
                  </v:textbox>
                </v:shape>
                <v:shape id="Text Box 13" o:spid="_x0000_s1033" type="#_x0000_t202" style="position:absolute;left:21412;top:76;width:17278;height:6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632DAD69" w14:textId="77777777" w:rsidR="002512AC" w:rsidRPr="006A687C" w:rsidRDefault="002512AC" w:rsidP="002512AC">
                        <w:pPr>
                          <w:jc w:val="center"/>
                          <w:rPr>
                            <w:b/>
                            <w:color w:val="0070C0"/>
                            <w:sz w:val="12"/>
                          </w:rPr>
                        </w:pPr>
                        <w:r w:rsidRPr="006A687C">
                          <w:rPr>
                            <w:b/>
                            <w:color w:val="0070C0"/>
                            <w:sz w:val="12"/>
                          </w:rPr>
                          <w:t>Integrated refrigeration &amp; air conditioning</w:t>
                        </w:r>
                      </w:p>
                      <w:p w14:paraId="6A627114" w14:textId="77777777" w:rsidR="002512AC" w:rsidRDefault="002512AC" w:rsidP="002512AC">
                        <w:pPr>
                          <w:jc w:val="center"/>
                          <w:rPr>
                            <w:color w:val="948A54" w:themeColor="background2" w:themeShade="80"/>
                            <w:sz w:val="12"/>
                          </w:rPr>
                        </w:pPr>
                        <w:r w:rsidRPr="006A687C">
                          <w:rPr>
                            <w:color w:val="948A54" w:themeColor="background2" w:themeShade="80"/>
                            <w:sz w:val="12"/>
                          </w:rPr>
                          <w:t>Hemmant, QLD 4174</w:t>
                        </w:r>
                      </w:p>
                      <w:p w14:paraId="5D990799" w14:textId="77777777" w:rsidR="002512AC" w:rsidRDefault="002512AC" w:rsidP="002512AC">
                        <w:pPr>
                          <w:jc w:val="center"/>
                          <w:rPr>
                            <w:color w:val="948A54" w:themeColor="background2" w:themeShade="80"/>
                            <w:sz w:val="12"/>
                          </w:rPr>
                        </w:pPr>
                        <w:r>
                          <w:rPr>
                            <w:color w:val="948A54" w:themeColor="background2" w:themeShade="80"/>
                            <w:sz w:val="12"/>
                          </w:rPr>
                          <w:t>Gold Coast, QLD 4214</w:t>
                        </w:r>
                      </w:p>
                      <w:p w14:paraId="52C551AC" w14:textId="77777777" w:rsidR="002512AC" w:rsidRPr="006A687C" w:rsidRDefault="002512AC" w:rsidP="002512AC">
                        <w:pPr>
                          <w:jc w:val="center"/>
                          <w:rPr>
                            <w:color w:val="948A54" w:themeColor="background2" w:themeShade="80"/>
                            <w:sz w:val="12"/>
                          </w:rPr>
                        </w:pPr>
                        <w:r>
                          <w:rPr>
                            <w:color w:val="948A54" w:themeColor="background2" w:themeShade="80"/>
                            <w:sz w:val="12"/>
                          </w:rPr>
                          <w:t>Coffs Harbour, NSW 2450</w:t>
                        </w:r>
                      </w:p>
                      <w:p w14:paraId="76DB0C32" w14:textId="77777777" w:rsidR="002512AC" w:rsidRPr="006A687C" w:rsidRDefault="002512AC" w:rsidP="002512AC">
                        <w:pPr>
                          <w:jc w:val="center"/>
                          <w:rPr>
                            <w:color w:val="948A54" w:themeColor="background2" w:themeShade="80"/>
                            <w:sz w:val="12"/>
                          </w:rPr>
                        </w:pPr>
                        <w:r w:rsidRPr="006A687C">
                          <w:rPr>
                            <w:color w:val="948A54" w:themeColor="background2" w:themeShade="80"/>
                            <w:sz w:val="12"/>
                          </w:rPr>
                          <w:t>Office: 07 3890 8112</w:t>
                        </w:r>
                      </w:p>
                      <w:p w14:paraId="4C6FDCC3" w14:textId="77777777" w:rsidR="002512AC" w:rsidRDefault="002512AC" w:rsidP="002512AC">
                        <w:pPr>
                          <w:jc w:val="center"/>
                        </w:pPr>
                      </w:p>
                    </w:txbxContent>
                  </v:textbox>
                </v:shape>
                <v:line id="Straight Connector 14" o:spid="_x0000_s1034" style="position:absolute;visibility:visible;mso-wrap-style:square" from="19431,609" to="19431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" strokecolor="#bfbfbf [2412]"/>
                <v:line id="Straight Connector 15" o:spid="_x0000_s1035" style="position:absolute;visibility:visible;mso-wrap-style:square" from="41300,609" to="41300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" strokecolor="#bbb"/>
              </v:group>
            </w:pict>
          </mc:Fallback>
        </mc:AlternateContent>
      </w:r>
      <w:r w:rsidR="00B836F9">
        <w:br w:type="column"/>
      </w:r>
      <w:bookmarkStart w:id="0" w:name="_Toc316461431"/>
      <w:r w:rsidR="00610827">
        <w:lastRenderedPageBreak/>
        <w:t>Contents</w:t>
      </w:r>
      <w:bookmarkEnd w:id="0"/>
    </w:p>
    <w:p w14:paraId="52133686" w14:textId="77777777" w:rsidR="00610827" w:rsidRPr="00610827" w:rsidRDefault="00610827" w:rsidP="00610827">
      <w:pPr>
        <w:rPr>
          <w:lang w:val="en-US" w:eastAsia="ja-JP"/>
        </w:rPr>
      </w:pPr>
    </w:p>
    <w:p w14:paraId="461F895F" w14:textId="77777777" w:rsidR="0018670A" w:rsidRPr="002469D3" w:rsidRDefault="005E2AE4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r w:rsidRPr="00610827">
        <w:rPr>
          <w:sz w:val="32"/>
        </w:rPr>
        <w:fldChar w:fldCharType="begin"/>
      </w:r>
      <w:r w:rsidR="00610827" w:rsidRPr="00610827">
        <w:rPr>
          <w:sz w:val="32"/>
        </w:rPr>
        <w:instrText xml:space="preserve"> TOC \o "1-3" \h \z \u </w:instrText>
      </w:r>
      <w:r w:rsidRPr="00610827">
        <w:rPr>
          <w:sz w:val="32"/>
        </w:rPr>
        <w:fldChar w:fldCharType="separate"/>
      </w:r>
      <w:hyperlink w:anchor="_Toc316461431" w:history="1">
        <w:r w:rsidR="0018670A" w:rsidRPr="00360462">
          <w:rPr>
            <w:rStyle w:val="Hyperlink"/>
            <w:noProof/>
          </w:rPr>
          <w:t>Contents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_Toc316461431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 w:rsidR="001366E3">
          <w:rPr>
            <w:noProof/>
            <w:webHidden/>
          </w:rPr>
          <w:t>2</w:t>
        </w:r>
        <w:r w:rsidR="0018670A">
          <w:rPr>
            <w:noProof/>
            <w:webHidden/>
          </w:rPr>
          <w:fldChar w:fldCharType="end"/>
        </w:r>
      </w:hyperlink>
    </w:p>
    <w:p w14:paraId="42E5E16C" w14:textId="77777777" w:rsidR="0018670A" w:rsidRPr="002469D3" w:rsidRDefault="00AD0EC6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32" w:history="1">
        <w:r w:rsidR="0018670A" w:rsidRPr="00360462">
          <w:rPr>
            <w:rStyle w:val="Hyperlink"/>
            <w:noProof/>
          </w:rPr>
          <w:t>Site Information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_Toc316461432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 w:rsidR="001366E3">
          <w:rPr>
            <w:noProof/>
            <w:webHidden/>
          </w:rPr>
          <w:t>3</w:t>
        </w:r>
        <w:r w:rsidR="0018670A">
          <w:rPr>
            <w:noProof/>
            <w:webHidden/>
          </w:rPr>
          <w:fldChar w:fldCharType="end"/>
        </w:r>
      </w:hyperlink>
    </w:p>
    <w:p w14:paraId="0805B2E5" w14:textId="77777777" w:rsidR="0018670A" w:rsidRPr="002469D3" w:rsidRDefault="00AD0EC6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33" w:history="1">
        <w:r w:rsidR="0018670A" w:rsidRPr="00360462">
          <w:rPr>
            <w:rStyle w:val="Hyperlink"/>
            <w:noProof/>
          </w:rPr>
          <w:t>Service Contact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_Toc316461433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 w:rsidR="001366E3">
          <w:rPr>
            <w:noProof/>
            <w:webHidden/>
          </w:rPr>
          <w:t>3</w:t>
        </w:r>
        <w:r w:rsidR="0018670A">
          <w:rPr>
            <w:noProof/>
            <w:webHidden/>
          </w:rPr>
          <w:fldChar w:fldCharType="end"/>
        </w:r>
      </w:hyperlink>
    </w:p>
    <w:p w14:paraId="5DACB9AE" w14:textId="77777777" w:rsidR="0018670A" w:rsidRPr="002469D3" w:rsidRDefault="00AD0EC6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34" w:history="1">
        <w:r w:rsidR="0018670A" w:rsidRPr="00360462">
          <w:rPr>
            <w:rStyle w:val="Hyperlink"/>
            <w:noProof/>
          </w:rPr>
          <w:t>Aim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_Toc316461434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 w:rsidR="001366E3">
          <w:rPr>
            <w:noProof/>
            <w:webHidden/>
          </w:rPr>
          <w:t>4</w:t>
        </w:r>
        <w:r w:rsidR="0018670A">
          <w:rPr>
            <w:noProof/>
            <w:webHidden/>
          </w:rPr>
          <w:fldChar w:fldCharType="end"/>
        </w:r>
      </w:hyperlink>
    </w:p>
    <w:p w14:paraId="465C34C8" w14:textId="77777777" w:rsidR="0018670A" w:rsidRPr="002469D3" w:rsidRDefault="00AD0EC6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35" w:history="1">
        <w:r w:rsidR="0018670A" w:rsidRPr="00360462">
          <w:rPr>
            <w:rStyle w:val="Hyperlink"/>
            <w:noProof/>
          </w:rPr>
          <w:t>Objective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_Toc316461435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 w:rsidR="001366E3">
          <w:rPr>
            <w:noProof/>
            <w:webHidden/>
          </w:rPr>
          <w:t>4</w:t>
        </w:r>
        <w:r w:rsidR="0018670A">
          <w:rPr>
            <w:noProof/>
            <w:webHidden/>
          </w:rPr>
          <w:fldChar w:fldCharType="end"/>
        </w:r>
      </w:hyperlink>
    </w:p>
    <w:p w14:paraId="5A61BE10" w14:textId="77777777" w:rsidR="0018670A" w:rsidRPr="002469D3" w:rsidRDefault="00AD0EC6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36" w:history="1">
        <w:r w:rsidR="0018670A" w:rsidRPr="00360462">
          <w:rPr>
            <w:rStyle w:val="Hyperlink"/>
            <w:noProof/>
          </w:rPr>
          <w:t>Procedure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_Toc316461436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 w:rsidR="001366E3">
          <w:rPr>
            <w:noProof/>
            <w:webHidden/>
          </w:rPr>
          <w:t>5</w:t>
        </w:r>
        <w:r w:rsidR="0018670A">
          <w:rPr>
            <w:noProof/>
            <w:webHidden/>
          </w:rPr>
          <w:fldChar w:fldCharType="end"/>
        </w:r>
      </w:hyperlink>
    </w:p>
    <w:p w14:paraId="72C54ABE" w14:textId="77777777" w:rsidR="0018670A" w:rsidRPr="002469D3" w:rsidRDefault="00AD0EC6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37" w:history="1">
        <w:r w:rsidR="0018670A" w:rsidRPr="00360462">
          <w:rPr>
            <w:rStyle w:val="Hyperlink"/>
            <w:noProof/>
          </w:rPr>
          <w:t>Test Equipment Details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_Toc316461437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 w:rsidR="001366E3">
          <w:rPr>
            <w:noProof/>
            <w:webHidden/>
          </w:rPr>
          <w:t>6</w:t>
        </w:r>
        <w:r w:rsidR="0018670A">
          <w:rPr>
            <w:noProof/>
            <w:webHidden/>
          </w:rPr>
          <w:fldChar w:fldCharType="end"/>
        </w:r>
      </w:hyperlink>
    </w:p>
    <w:p w14:paraId="15D1608C" w14:textId="77777777" w:rsidR="0018670A" w:rsidRPr="002469D3" w:rsidRDefault="00AD0EC6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38" w:history="1">
        <w:r w:rsidR="0018670A" w:rsidRPr="00360462">
          <w:rPr>
            <w:rStyle w:val="Hyperlink"/>
            <w:noProof/>
          </w:rPr>
          <w:t>Calibration Equation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_Toc316461438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 w:rsidR="001366E3">
          <w:rPr>
            <w:noProof/>
            <w:webHidden/>
          </w:rPr>
          <w:t>7</w:t>
        </w:r>
        <w:r w:rsidR="0018670A">
          <w:rPr>
            <w:noProof/>
            <w:webHidden/>
          </w:rPr>
          <w:fldChar w:fldCharType="end"/>
        </w:r>
      </w:hyperlink>
    </w:p>
    <w:p w14:paraId="1C71A8B6" w14:textId="77777777" w:rsidR="0018670A" w:rsidRPr="002469D3" w:rsidRDefault="00AD0EC6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39" w:history="1">
        <w:r w:rsidR="0018670A" w:rsidRPr="00360462">
          <w:rPr>
            <w:rStyle w:val="Hyperlink"/>
            <w:noProof/>
          </w:rPr>
          <w:t>Sensor Locations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_Toc316461439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 w:rsidR="001366E3">
          <w:rPr>
            <w:noProof/>
            <w:webHidden/>
          </w:rPr>
          <w:t>8</w:t>
        </w:r>
        <w:r w:rsidR="0018670A">
          <w:rPr>
            <w:noProof/>
            <w:webHidden/>
          </w:rPr>
          <w:fldChar w:fldCharType="end"/>
        </w:r>
      </w:hyperlink>
    </w:p>
    <w:p w14:paraId="4F621D64" w14:textId="77777777" w:rsidR="0018670A" w:rsidRPr="002469D3" w:rsidRDefault="00AD0EC6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40" w:history="1">
        <w:r w:rsidR="0018670A" w:rsidRPr="00360462">
          <w:rPr>
            <w:rStyle w:val="Hyperlink"/>
            <w:noProof/>
          </w:rPr>
          <w:t>Site Equipment Details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_Toc316461440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 w:rsidR="001366E3">
          <w:rPr>
            <w:noProof/>
            <w:webHidden/>
          </w:rPr>
          <w:t>11</w:t>
        </w:r>
        <w:r w:rsidR="0018670A">
          <w:rPr>
            <w:noProof/>
            <w:webHidden/>
          </w:rPr>
          <w:fldChar w:fldCharType="end"/>
        </w:r>
      </w:hyperlink>
    </w:p>
    <w:p w14:paraId="020E65EA" w14:textId="77777777" w:rsidR="0018670A" w:rsidRPr="002469D3" w:rsidRDefault="00AD0EC6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41" w:history="1">
        <w:r w:rsidR="0018670A" w:rsidRPr="00360462">
          <w:rPr>
            <w:rStyle w:val="Hyperlink"/>
            <w:noProof/>
            <w:lang w:val="en-GB"/>
          </w:rPr>
          <w:t>Findings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_Toc316461441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 w:rsidR="001366E3">
          <w:rPr>
            <w:noProof/>
            <w:webHidden/>
          </w:rPr>
          <w:t>14</w:t>
        </w:r>
        <w:r w:rsidR="0018670A">
          <w:rPr>
            <w:noProof/>
            <w:webHidden/>
          </w:rPr>
          <w:fldChar w:fldCharType="end"/>
        </w:r>
      </w:hyperlink>
    </w:p>
    <w:p w14:paraId="7D687AA6" w14:textId="77777777" w:rsidR="0018670A" w:rsidRPr="002469D3" w:rsidRDefault="00AD0EC6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42" w:history="1">
        <w:r w:rsidR="0018670A" w:rsidRPr="00360462">
          <w:rPr>
            <w:rStyle w:val="Hyperlink"/>
            <w:noProof/>
            <w:lang w:val="en-GB"/>
          </w:rPr>
          <w:t>Recommendations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_Toc316461442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 w:rsidR="001366E3">
          <w:rPr>
            <w:noProof/>
            <w:webHidden/>
          </w:rPr>
          <w:t>14</w:t>
        </w:r>
        <w:r w:rsidR="0018670A">
          <w:rPr>
            <w:noProof/>
            <w:webHidden/>
          </w:rPr>
          <w:fldChar w:fldCharType="end"/>
        </w:r>
      </w:hyperlink>
    </w:p>
    <w:p w14:paraId="2C363ECD" w14:textId="77777777" w:rsidR="00610827" w:rsidRPr="00610827" w:rsidRDefault="005E2AE4">
      <w:pPr>
        <w:rPr>
          <w:sz w:val="32"/>
        </w:rPr>
      </w:pPr>
      <w:r w:rsidRPr="00610827">
        <w:rPr>
          <w:b/>
          <w:bCs/>
          <w:noProof/>
          <w:sz w:val="32"/>
        </w:rPr>
        <w:fldChar w:fldCharType="end"/>
      </w:r>
    </w:p>
    <w:p w14:paraId="3813F8B1" w14:textId="77777777" w:rsidR="00C95A20" w:rsidRDefault="00C95A20" w:rsidP="005261EC">
      <w:pPr>
        <w:tabs>
          <w:tab w:val="left" w:pos="2160"/>
          <w:tab w:val="left" w:pos="8100"/>
        </w:tabs>
        <w:rPr>
          <w:rFonts w:cs="Arial"/>
          <w:noProof/>
          <w:sz w:val="22"/>
          <w:szCs w:val="22"/>
        </w:rPr>
      </w:pPr>
    </w:p>
    <w:p w14:paraId="71387D4F" w14:textId="77777777" w:rsidR="005261EC" w:rsidRPr="005C2F21" w:rsidRDefault="00C95A20" w:rsidP="005261EC">
      <w:pPr>
        <w:tabs>
          <w:tab w:val="left" w:pos="2160"/>
          <w:tab w:val="left" w:pos="8100"/>
        </w:tabs>
        <w:rPr>
          <w:rFonts w:cs="Arial"/>
          <w:noProof/>
          <w:sz w:val="22"/>
          <w:szCs w:val="22"/>
        </w:rPr>
      </w:pPr>
      <w:r>
        <w:rPr>
          <w:rFonts w:cs="Arial"/>
          <w:noProof/>
          <w:sz w:val="22"/>
          <w:szCs w:val="22"/>
        </w:rPr>
        <w:tab/>
      </w:r>
    </w:p>
    <w:p w14:paraId="1F2C25D4" w14:textId="77777777" w:rsidR="005261EC" w:rsidRPr="005C2F21" w:rsidRDefault="005261EC" w:rsidP="00DA7927">
      <w:pPr>
        <w:tabs>
          <w:tab w:val="left" w:pos="2160"/>
          <w:tab w:val="left" w:pos="8100"/>
        </w:tabs>
        <w:jc w:val="both"/>
        <w:rPr>
          <w:rFonts w:cs="Arial"/>
          <w:noProof/>
          <w:sz w:val="22"/>
          <w:szCs w:val="22"/>
        </w:rPr>
      </w:pPr>
    </w:p>
    <w:p w14:paraId="7BB3FFAB" w14:textId="77777777" w:rsidR="00E34BF6" w:rsidRDefault="00DC3791" w:rsidP="00E34BF6">
      <w:pPr>
        <w:pStyle w:val="Heading1"/>
        <w:rPr>
          <w:noProof/>
        </w:rPr>
      </w:pPr>
      <w:r>
        <w:rPr>
          <w:noProof/>
        </w:rPr>
        <w:br w:type="column"/>
      </w:r>
      <w:bookmarkStart w:id="1" w:name="_Toc316461432"/>
      <w:r w:rsidR="00E34BF6">
        <w:rPr>
          <w:noProof/>
        </w:rPr>
        <w:lastRenderedPageBreak/>
        <w:t>Site Information</w:t>
      </w:r>
      <w:bookmarkEnd w:id="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06"/>
        <w:gridCol w:w="6088"/>
      </w:tblGrid>
      <w:tr w:rsidR="00E34BF6" w:rsidRPr="00BB7B0C" w14:paraId="7A37B6D1" w14:textId="77777777" w:rsidTr="00F21CB7">
        <w:tc>
          <w:tcPr>
            <w:tcW w:w="2447" w:type="dxa"/>
            <w:shd w:val="clear" w:color="auto" w:fill="D9D9D9"/>
          </w:tcPr>
          <w:p w14:paraId="4364322A" w14:textId="77777777" w:rsidR="00E34BF6" w:rsidRPr="008A7C5D" w:rsidRDefault="00E34BF6" w:rsidP="00853AC5">
            <w:pPr>
              <w:rPr>
                <w:rStyle w:val="Strong"/>
              </w:rPr>
            </w:pPr>
            <w:r w:rsidRPr="008A7C5D">
              <w:rPr>
                <w:rStyle w:val="Strong"/>
              </w:rPr>
              <w:t>Site Name</w:t>
            </w:r>
          </w:p>
        </w:tc>
        <w:tc>
          <w:tcPr>
            <w:tcW w:w="6273" w:type="dxa"/>
            <w:shd w:val="clear" w:color="auto" w:fill="auto"/>
          </w:tcPr>
          <w:p w14:paraId="75E55696" w14:textId="4214A398" w:rsidR="00E34BF6" w:rsidRPr="00F21CB7" w:rsidRDefault="00AC1B2C" w:rsidP="0081247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Arcare</w:t>
            </w:r>
            <w:proofErr w:type="spellEnd"/>
            <w:r>
              <w:rPr>
                <w:lang w:val="en-GB"/>
              </w:rPr>
              <w:t xml:space="preserve"> </w:t>
            </w:r>
            <w:r w:rsidR="00172ECC">
              <w:rPr>
                <w:lang w:val="en-GB"/>
              </w:rPr>
              <w:t>Slacks Creek</w:t>
            </w:r>
          </w:p>
        </w:tc>
      </w:tr>
      <w:tr w:rsidR="00E34BF6" w:rsidRPr="00BB7B0C" w14:paraId="5E60C5A8" w14:textId="77777777" w:rsidTr="002469D3">
        <w:tc>
          <w:tcPr>
            <w:tcW w:w="2447" w:type="dxa"/>
            <w:shd w:val="clear" w:color="auto" w:fill="D9D9D9"/>
          </w:tcPr>
          <w:p w14:paraId="466D79B8" w14:textId="77777777" w:rsidR="00E34BF6" w:rsidRPr="00F21CB7" w:rsidRDefault="00E34BF6" w:rsidP="00853AC5">
            <w:pPr>
              <w:rPr>
                <w:b/>
                <w:bCs/>
                <w:lang w:val="en-GB"/>
              </w:rPr>
            </w:pPr>
            <w:r w:rsidRPr="00F21CB7">
              <w:rPr>
                <w:b/>
                <w:bCs/>
                <w:lang w:val="en-GB"/>
              </w:rPr>
              <w:t>Site Address</w:t>
            </w:r>
          </w:p>
        </w:tc>
        <w:tc>
          <w:tcPr>
            <w:tcW w:w="6273" w:type="dxa"/>
          </w:tcPr>
          <w:p w14:paraId="70E3632E" w14:textId="7FD403C1" w:rsidR="00E34BF6" w:rsidRPr="00BB7B0C" w:rsidRDefault="00172ECC" w:rsidP="00906352">
            <w:pPr>
              <w:rPr>
                <w:lang w:val="en-GB"/>
              </w:rPr>
            </w:pPr>
            <w:r>
              <w:rPr>
                <w:lang w:val="en-GB"/>
              </w:rPr>
              <w:t>8 Janice Street, Slacks Creek</w:t>
            </w:r>
          </w:p>
        </w:tc>
      </w:tr>
      <w:tr w:rsidR="00E34BF6" w:rsidRPr="00BB7B0C" w14:paraId="1CC21EBC" w14:textId="77777777" w:rsidTr="002469D3">
        <w:tc>
          <w:tcPr>
            <w:tcW w:w="2447" w:type="dxa"/>
            <w:shd w:val="clear" w:color="auto" w:fill="D9D9D9"/>
          </w:tcPr>
          <w:p w14:paraId="418BB83D" w14:textId="77777777" w:rsidR="00E34BF6" w:rsidRPr="008A7C5D" w:rsidRDefault="00E34BF6" w:rsidP="00853AC5">
            <w:pPr>
              <w:rPr>
                <w:rStyle w:val="Strong"/>
              </w:rPr>
            </w:pPr>
            <w:r w:rsidRPr="008A7C5D">
              <w:rPr>
                <w:rStyle w:val="Strong"/>
              </w:rPr>
              <w:t>Service Date</w:t>
            </w:r>
          </w:p>
        </w:tc>
        <w:tc>
          <w:tcPr>
            <w:tcW w:w="6273" w:type="dxa"/>
          </w:tcPr>
          <w:p w14:paraId="2827DFD1" w14:textId="06DCE4BF" w:rsidR="00E34BF6" w:rsidRPr="00BB7B0C" w:rsidRDefault="00AC1B2C" w:rsidP="00CB215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813F66">
              <w:rPr>
                <w:lang w:val="en-GB"/>
              </w:rPr>
              <w:t>2</w:t>
            </w:r>
            <w:r w:rsidRPr="00AC1B2C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Ju</w:t>
            </w:r>
            <w:r w:rsidR="00172ECC">
              <w:rPr>
                <w:lang w:val="en-GB"/>
              </w:rPr>
              <w:t>ly</w:t>
            </w:r>
            <w:r>
              <w:rPr>
                <w:lang w:val="en-GB"/>
              </w:rPr>
              <w:t xml:space="preserve"> 2018</w:t>
            </w:r>
          </w:p>
        </w:tc>
      </w:tr>
      <w:tr w:rsidR="00DC3791" w:rsidRPr="00BB7B0C" w14:paraId="14423A0A" w14:textId="77777777" w:rsidTr="002469D3">
        <w:tc>
          <w:tcPr>
            <w:tcW w:w="2447" w:type="dxa"/>
            <w:shd w:val="clear" w:color="auto" w:fill="D9D9D9"/>
          </w:tcPr>
          <w:p w14:paraId="5E21C28D" w14:textId="77777777" w:rsidR="00DC3791" w:rsidRPr="008A7C5D" w:rsidRDefault="00DC3791" w:rsidP="00DC3791">
            <w:pPr>
              <w:rPr>
                <w:rStyle w:val="Strong"/>
              </w:rPr>
            </w:pPr>
            <w:r>
              <w:rPr>
                <w:rStyle w:val="Strong"/>
              </w:rPr>
              <w:t>Service Company</w:t>
            </w:r>
          </w:p>
        </w:tc>
        <w:tc>
          <w:tcPr>
            <w:tcW w:w="6273" w:type="dxa"/>
          </w:tcPr>
          <w:p w14:paraId="50317429" w14:textId="129BD9D0" w:rsidR="00DC3791" w:rsidRDefault="00F21CB7" w:rsidP="00853AC5">
            <w:pPr>
              <w:rPr>
                <w:lang w:val="en-GB"/>
              </w:rPr>
            </w:pPr>
            <w:r>
              <w:rPr>
                <w:lang w:val="en-GB"/>
              </w:rPr>
              <w:t>Integrated Control and Automation</w:t>
            </w:r>
          </w:p>
        </w:tc>
      </w:tr>
      <w:tr w:rsidR="00DC3791" w:rsidRPr="00BB7B0C" w14:paraId="59443855" w14:textId="77777777" w:rsidTr="002469D3">
        <w:tc>
          <w:tcPr>
            <w:tcW w:w="2447" w:type="dxa"/>
            <w:shd w:val="clear" w:color="auto" w:fill="D9D9D9"/>
          </w:tcPr>
          <w:p w14:paraId="4BB94FBF" w14:textId="77777777" w:rsidR="00DC3791" w:rsidRDefault="00DC3791" w:rsidP="00DC3791">
            <w:pPr>
              <w:rPr>
                <w:rStyle w:val="Strong"/>
              </w:rPr>
            </w:pPr>
            <w:r>
              <w:rPr>
                <w:rStyle w:val="Strong"/>
              </w:rPr>
              <w:t xml:space="preserve">Service </w:t>
            </w:r>
            <w:r w:rsidR="00D93C5D">
              <w:rPr>
                <w:rStyle w:val="Strong"/>
              </w:rPr>
              <w:t>Personnel</w:t>
            </w:r>
          </w:p>
        </w:tc>
        <w:tc>
          <w:tcPr>
            <w:tcW w:w="6273" w:type="dxa"/>
          </w:tcPr>
          <w:p w14:paraId="1F35427B" w14:textId="2D33ED93" w:rsidR="00DC3791" w:rsidRDefault="00F21CB7" w:rsidP="00DC3791">
            <w:pPr>
              <w:rPr>
                <w:lang w:val="en-GB"/>
              </w:rPr>
            </w:pPr>
            <w:r>
              <w:rPr>
                <w:lang w:val="en-GB"/>
              </w:rPr>
              <w:t>Michael Sargent</w:t>
            </w:r>
          </w:p>
        </w:tc>
      </w:tr>
    </w:tbl>
    <w:p w14:paraId="2931F1F1" w14:textId="77777777" w:rsidR="00E34BF6" w:rsidRDefault="00E34BF6" w:rsidP="00E34BF6">
      <w:pPr>
        <w:rPr>
          <w:noProof/>
        </w:rPr>
      </w:pPr>
      <w:r>
        <w:rPr>
          <w:noProof/>
        </w:rPr>
        <w:t xml:space="preserve">    </w:t>
      </w:r>
    </w:p>
    <w:p w14:paraId="7C1B74F4" w14:textId="77777777" w:rsidR="00E34BF6" w:rsidRDefault="00E34BF6" w:rsidP="00E34BF6">
      <w:pPr>
        <w:pStyle w:val="Heading1"/>
        <w:rPr>
          <w:noProof/>
        </w:rPr>
      </w:pPr>
      <w:bookmarkStart w:id="2" w:name="_Toc316461433"/>
      <w:r>
        <w:rPr>
          <w:noProof/>
        </w:rPr>
        <w:t>Service Contact</w:t>
      </w:r>
      <w:bookmarkEnd w:id="2"/>
    </w:p>
    <w:p w14:paraId="44629CA4" w14:textId="66675810" w:rsidR="00E34BF6" w:rsidRDefault="00F21CB7" w:rsidP="00E34BF6">
      <w:pPr>
        <w:rPr>
          <w:noProof/>
        </w:rPr>
      </w:pPr>
      <w:r>
        <w:rPr>
          <w:lang w:val="en-GB"/>
        </w:rPr>
        <w:t>Integrated Control and Automation</w:t>
      </w:r>
      <w:r w:rsidR="00E34BF6" w:rsidRPr="005C2F21">
        <w:rPr>
          <w:noProof/>
        </w:rPr>
        <w:tab/>
      </w:r>
      <w:r w:rsidR="00E34BF6">
        <w:rPr>
          <w:noProof/>
        </w:rPr>
        <w:t xml:space="preserve"> </w:t>
      </w:r>
    </w:p>
    <w:p w14:paraId="16201DEA" w14:textId="25AA4032" w:rsidR="00E34BF6" w:rsidRPr="005C2F21" w:rsidRDefault="00E34BF6" w:rsidP="00E34BF6">
      <w:r w:rsidRPr="005C2F21">
        <w:rPr>
          <w:noProof/>
        </w:rPr>
        <w:t xml:space="preserve">ABN: </w:t>
      </w:r>
    </w:p>
    <w:p w14:paraId="692867C8" w14:textId="088E1D40" w:rsidR="00E34BF6" w:rsidRDefault="00E34BF6" w:rsidP="00E34BF6">
      <w:r>
        <w:t>Postal Address:</w:t>
      </w:r>
      <w:r w:rsidR="00AC1B2C">
        <w:t xml:space="preserve"> PO Box 1645, Carindale QLD 4152</w:t>
      </w:r>
    </w:p>
    <w:p w14:paraId="3B107CF6" w14:textId="50378CF1" w:rsidR="00E34BF6" w:rsidRDefault="00E34BF6" w:rsidP="00E34BF6">
      <w:r>
        <w:t>Telephone:</w:t>
      </w:r>
      <w:r w:rsidRPr="005C2F21">
        <w:t xml:space="preserve"> </w:t>
      </w:r>
      <w:r w:rsidR="00F21CB7" w:rsidRPr="00F21CB7">
        <w:t>07 3890 8112</w:t>
      </w:r>
    </w:p>
    <w:p w14:paraId="6EA5E496" w14:textId="69CEADC3" w:rsidR="00E34BF6" w:rsidRDefault="00E34BF6" w:rsidP="00E34BF6">
      <w:r>
        <w:t xml:space="preserve">Email: </w:t>
      </w:r>
      <w:hyperlink r:id="rId8" w:history="1">
        <w:r w:rsidR="00F21CB7" w:rsidRPr="00540A97">
          <w:rPr>
            <w:rStyle w:val="Hyperlink"/>
          </w:rPr>
          <w:t>mike.sargent@igoc.com.au</w:t>
        </w:r>
      </w:hyperlink>
    </w:p>
    <w:p w14:paraId="2C7F3C2C" w14:textId="77777777" w:rsidR="007F55C4" w:rsidRDefault="00DC3791" w:rsidP="00C91378">
      <w:pPr>
        <w:pStyle w:val="Heading1"/>
        <w:spacing w:line="276" w:lineRule="auto"/>
        <w:rPr>
          <w:noProof/>
        </w:rPr>
      </w:pPr>
      <w:r>
        <w:rPr>
          <w:noProof/>
        </w:rPr>
        <w:br w:type="column"/>
      </w:r>
      <w:bookmarkStart w:id="3" w:name="_Toc316461434"/>
      <w:r w:rsidR="007F55C4">
        <w:rPr>
          <w:noProof/>
        </w:rPr>
        <w:lastRenderedPageBreak/>
        <w:t>Aim</w:t>
      </w:r>
      <w:bookmarkEnd w:id="3"/>
    </w:p>
    <w:p w14:paraId="28342819" w14:textId="77777777" w:rsidR="00D04FD6" w:rsidRDefault="007F55C4" w:rsidP="00C91378">
      <w:pPr>
        <w:rPr>
          <w:noProof/>
        </w:rPr>
      </w:pPr>
      <w:r>
        <w:rPr>
          <w:noProof/>
        </w:rPr>
        <w:t xml:space="preserve">The aim of the work </w:t>
      </w:r>
      <w:r w:rsidR="00D04FD6">
        <w:rPr>
          <w:noProof/>
        </w:rPr>
        <w:t xml:space="preserve">performed is provide safe and energy efficient </w:t>
      </w:r>
      <w:r w:rsidR="008A7C5D">
        <w:rPr>
          <w:noProof/>
        </w:rPr>
        <w:t xml:space="preserve">(if used to control ventilation) </w:t>
      </w:r>
      <w:r w:rsidR="00D04FD6">
        <w:rPr>
          <w:noProof/>
        </w:rPr>
        <w:t>CO control of the car park via the maintenance of the exisiting CO sensors.</w:t>
      </w:r>
      <w:r w:rsidR="00906352">
        <w:rPr>
          <w:noProof/>
        </w:rPr>
        <w:t xml:space="preserve"> </w:t>
      </w:r>
    </w:p>
    <w:p w14:paraId="73F2FED3" w14:textId="77777777" w:rsidR="00D04FD6" w:rsidRDefault="00D04FD6" w:rsidP="00C91378">
      <w:pPr>
        <w:rPr>
          <w:noProof/>
        </w:rPr>
      </w:pPr>
    </w:p>
    <w:p w14:paraId="4C26EA40" w14:textId="77777777" w:rsidR="00D04FD6" w:rsidRDefault="00D04FD6" w:rsidP="008A7C5D">
      <w:pPr>
        <w:pStyle w:val="Heading1"/>
        <w:rPr>
          <w:noProof/>
        </w:rPr>
      </w:pPr>
      <w:bookmarkStart w:id="4" w:name="_Toc316461435"/>
      <w:r>
        <w:rPr>
          <w:noProof/>
        </w:rPr>
        <w:t>Objective</w:t>
      </w:r>
      <w:bookmarkEnd w:id="4"/>
    </w:p>
    <w:p w14:paraId="0BF56DFF" w14:textId="77777777" w:rsidR="008A7C5D" w:rsidRDefault="00D04FD6" w:rsidP="00D04FD6">
      <w:pPr>
        <w:rPr>
          <w:noProof/>
        </w:rPr>
      </w:pPr>
      <w:r>
        <w:rPr>
          <w:noProof/>
        </w:rPr>
        <w:t>The aim will be acheived by inspecting and</w:t>
      </w:r>
      <w:r w:rsidR="005E532E">
        <w:rPr>
          <w:noProof/>
        </w:rPr>
        <w:t xml:space="preserve"> calibrating</w:t>
      </w:r>
      <w:r w:rsidR="007D1A4B">
        <w:rPr>
          <w:noProof/>
        </w:rPr>
        <w:t>,</w:t>
      </w:r>
      <w:r w:rsidR="005E532E">
        <w:rPr>
          <w:noProof/>
        </w:rPr>
        <w:t xml:space="preserve"> </w:t>
      </w:r>
      <w:r w:rsidR="007D1A4B">
        <w:rPr>
          <w:noProof/>
        </w:rPr>
        <w:t>where neccessary,</w:t>
      </w:r>
      <w:r w:rsidR="005E532E">
        <w:rPr>
          <w:noProof/>
        </w:rPr>
        <w:t>each individual CO</w:t>
      </w:r>
      <w:r>
        <w:rPr>
          <w:noProof/>
        </w:rPr>
        <w:t xml:space="preserve"> sensor in the car park. Sensor</w:t>
      </w:r>
      <w:r w:rsidR="008A7C5D">
        <w:rPr>
          <w:noProof/>
        </w:rPr>
        <w:t xml:space="preserve">s which are reading incorrectly </w:t>
      </w:r>
      <w:r>
        <w:rPr>
          <w:noProof/>
        </w:rPr>
        <w:t xml:space="preserve">will be </w:t>
      </w:r>
      <w:r w:rsidR="008A7C5D">
        <w:rPr>
          <w:noProof/>
        </w:rPr>
        <w:t xml:space="preserve">calibrated </w:t>
      </w:r>
      <w:r>
        <w:rPr>
          <w:noProof/>
        </w:rPr>
        <w:t xml:space="preserve">and </w:t>
      </w:r>
      <w:r w:rsidR="008A7C5D">
        <w:rPr>
          <w:noProof/>
        </w:rPr>
        <w:t xml:space="preserve">any </w:t>
      </w:r>
      <w:r>
        <w:rPr>
          <w:noProof/>
        </w:rPr>
        <w:t>faulty sensors will be noted and</w:t>
      </w:r>
      <w:r w:rsidR="008A7C5D">
        <w:rPr>
          <w:noProof/>
        </w:rPr>
        <w:t xml:space="preserve"> building person</w:t>
      </w:r>
      <w:r w:rsidR="00D93C5D">
        <w:rPr>
          <w:noProof/>
        </w:rPr>
        <w:t>n</w:t>
      </w:r>
      <w:r w:rsidR="008A7C5D">
        <w:rPr>
          <w:noProof/>
        </w:rPr>
        <w:t>el notified.</w:t>
      </w:r>
    </w:p>
    <w:p w14:paraId="618993D2" w14:textId="77777777" w:rsidR="008A7C5D" w:rsidRDefault="008A7C5D" w:rsidP="00D04FD6">
      <w:pPr>
        <w:rPr>
          <w:noProof/>
        </w:rPr>
      </w:pPr>
    </w:p>
    <w:p w14:paraId="75F8C45D" w14:textId="77777777" w:rsidR="00853AC5" w:rsidRDefault="00DC3791" w:rsidP="00853AC5">
      <w:pPr>
        <w:pStyle w:val="Heading1"/>
        <w:rPr>
          <w:noProof/>
        </w:rPr>
      </w:pPr>
      <w:r>
        <w:rPr>
          <w:noProof/>
        </w:rPr>
        <w:br w:type="column"/>
      </w:r>
      <w:bookmarkStart w:id="5" w:name="_Toc316461436"/>
      <w:r w:rsidR="00853AC5">
        <w:rPr>
          <w:noProof/>
        </w:rPr>
        <w:lastRenderedPageBreak/>
        <w:t>Procedure</w:t>
      </w:r>
      <w:bookmarkEnd w:id="5"/>
    </w:p>
    <w:p w14:paraId="63922542" w14:textId="77777777" w:rsidR="00853AC5" w:rsidRDefault="00D93C5D" w:rsidP="00853AC5">
      <w:pPr>
        <w:rPr>
          <w:noProof/>
        </w:rPr>
      </w:pPr>
      <w:r>
        <w:rPr>
          <w:noProof/>
        </w:rPr>
        <w:t xml:space="preserve">If this was the first time the service had been performed for this site, </w:t>
      </w:r>
      <w:r w:rsidR="00945CE9">
        <w:rPr>
          <w:noProof/>
        </w:rPr>
        <w:t>an initial survey was</w:t>
      </w:r>
      <w:r>
        <w:rPr>
          <w:noProof/>
        </w:rPr>
        <w:t xml:space="preserve"> </w:t>
      </w:r>
      <w:r w:rsidR="00945CE9">
        <w:rPr>
          <w:noProof/>
        </w:rPr>
        <w:t>performed</w:t>
      </w:r>
      <w:r w:rsidR="00853AC5">
        <w:rPr>
          <w:noProof/>
        </w:rPr>
        <w:t>:</w:t>
      </w:r>
    </w:p>
    <w:p w14:paraId="78AC5061" w14:textId="32D7D49E" w:rsidR="00945CE9" w:rsidRPr="00945CE9" w:rsidRDefault="00853AC5" w:rsidP="00853AC5">
      <w:pPr>
        <w:pStyle w:val="ListParagraph"/>
        <w:numPr>
          <w:ilvl w:val="0"/>
          <w:numId w:val="48"/>
        </w:numPr>
        <w:rPr>
          <w:lang w:val="en-GB"/>
        </w:rPr>
      </w:pPr>
      <w:r>
        <w:rPr>
          <w:noProof/>
        </w:rPr>
        <w:t>Familiarise ourselves with the floor plan a</w:t>
      </w:r>
      <w:r w:rsidR="005E532E">
        <w:rPr>
          <w:noProof/>
        </w:rPr>
        <w:t xml:space="preserve">nd identify locations of the </w:t>
      </w:r>
      <w:r w:rsidR="00F21CB7">
        <w:rPr>
          <w:noProof/>
        </w:rPr>
        <w:t xml:space="preserve">three </w:t>
      </w:r>
      <w:r w:rsidR="005E532E">
        <w:rPr>
          <w:noProof/>
        </w:rPr>
        <w:t>CO</w:t>
      </w:r>
      <w:r>
        <w:rPr>
          <w:noProof/>
        </w:rPr>
        <w:t xml:space="preserve"> sensors</w:t>
      </w:r>
      <w:r w:rsidR="00812477">
        <w:rPr>
          <w:noProof/>
        </w:rPr>
        <w:t xml:space="preserve"> and ventilation fans</w:t>
      </w:r>
      <w:r>
        <w:rPr>
          <w:noProof/>
        </w:rPr>
        <w:t xml:space="preserve">.  </w:t>
      </w:r>
    </w:p>
    <w:p w14:paraId="05949FAA" w14:textId="77777777" w:rsidR="00853AC5" w:rsidRPr="00853AC5" w:rsidRDefault="00853AC5" w:rsidP="00853AC5">
      <w:pPr>
        <w:pStyle w:val="ListParagraph"/>
        <w:numPr>
          <w:ilvl w:val="0"/>
          <w:numId w:val="48"/>
        </w:numPr>
        <w:rPr>
          <w:lang w:val="en-GB"/>
        </w:rPr>
      </w:pPr>
      <w:r>
        <w:rPr>
          <w:noProof/>
        </w:rPr>
        <w:t xml:space="preserve">Record </w:t>
      </w:r>
      <w:r w:rsidR="00945CE9">
        <w:rPr>
          <w:noProof/>
        </w:rPr>
        <w:t>the sensor</w:t>
      </w:r>
      <w:r w:rsidR="00812477">
        <w:rPr>
          <w:noProof/>
        </w:rPr>
        <w:t xml:space="preserve"> and fan</w:t>
      </w:r>
      <w:r w:rsidR="00945CE9">
        <w:rPr>
          <w:noProof/>
        </w:rPr>
        <w:t xml:space="preserve"> </w:t>
      </w:r>
      <w:r>
        <w:rPr>
          <w:noProof/>
        </w:rPr>
        <w:t>identification and locations on a site plan.</w:t>
      </w:r>
    </w:p>
    <w:p w14:paraId="31BDEB24" w14:textId="77777777" w:rsidR="00945CE9" w:rsidRDefault="00945CE9" w:rsidP="00945CE9">
      <w:pPr>
        <w:rPr>
          <w:lang w:val="en-GB"/>
        </w:rPr>
      </w:pPr>
    </w:p>
    <w:p w14:paraId="5DF28843" w14:textId="77777777" w:rsidR="00945CE9" w:rsidRPr="00945CE9" w:rsidRDefault="00945CE9" w:rsidP="00945CE9">
      <w:pPr>
        <w:rPr>
          <w:lang w:val="en-GB"/>
        </w:rPr>
      </w:pPr>
      <w:r>
        <w:rPr>
          <w:lang w:val="en-GB"/>
        </w:rPr>
        <w:t>Each individual sensor was then subjected to the following service procedure:</w:t>
      </w:r>
    </w:p>
    <w:p w14:paraId="3C62576B" w14:textId="77777777" w:rsidR="00853AC5" w:rsidRDefault="00945CE9" w:rsidP="00945CE9">
      <w:pPr>
        <w:pStyle w:val="ListParagraph"/>
        <w:numPr>
          <w:ilvl w:val="0"/>
          <w:numId w:val="49"/>
        </w:numPr>
        <w:rPr>
          <w:lang w:val="en-GB"/>
        </w:rPr>
      </w:pPr>
      <w:r>
        <w:rPr>
          <w:lang w:val="en-GB"/>
        </w:rPr>
        <w:t>Visually inspect the external and internal sensor for any obvious signs of failure or damage.</w:t>
      </w:r>
    </w:p>
    <w:p w14:paraId="23C07EFC" w14:textId="77777777" w:rsidR="00945CE9" w:rsidRDefault="00945CE9" w:rsidP="00945CE9">
      <w:pPr>
        <w:pStyle w:val="ListParagraph"/>
        <w:numPr>
          <w:ilvl w:val="0"/>
          <w:numId w:val="49"/>
        </w:numPr>
        <w:rPr>
          <w:lang w:val="en-GB"/>
        </w:rPr>
      </w:pPr>
      <w:r>
        <w:rPr>
          <w:lang w:val="en-GB"/>
        </w:rPr>
        <w:t xml:space="preserve">Purge the sensor with an inert gas. </w:t>
      </w:r>
    </w:p>
    <w:p w14:paraId="2AD45E98" w14:textId="77777777" w:rsidR="00945CE9" w:rsidRDefault="00945CE9" w:rsidP="00945CE9">
      <w:pPr>
        <w:pStyle w:val="ListParagraph"/>
        <w:numPr>
          <w:ilvl w:val="1"/>
          <w:numId w:val="49"/>
        </w:numPr>
        <w:rPr>
          <w:lang w:val="en-GB"/>
        </w:rPr>
      </w:pPr>
      <w:r>
        <w:rPr>
          <w:lang w:val="en-GB"/>
        </w:rPr>
        <w:t xml:space="preserve">While subjecting the sensor to the inert gas, the sensor output </w:t>
      </w:r>
      <w:r w:rsidRPr="00753355">
        <w:rPr>
          <w:lang w:val="en-GB"/>
        </w:rPr>
        <w:t xml:space="preserve">across </w:t>
      </w:r>
      <w:r w:rsidR="000B20CF">
        <w:rPr>
          <w:lang w:val="en-GB"/>
        </w:rPr>
        <w:t>the test terminals</w:t>
      </w:r>
      <w:r>
        <w:rPr>
          <w:lang w:val="en-GB"/>
        </w:rPr>
        <w:t xml:space="preserve"> was recorded.</w:t>
      </w:r>
    </w:p>
    <w:p w14:paraId="303DA6EA" w14:textId="77777777" w:rsidR="00945CE9" w:rsidRPr="0013028A" w:rsidRDefault="00945CE9" w:rsidP="00945CE9">
      <w:pPr>
        <w:pStyle w:val="ListParagraph"/>
        <w:numPr>
          <w:ilvl w:val="1"/>
          <w:numId w:val="49"/>
        </w:numPr>
        <w:rPr>
          <w:lang w:val="en-GB"/>
        </w:rPr>
      </w:pPr>
      <w:r w:rsidRPr="0013028A">
        <w:rPr>
          <w:lang w:val="en-GB"/>
        </w:rPr>
        <w:t>If the output did not read 4mA, then the zero potentiomete</w:t>
      </w:r>
      <w:r w:rsidR="000B20CF" w:rsidRPr="0013028A">
        <w:rPr>
          <w:lang w:val="en-GB"/>
        </w:rPr>
        <w:t>r was</w:t>
      </w:r>
      <w:r w:rsidRPr="0013028A">
        <w:rPr>
          <w:lang w:val="en-GB"/>
        </w:rPr>
        <w:t xml:space="preserve"> adjusted until 4mA was reached.</w:t>
      </w:r>
    </w:p>
    <w:p w14:paraId="4839339A" w14:textId="77777777" w:rsidR="00945CE9" w:rsidRDefault="004B14A4" w:rsidP="00945CE9">
      <w:pPr>
        <w:pStyle w:val="ListParagraph"/>
        <w:numPr>
          <w:ilvl w:val="0"/>
          <w:numId w:val="49"/>
        </w:numPr>
        <w:rPr>
          <w:lang w:val="en-GB"/>
        </w:rPr>
      </w:pPr>
      <w:r>
        <w:rPr>
          <w:lang w:val="en-GB"/>
        </w:rPr>
        <w:t xml:space="preserve">Subject the </w:t>
      </w:r>
      <w:r w:rsidR="00945CE9">
        <w:rPr>
          <w:lang w:val="en-GB"/>
        </w:rPr>
        <w:t xml:space="preserve">sensor </w:t>
      </w:r>
      <w:r>
        <w:rPr>
          <w:lang w:val="en-GB"/>
        </w:rPr>
        <w:t xml:space="preserve">to the test </w:t>
      </w:r>
      <w:r w:rsidRPr="00753355">
        <w:rPr>
          <w:lang w:val="en-GB"/>
        </w:rPr>
        <w:t>gas of know</w:t>
      </w:r>
      <w:r>
        <w:rPr>
          <w:lang w:val="en-GB"/>
        </w:rPr>
        <w:t>n</w:t>
      </w:r>
      <w:r w:rsidRPr="00753355">
        <w:rPr>
          <w:lang w:val="en-GB"/>
        </w:rPr>
        <w:t xml:space="preserve"> concentration</w:t>
      </w:r>
      <w:r w:rsidR="00945CE9">
        <w:rPr>
          <w:lang w:val="en-GB"/>
        </w:rPr>
        <w:t xml:space="preserve">. </w:t>
      </w:r>
    </w:p>
    <w:p w14:paraId="557D778E" w14:textId="77777777" w:rsidR="00945CE9" w:rsidRDefault="00945CE9" w:rsidP="00945CE9">
      <w:pPr>
        <w:pStyle w:val="ListParagraph"/>
        <w:numPr>
          <w:ilvl w:val="1"/>
          <w:numId w:val="49"/>
        </w:numPr>
        <w:rPr>
          <w:lang w:val="en-GB"/>
        </w:rPr>
      </w:pPr>
      <w:r>
        <w:rPr>
          <w:lang w:val="en-GB"/>
        </w:rPr>
        <w:t xml:space="preserve">While subjecting the sensor to the </w:t>
      </w:r>
      <w:r w:rsidR="004B14A4">
        <w:rPr>
          <w:lang w:val="en-GB"/>
        </w:rPr>
        <w:t>test</w:t>
      </w:r>
      <w:r>
        <w:rPr>
          <w:lang w:val="en-GB"/>
        </w:rPr>
        <w:t xml:space="preserve"> gas, the sensor output </w:t>
      </w:r>
      <w:r w:rsidRPr="00753355">
        <w:rPr>
          <w:lang w:val="en-GB"/>
        </w:rPr>
        <w:t xml:space="preserve">across </w:t>
      </w:r>
      <w:r w:rsidR="000B20CF">
        <w:rPr>
          <w:lang w:val="en-GB"/>
        </w:rPr>
        <w:t>the test terminals</w:t>
      </w:r>
      <w:r>
        <w:rPr>
          <w:lang w:val="en-GB"/>
        </w:rPr>
        <w:t xml:space="preserve"> was recorded.</w:t>
      </w:r>
    </w:p>
    <w:p w14:paraId="49606FE8" w14:textId="77777777" w:rsidR="00945CE9" w:rsidRDefault="00945CE9" w:rsidP="00945CE9">
      <w:pPr>
        <w:pStyle w:val="ListParagraph"/>
        <w:numPr>
          <w:ilvl w:val="1"/>
          <w:numId w:val="49"/>
        </w:numPr>
        <w:rPr>
          <w:lang w:val="en-GB"/>
        </w:rPr>
      </w:pPr>
      <w:r>
        <w:rPr>
          <w:lang w:val="en-GB"/>
        </w:rPr>
        <w:t xml:space="preserve">If the output did not read </w:t>
      </w:r>
      <w:r w:rsidR="004B14A4">
        <w:rPr>
          <w:lang w:val="en-GB"/>
        </w:rPr>
        <w:t>the expected mA output</w:t>
      </w:r>
      <w:r>
        <w:rPr>
          <w:lang w:val="en-GB"/>
        </w:rPr>
        <w:t>, then t</w:t>
      </w:r>
      <w:r w:rsidRPr="00753355">
        <w:rPr>
          <w:lang w:val="en-GB"/>
        </w:rPr>
        <w:t xml:space="preserve">he </w:t>
      </w:r>
      <w:r w:rsidR="004B14A4">
        <w:rPr>
          <w:lang w:val="en-GB"/>
        </w:rPr>
        <w:t>span</w:t>
      </w:r>
      <w:r w:rsidRPr="00753355">
        <w:rPr>
          <w:lang w:val="en-GB"/>
        </w:rPr>
        <w:t xml:space="preserve"> potentiometer was</w:t>
      </w:r>
      <w:r>
        <w:rPr>
          <w:lang w:val="en-GB"/>
        </w:rPr>
        <w:t xml:space="preserve"> adjusted until </w:t>
      </w:r>
      <w:r w:rsidR="004B14A4">
        <w:rPr>
          <w:lang w:val="en-GB"/>
        </w:rPr>
        <w:t xml:space="preserve">the correct </w:t>
      </w:r>
      <w:r>
        <w:rPr>
          <w:lang w:val="en-GB"/>
        </w:rPr>
        <w:t xml:space="preserve">mA </w:t>
      </w:r>
      <w:r w:rsidR="004B14A4">
        <w:rPr>
          <w:lang w:val="en-GB"/>
        </w:rPr>
        <w:t xml:space="preserve">output </w:t>
      </w:r>
      <w:r>
        <w:rPr>
          <w:lang w:val="en-GB"/>
        </w:rPr>
        <w:t>was reached.</w:t>
      </w:r>
    </w:p>
    <w:p w14:paraId="13B1F1A6" w14:textId="77777777" w:rsidR="00945CE9" w:rsidRDefault="004B14A4" w:rsidP="00945CE9">
      <w:pPr>
        <w:pStyle w:val="ListParagraph"/>
        <w:numPr>
          <w:ilvl w:val="0"/>
          <w:numId w:val="49"/>
        </w:numPr>
        <w:rPr>
          <w:lang w:val="en-GB"/>
        </w:rPr>
      </w:pPr>
      <w:r>
        <w:rPr>
          <w:lang w:val="en-GB"/>
        </w:rPr>
        <w:t xml:space="preserve">Label the </w:t>
      </w:r>
      <w:r w:rsidRPr="00753355">
        <w:rPr>
          <w:lang w:val="en-GB"/>
        </w:rPr>
        <w:t xml:space="preserve">gas sensor housing stating calibration date, service </w:t>
      </w:r>
      <w:r w:rsidRPr="00A63917">
        <w:rPr>
          <w:lang w:val="en-GB"/>
        </w:rPr>
        <w:t>person, and the</w:t>
      </w:r>
      <w:r w:rsidRPr="00753355">
        <w:rPr>
          <w:lang w:val="en-GB"/>
        </w:rPr>
        <w:t xml:space="preserve"> next service due date.</w:t>
      </w:r>
    </w:p>
    <w:p w14:paraId="2C902308" w14:textId="77777777" w:rsidR="00812477" w:rsidRDefault="00812477" w:rsidP="00812477">
      <w:pPr>
        <w:rPr>
          <w:lang w:val="en-GB"/>
        </w:rPr>
      </w:pPr>
    </w:p>
    <w:p w14:paraId="309CA673" w14:textId="77777777" w:rsidR="00812477" w:rsidRPr="00812477" w:rsidRDefault="00812477" w:rsidP="00812477">
      <w:pPr>
        <w:rPr>
          <w:lang w:val="en-GB"/>
        </w:rPr>
      </w:pPr>
      <w:r>
        <w:rPr>
          <w:lang w:val="en-GB"/>
        </w:rPr>
        <w:t>The current on each ventilation fan was also measured and recorded to ensure even load on the phases, and to monitor performance of the fan motors.</w:t>
      </w:r>
    </w:p>
    <w:p w14:paraId="04AA5AA1" w14:textId="26BD0A2F" w:rsidR="004B14A4" w:rsidRDefault="00C02FA9" w:rsidP="004B14A4">
      <w:pPr>
        <w:pStyle w:val="Heading1"/>
        <w:rPr>
          <w:noProof/>
        </w:rPr>
      </w:pPr>
      <w:bookmarkStart w:id="6" w:name="_Toc316461437"/>
      <w:r>
        <w:rPr>
          <w:noProof/>
        </w:rPr>
        <w:lastRenderedPageBreak/>
        <w:t>Test E</w:t>
      </w:r>
      <w:r w:rsidR="004B14A4">
        <w:rPr>
          <w:noProof/>
        </w:rPr>
        <w:t>quipment Details</w:t>
      </w:r>
      <w:bookmarkEnd w:id="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23"/>
        <w:gridCol w:w="6071"/>
      </w:tblGrid>
      <w:tr w:rsidR="004B14A4" w:rsidRPr="00BB7B0C" w14:paraId="0308C70E" w14:textId="77777777" w:rsidTr="002469D3">
        <w:tc>
          <w:tcPr>
            <w:tcW w:w="8720" w:type="dxa"/>
            <w:gridSpan w:val="2"/>
            <w:shd w:val="clear" w:color="auto" w:fill="D9D9D9"/>
          </w:tcPr>
          <w:p w14:paraId="16638598" w14:textId="77777777" w:rsidR="004B14A4" w:rsidRPr="005E532E" w:rsidRDefault="005E532E" w:rsidP="004B14A4">
            <w:pPr>
              <w:rPr>
                <w:rStyle w:val="Strong"/>
              </w:rPr>
            </w:pPr>
            <w:r w:rsidRPr="005E532E">
              <w:rPr>
                <w:rStyle w:val="Strong"/>
              </w:rPr>
              <w:t xml:space="preserve">Inert </w:t>
            </w:r>
            <w:r w:rsidR="004B14A4" w:rsidRPr="005E532E">
              <w:rPr>
                <w:rStyle w:val="Strong"/>
              </w:rPr>
              <w:t>Gas</w:t>
            </w:r>
          </w:p>
        </w:tc>
      </w:tr>
      <w:tr w:rsidR="004B14A4" w:rsidRPr="00BB7B0C" w14:paraId="33B6F081" w14:textId="77777777" w:rsidTr="002469D3">
        <w:tc>
          <w:tcPr>
            <w:tcW w:w="2447" w:type="dxa"/>
            <w:shd w:val="clear" w:color="auto" w:fill="D9D9D9"/>
          </w:tcPr>
          <w:p w14:paraId="02C9055C" w14:textId="77777777" w:rsidR="004B14A4" w:rsidRPr="008A7C5D" w:rsidRDefault="004B14A4" w:rsidP="004B14A4">
            <w:pPr>
              <w:rPr>
                <w:rStyle w:val="Strong"/>
              </w:rPr>
            </w:pPr>
            <w:r>
              <w:rPr>
                <w:rStyle w:val="Strong"/>
              </w:rPr>
              <w:t>Gas</w:t>
            </w:r>
          </w:p>
        </w:tc>
        <w:tc>
          <w:tcPr>
            <w:tcW w:w="6273" w:type="dxa"/>
          </w:tcPr>
          <w:p w14:paraId="74DF4069" w14:textId="77777777" w:rsidR="004B14A4" w:rsidRPr="00BB7B0C" w:rsidRDefault="005E532E" w:rsidP="004B14A4">
            <w:pPr>
              <w:rPr>
                <w:lang w:val="en-GB"/>
              </w:rPr>
            </w:pPr>
            <w:r>
              <w:rPr>
                <w:lang w:val="en-GB"/>
              </w:rPr>
              <w:t>Air zero grade</w:t>
            </w:r>
          </w:p>
        </w:tc>
      </w:tr>
      <w:tr w:rsidR="004B14A4" w:rsidRPr="00BB7B0C" w14:paraId="5F8BA253" w14:textId="77777777" w:rsidTr="002469D3">
        <w:tc>
          <w:tcPr>
            <w:tcW w:w="2447" w:type="dxa"/>
            <w:shd w:val="clear" w:color="auto" w:fill="D9D9D9"/>
          </w:tcPr>
          <w:p w14:paraId="0C355A83" w14:textId="77777777" w:rsidR="004B14A4" w:rsidRPr="008A7C5D" w:rsidRDefault="005E532E" w:rsidP="004B14A4">
            <w:pPr>
              <w:rPr>
                <w:rStyle w:val="Strong"/>
              </w:rPr>
            </w:pPr>
            <w:r>
              <w:rPr>
                <w:rStyle w:val="Strong"/>
              </w:rPr>
              <w:t>Concentration</w:t>
            </w:r>
          </w:p>
        </w:tc>
        <w:tc>
          <w:tcPr>
            <w:tcW w:w="6273" w:type="dxa"/>
          </w:tcPr>
          <w:p w14:paraId="75DDF84D" w14:textId="77777777" w:rsidR="004B14A4" w:rsidRPr="00BB7B0C" w:rsidRDefault="005E532E" w:rsidP="004B14A4">
            <w:pPr>
              <w:rPr>
                <w:lang w:val="en-GB"/>
              </w:rPr>
            </w:pPr>
            <w:r>
              <w:rPr>
                <w:lang w:val="en-GB"/>
              </w:rPr>
              <w:t>THC &lt; 1ppm</w:t>
            </w:r>
          </w:p>
        </w:tc>
      </w:tr>
      <w:tr w:rsidR="004B14A4" w:rsidRPr="00BB7B0C" w14:paraId="069098C7" w14:textId="77777777" w:rsidTr="002469D3">
        <w:tc>
          <w:tcPr>
            <w:tcW w:w="2447" w:type="dxa"/>
            <w:shd w:val="clear" w:color="auto" w:fill="D9D9D9"/>
          </w:tcPr>
          <w:p w14:paraId="0ADF29D7" w14:textId="77777777" w:rsidR="004B14A4" w:rsidRPr="008A7C5D" w:rsidRDefault="005E532E" w:rsidP="004B14A4">
            <w:pPr>
              <w:rPr>
                <w:rStyle w:val="Strong"/>
              </w:rPr>
            </w:pPr>
            <w:r>
              <w:rPr>
                <w:rStyle w:val="Strong"/>
              </w:rPr>
              <w:t>Cylinder Number</w:t>
            </w:r>
          </w:p>
        </w:tc>
        <w:tc>
          <w:tcPr>
            <w:tcW w:w="6273" w:type="dxa"/>
          </w:tcPr>
          <w:p w14:paraId="2E54CEDC" w14:textId="704BD666" w:rsidR="004B14A4" w:rsidRPr="00BB7B0C" w:rsidRDefault="0013028A" w:rsidP="004B14A4">
            <w:pPr>
              <w:rPr>
                <w:lang w:val="en-GB"/>
              </w:rPr>
            </w:pPr>
            <w:r w:rsidRPr="0013028A">
              <w:rPr>
                <w:lang w:val="en-GB"/>
              </w:rPr>
              <w:t>858773 Cylinder 31</w:t>
            </w:r>
          </w:p>
        </w:tc>
      </w:tr>
      <w:tr w:rsidR="005E532E" w:rsidRPr="00BB7B0C" w14:paraId="502B31EE" w14:textId="77777777" w:rsidTr="002469D3">
        <w:tc>
          <w:tcPr>
            <w:tcW w:w="2447" w:type="dxa"/>
            <w:shd w:val="clear" w:color="auto" w:fill="D9D9D9"/>
          </w:tcPr>
          <w:p w14:paraId="7441CF60" w14:textId="77777777" w:rsidR="005E532E" w:rsidRDefault="005E532E" w:rsidP="005E532E">
            <w:pPr>
              <w:rPr>
                <w:rStyle w:val="Strong"/>
              </w:rPr>
            </w:pPr>
            <w:r>
              <w:rPr>
                <w:rStyle w:val="Strong"/>
              </w:rPr>
              <w:t>Expected Zero Reading</w:t>
            </w:r>
          </w:p>
        </w:tc>
        <w:tc>
          <w:tcPr>
            <w:tcW w:w="6273" w:type="dxa"/>
          </w:tcPr>
          <w:p w14:paraId="1BBD81D9" w14:textId="77777777" w:rsidR="005E532E" w:rsidRDefault="005E532E" w:rsidP="004B14A4">
            <w:pPr>
              <w:rPr>
                <w:lang w:val="en-GB"/>
              </w:rPr>
            </w:pPr>
            <w:r>
              <w:rPr>
                <w:lang w:val="en-GB"/>
              </w:rPr>
              <w:t xml:space="preserve">4mA across </w:t>
            </w:r>
            <w:r w:rsidR="007D1A4B">
              <w:rPr>
                <w:lang w:val="en-GB"/>
              </w:rPr>
              <w:t>the test terminals</w:t>
            </w:r>
          </w:p>
        </w:tc>
      </w:tr>
    </w:tbl>
    <w:p w14:paraId="242757F8" w14:textId="77777777" w:rsidR="005E532E" w:rsidRDefault="005E532E" w:rsidP="004B14A4">
      <w:pPr>
        <w:rPr>
          <w:noProof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89"/>
        <w:gridCol w:w="5805"/>
      </w:tblGrid>
      <w:tr w:rsidR="005E532E" w:rsidRPr="00BB7B0C" w14:paraId="3FA70B9A" w14:textId="77777777" w:rsidTr="00BA38AE">
        <w:tc>
          <w:tcPr>
            <w:tcW w:w="8494" w:type="dxa"/>
            <w:gridSpan w:val="2"/>
            <w:shd w:val="clear" w:color="auto" w:fill="D9D9D9"/>
          </w:tcPr>
          <w:p w14:paraId="14669D23" w14:textId="77777777" w:rsidR="005E532E" w:rsidRPr="005E532E" w:rsidRDefault="005E532E" w:rsidP="005E532E">
            <w:pPr>
              <w:rPr>
                <w:rStyle w:val="Strong"/>
              </w:rPr>
            </w:pPr>
            <w:r>
              <w:rPr>
                <w:rStyle w:val="Strong"/>
              </w:rPr>
              <w:t>Test</w:t>
            </w:r>
            <w:r w:rsidRPr="005E532E">
              <w:rPr>
                <w:rStyle w:val="Strong"/>
              </w:rPr>
              <w:t xml:space="preserve"> Gas</w:t>
            </w:r>
          </w:p>
        </w:tc>
      </w:tr>
      <w:tr w:rsidR="005E532E" w:rsidRPr="00BB7B0C" w14:paraId="305A07F7" w14:textId="77777777" w:rsidTr="00BA38AE">
        <w:tc>
          <w:tcPr>
            <w:tcW w:w="2689" w:type="dxa"/>
            <w:shd w:val="clear" w:color="auto" w:fill="D9D9D9"/>
          </w:tcPr>
          <w:p w14:paraId="0674DC27" w14:textId="77777777" w:rsidR="005E532E" w:rsidRPr="008A7C5D" w:rsidRDefault="005E532E" w:rsidP="005E532E">
            <w:pPr>
              <w:rPr>
                <w:rStyle w:val="Strong"/>
              </w:rPr>
            </w:pPr>
            <w:r>
              <w:rPr>
                <w:rStyle w:val="Strong"/>
              </w:rPr>
              <w:t>Gas</w:t>
            </w:r>
          </w:p>
        </w:tc>
        <w:tc>
          <w:tcPr>
            <w:tcW w:w="5805" w:type="dxa"/>
          </w:tcPr>
          <w:p w14:paraId="4C2E8967" w14:textId="77777777" w:rsidR="005E532E" w:rsidRPr="00BB7B0C" w:rsidRDefault="005E532E" w:rsidP="002E7C07">
            <w:pPr>
              <w:rPr>
                <w:lang w:val="en-GB"/>
              </w:rPr>
            </w:pPr>
            <w:r>
              <w:rPr>
                <w:lang w:val="en-GB"/>
              </w:rPr>
              <w:t>Carbon Monoxide (CO)</w:t>
            </w:r>
            <w:r w:rsidR="002E7C07">
              <w:rPr>
                <w:lang w:val="en-GB"/>
              </w:rPr>
              <w:t>, balance Nitrogen</w:t>
            </w:r>
          </w:p>
        </w:tc>
      </w:tr>
      <w:tr w:rsidR="005E532E" w:rsidRPr="00BB7B0C" w14:paraId="666EC1DB" w14:textId="77777777" w:rsidTr="00BA38AE">
        <w:tc>
          <w:tcPr>
            <w:tcW w:w="2689" w:type="dxa"/>
            <w:shd w:val="clear" w:color="auto" w:fill="D9D9D9"/>
          </w:tcPr>
          <w:p w14:paraId="08F05684" w14:textId="77777777" w:rsidR="005E532E" w:rsidRPr="008A7C5D" w:rsidRDefault="005E532E" w:rsidP="005E532E">
            <w:pPr>
              <w:rPr>
                <w:rStyle w:val="Strong"/>
              </w:rPr>
            </w:pPr>
            <w:r>
              <w:rPr>
                <w:rStyle w:val="Strong"/>
              </w:rPr>
              <w:t>Concentration</w:t>
            </w:r>
          </w:p>
        </w:tc>
        <w:tc>
          <w:tcPr>
            <w:tcW w:w="5805" w:type="dxa"/>
          </w:tcPr>
          <w:p w14:paraId="0733B9E2" w14:textId="77777777" w:rsidR="005E532E" w:rsidRPr="00BB7B0C" w:rsidRDefault="005E532E" w:rsidP="005E532E">
            <w:pPr>
              <w:rPr>
                <w:lang w:val="en-GB"/>
              </w:rPr>
            </w:pPr>
            <w:r>
              <w:rPr>
                <w:lang w:val="en-GB"/>
              </w:rPr>
              <w:t>50ppm</w:t>
            </w:r>
          </w:p>
        </w:tc>
      </w:tr>
      <w:tr w:rsidR="005E532E" w:rsidRPr="00BB7B0C" w14:paraId="2DAEFFB8" w14:textId="77777777" w:rsidTr="00BA38AE">
        <w:tc>
          <w:tcPr>
            <w:tcW w:w="2689" w:type="dxa"/>
            <w:shd w:val="clear" w:color="auto" w:fill="D9D9D9"/>
          </w:tcPr>
          <w:p w14:paraId="420FD596" w14:textId="77777777" w:rsidR="005E532E" w:rsidRPr="008A7C5D" w:rsidRDefault="005E532E" w:rsidP="005E532E">
            <w:pPr>
              <w:rPr>
                <w:rStyle w:val="Strong"/>
              </w:rPr>
            </w:pPr>
            <w:r>
              <w:rPr>
                <w:rStyle w:val="Strong"/>
              </w:rPr>
              <w:t>Cylinder Number</w:t>
            </w:r>
          </w:p>
        </w:tc>
        <w:tc>
          <w:tcPr>
            <w:tcW w:w="5805" w:type="dxa"/>
          </w:tcPr>
          <w:p w14:paraId="7481ABF6" w14:textId="1EDFCF06" w:rsidR="005E532E" w:rsidRPr="00F21CB7" w:rsidRDefault="0013028A" w:rsidP="005E532E">
            <w:pPr>
              <w:rPr>
                <w:highlight w:val="yellow"/>
                <w:lang w:val="en-GB"/>
              </w:rPr>
            </w:pPr>
            <w:r w:rsidRPr="0013028A">
              <w:rPr>
                <w:lang w:val="en-GB"/>
              </w:rPr>
              <w:t>Lot 861746 Cylinder 22</w:t>
            </w:r>
          </w:p>
        </w:tc>
      </w:tr>
      <w:tr w:rsidR="005E532E" w:rsidRPr="00BB7B0C" w14:paraId="6D0BCCDB" w14:textId="77777777" w:rsidTr="00BA38AE">
        <w:tc>
          <w:tcPr>
            <w:tcW w:w="2689" w:type="dxa"/>
            <w:shd w:val="clear" w:color="auto" w:fill="D9D9D9"/>
          </w:tcPr>
          <w:p w14:paraId="2D94F95B" w14:textId="77777777" w:rsidR="005E532E" w:rsidRDefault="002E7C07" w:rsidP="005E532E">
            <w:pPr>
              <w:rPr>
                <w:rStyle w:val="Strong"/>
              </w:rPr>
            </w:pPr>
            <w:r>
              <w:rPr>
                <w:rStyle w:val="Strong"/>
              </w:rPr>
              <w:t>Calculated</w:t>
            </w:r>
            <w:r w:rsidR="005E532E">
              <w:rPr>
                <w:rStyle w:val="Strong"/>
              </w:rPr>
              <w:t xml:space="preserve"> Reading</w:t>
            </w:r>
          </w:p>
        </w:tc>
        <w:tc>
          <w:tcPr>
            <w:tcW w:w="5805" w:type="dxa"/>
          </w:tcPr>
          <w:p w14:paraId="472EE4C9" w14:textId="77777777" w:rsidR="005E532E" w:rsidRDefault="000B20CF" w:rsidP="005E532E">
            <w:pPr>
              <w:rPr>
                <w:lang w:val="en-GB"/>
              </w:rPr>
            </w:pPr>
            <w:r>
              <w:rPr>
                <w:lang w:val="en-GB"/>
              </w:rPr>
              <w:t>6.66</w:t>
            </w:r>
            <w:r w:rsidR="005E532E">
              <w:rPr>
                <w:lang w:val="en-GB"/>
              </w:rPr>
              <w:t xml:space="preserve">mA across </w:t>
            </w:r>
            <w:r>
              <w:rPr>
                <w:lang w:val="en-GB"/>
              </w:rPr>
              <w:t>the test terminals</w:t>
            </w:r>
          </w:p>
        </w:tc>
      </w:tr>
    </w:tbl>
    <w:p w14:paraId="78BEE597" w14:textId="77777777" w:rsidR="004B14A4" w:rsidRDefault="004B14A4" w:rsidP="004B14A4">
      <w:pPr>
        <w:rPr>
          <w:noProof/>
        </w:rPr>
      </w:pPr>
      <w:r>
        <w:rPr>
          <w:noProof/>
        </w:rPr>
        <w:t xml:space="preserve">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07"/>
        <w:gridCol w:w="6087"/>
      </w:tblGrid>
      <w:tr w:rsidR="00F21CB7" w:rsidRPr="00BB7B0C" w14:paraId="44D500A3" w14:textId="77777777" w:rsidTr="00F93F63">
        <w:tc>
          <w:tcPr>
            <w:tcW w:w="8720" w:type="dxa"/>
            <w:gridSpan w:val="2"/>
            <w:shd w:val="clear" w:color="auto" w:fill="D9D9D9"/>
          </w:tcPr>
          <w:p w14:paraId="533F776A" w14:textId="5790C6CA" w:rsidR="00F21CB7" w:rsidRPr="005E532E" w:rsidRDefault="00F21CB7" w:rsidP="00F93F63">
            <w:pPr>
              <w:rPr>
                <w:rStyle w:val="Strong"/>
              </w:rPr>
            </w:pPr>
            <w:r>
              <w:rPr>
                <w:rStyle w:val="Strong"/>
              </w:rPr>
              <w:t>Multi Meter</w:t>
            </w:r>
          </w:p>
        </w:tc>
      </w:tr>
      <w:tr w:rsidR="00F21CB7" w:rsidRPr="00BB7B0C" w14:paraId="32E5717C" w14:textId="77777777" w:rsidTr="00F93F63">
        <w:tc>
          <w:tcPr>
            <w:tcW w:w="2447" w:type="dxa"/>
            <w:shd w:val="clear" w:color="auto" w:fill="D9D9D9"/>
          </w:tcPr>
          <w:p w14:paraId="3A8652F8" w14:textId="0B47D442" w:rsidR="00F21CB7" w:rsidRPr="008A7C5D" w:rsidRDefault="00F21CB7" w:rsidP="00F93F63">
            <w:pPr>
              <w:rPr>
                <w:rStyle w:val="Strong"/>
              </w:rPr>
            </w:pPr>
            <w:r>
              <w:rPr>
                <w:rStyle w:val="Strong"/>
              </w:rPr>
              <w:t>Brand</w:t>
            </w:r>
          </w:p>
        </w:tc>
        <w:tc>
          <w:tcPr>
            <w:tcW w:w="6273" w:type="dxa"/>
          </w:tcPr>
          <w:p w14:paraId="4E29C132" w14:textId="63F0D3A0" w:rsidR="00F21CB7" w:rsidRPr="00BB7B0C" w:rsidRDefault="00AC1B2C" w:rsidP="00F93F63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="00BA38AE">
              <w:rPr>
                <w:lang w:val="en-GB"/>
              </w:rPr>
              <w:t>MPROBE</w:t>
            </w:r>
          </w:p>
        </w:tc>
      </w:tr>
      <w:tr w:rsidR="00F21CB7" w:rsidRPr="00BB7B0C" w14:paraId="78E19316" w14:textId="77777777" w:rsidTr="00F93F63">
        <w:tc>
          <w:tcPr>
            <w:tcW w:w="2447" w:type="dxa"/>
            <w:shd w:val="clear" w:color="auto" w:fill="D9D9D9"/>
          </w:tcPr>
          <w:p w14:paraId="273F5F1E" w14:textId="2BCE5B03" w:rsidR="00F21CB7" w:rsidRPr="008A7C5D" w:rsidRDefault="00F21CB7" w:rsidP="00F93F63">
            <w:pPr>
              <w:rPr>
                <w:rStyle w:val="Strong"/>
              </w:rPr>
            </w:pPr>
            <w:r>
              <w:rPr>
                <w:rStyle w:val="Strong"/>
              </w:rPr>
              <w:t xml:space="preserve">Model </w:t>
            </w:r>
          </w:p>
        </w:tc>
        <w:tc>
          <w:tcPr>
            <w:tcW w:w="6273" w:type="dxa"/>
          </w:tcPr>
          <w:p w14:paraId="4530B6CC" w14:textId="5CB12749" w:rsidR="00F21CB7" w:rsidRPr="00BB7B0C" w:rsidRDefault="00813F66" w:rsidP="00F93F63">
            <w:pPr>
              <w:rPr>
                <w:lang w:val="en-GB"/>
              </w:rPr>
            </w:pPr>
            <w:r>
              <w:rPr>
                <w:lang w:val="en-GB"/>
              </w:rPr>
              <w:t>ACDC-3400</w:t>
            </w:r>
          </w:p>
        </w:tc>
      </w:tr>
      <w:tr w:rsidR="00F21CB7" w:rsidRPr="00BB7B0C" w14:paraId="1001FE17" w14:textId="77777777" w:rsidTr="00F93F63">
        <w:tc>
          <w:tcPr>
            <w:tcW w:w="2447" w:type="dxa"/>
            <w:shd w:val="clear" w:color="auto" w:fill="D9D9D9"/>
          </w:tcPr>
          <w:p w14:paraId="00D4B12D" w14:textId="1C121C6B" w:rsidR="00F21CB7" w:rsidRPr="008A7C5D" w:rsidRDefault="00F21CB7" w:rsidP="00F93F63">
            <w:pPr>
              <w:rPr>
                <w:rStyle w:val="Strong"/>
              </w:rPr>
            </w:pPr>
            <w:r>
              <w:rPr>
                <w:rStyle w:val="Strong"/>
              </w:rPr>
              <w:t>Serial Number</w:t>
            </w:r>
          </w:p>
        </w:tc>
        <w:tc>
          <w:tcPr>
            <w:tcW w:w="6273" w:type="dxa"/>
          </w:tcPr>
          <w:p w14:paraId="7A9DBA53" w14:textId="124E221E" w:rsidR="00F21CB7" w:rsidRPr="00F21CB7" w:rsidRDefault="00813F66" w:rsidP="00F93F63">
            <w:pPr>
              <w:rPr>
                <w:highlight w:val="yellow"/>
                <w:lang w:val="en-GB"/>
              </w:rPr>
            </w:pPr>
            <w:r w:rsidRPr="00813F66">
              <w:rPr>
                <w:lang w:val="en-GB"/>
              </w:rPr>
              <w:t>101202783</w:t>
            </w:r>
          </w:p>
        </w:tc>
      </w:tr>
      <w:tr w:rsidR="00F21CB7" w:rsidRPr="00BB7B0C" w14:paraId="076D36FC" w14:textId="77777777" w:rsidTr="00F93F63">
        <w:tc>
          <w:tcPr>
            <w:tcW w:w="2447" w:type="dxa"/>
            <w:shd w:val="clear" w:color="auto" w:fill="D9D9D9"/>
          </w:tcPr>
          <w:p w14:paraId="377D61A4" w14:textId="47E13AAF" w:rsidR="00F21CB7" w:rsidRDefault="00F21CB7" w:rsidP="00F93F63">
            <w:pPr>
              <w:rPr>
                <w:rStyle w:val="Strong"/>
              </w:rPr>
            </w:pPr>
            <w:r>
              <w:rPr>
                <w:rStyle w:val="Strong"/>
              </w:rPr>
              <w:t>Last Calibrated</w:t>
            </w:r>
          </w:p>
        </w:tc>
        <w:tc>
          <w:tcPr>
            <w:tcW w:w="6273" w:type="dxa"/>
          </w:tcPr>
          <w:p w14:paraId="6017ADA3" w14:textId="26951B13" w:rsidR="00F21CB7" w:rsidRDefault="00F21CB7" w:rsidP="00F93F63">
            <w:pPr>
              <w:rPr>
                <w:lang w:val="en-GB"/>
              </w:rPr>
            </w:pPr>
          </w:p>
        </w:tc>
      </w:tr>
    </w:tbl>
    <w:p w14:paraId="4E7AD1C2" w14:textId="77777777" w:rsidR="00B1728D" w:rsidRDefault="007C7889" w:rsidP="00B1728D">
      <w:pPr>
        <w:pStyle w:val="Heading1"/>
        <w:rPr>
          <w:noProof/>
        </w:rPr>
      </w:pPr>
      <w:r>
        <w:rPr>
          <w:noProof/>
        </w:rPr>
        <w:br w:type="column"/>
      </w:r>
      <w:bookmarkStart w:id="7" w:name="_Toc316461438"/>
      <w:r w:rsidR="00B1728D">
        <w:rPr>
          <w:noProof/>
        </w:rPr>
        <w:lastRenderedPageBreak/>
        <w:t>Calibration Equation</w:t>
      </w:r>
      <w:bookmarkEnd w:id="7"/>
    </w:p>
    <w:p w14:paraId="58CDDBB6" w14:textId="77777777" w:rsidR="00B1728D" w:rsidRDefault="00B1728D" w:rsidP="004B14A4">
      <w:pPr>
        <w:rPr>
          <w:noProof/>
        </w:rPr>
      </w:pPr>
      <w:r>
        <w:rPr>
          <w:noProof/>
        </w:rPr>
        <w:t>[(16 x gas concentration in ppm) / maximum range of sensor in ppm] + 4 = current (mA) in the system</w:t>
      </w:r>
    </w:p>
    <w:p w14:paraId="6C72C5F5" w14:textId="77777777" w:rsidR="007C7889" w:rsidRDefault="00B1728D" w:rsidP="00B1728D">
      <w:pPr>
        <w:rPr>
          <w:noProof/>
        </w:rPr>
      </w:pPr>
      <w:r>
        <w:rPr>
          <w:noProof/>
        </w:rPr>
        <w:t xml:space="preserve">[(16 x 50) / </w:t>
      </w:r>
      <w:r w:rsidR="000B20CF">
        <w:rPr>
          <w:noProof/>
        </w:rPr>
        <w:t>3</w:t>
      </w:r>
      <w:r>
        <w:rPr>
          <w:noProof/>
        </w:rPr>
        <w:t xml:space="preserve">00] + 4 = </w:t>
      </w:r>
      <w:r w:rsidR="000B20CF">
        <w:rPr>
          <w:noProof/>
        </w:rPr>
        <w:t>6.66</w:t>
      </w:r>
      <w:r>
        <w:rPr>
          <w:noProof/>
        </w:rPr>
        <w:t>mA</w:t>
      </w:r>
    </w:p>
    <w:p w14:paraId="0A2136FA" w14:textId="77777777" w:rsidR="007C7889" w:rsidRDefault="007C7889" w:rsidP="00B1728D">
      <w:pPr>
        <w:rPr>
          <w:noProof/>
        </w:rPr>
      </w:pPr>
    </w:p>
    <w:p w14:paraId="3746C8BF" w14:textId="77777777" w:rsidR="007C7889" w:rsidRDefault="00A8711F" w:rsidP="00B1728D">
      <w:pPr>
        <w:rPr>
          <w:noProof/>
        </w:rPr>
      </w:pPr>
      <w:r>
        <w:rPr>
          <w:noProof/>
        </w:rPr>
        <w:drawing>
          <wp:inline distT="0" distB="0" distL="0" distR="0" wp14:anchorId="090F83E1" wp14:editId="33431279">
            <wp:extent cx="5153025" cy="3524250"/>
            <wp:effectExtent l="19050" t="0" r="9525" b="0"/>
            <wp:docPr id="3" name="Picture 2" descr="X:\Projects\2011\ACES - Central Plaza 2 Car Park Maintenance\GasTech-4-20mA-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:\Projects\2011\ACES - Central Plaza 2 Car Park Maintenance\GasTech-4-20mA-Grap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901C82" w14:textId="77777777" w:rsidR="007D1A4B" w:rsidRPr="00925CD2" w:rsidRDefault="007C7889" w:rsidP="00C02FA9">
      <w:pPr>
        <w:pStyle w:val="Heading1"/>
        <w:rPr>
          <w:highlight w:val="yellow"/>
        </w:rPr>
      </w:pPr>
      <w:r>
        <w:br w:type="column"/>
      </w:r>
      <w:bookmarkStart w:id="8" w:name="_Toc316461439"/>
      <w:r w:rsidR="007D1A4B" w:rsidRPr="0013028A">
        <w:lastRenderedPageBreak/>
        <w:t>Sensor Locations</w:t>
      </w:r>
      <w:bookmarkEnd w:id="8"/>
    </w:p>
    <w:p w14:paraId="00A267E5" w14:textId="2A5DB576" w:rsidR="007D1A4B" w:rsidRPr="00925CD2" w:rsidRDefault="00F21CB7" w:rsidP="007D1A4B">
      <w:pPr>
        <w:rPr>
          <w:highlight w:val="yellow"/>
        </w:rPr>
      </w:pPr>
      <w:r>
        <w:rPr>
          <w:noProof/>
        </w:rPr>
        <w:t xml:space="preserve">Sketch </w:t>
      </w:r>
      <w:r w:rsidR="0013028A">
        <w:rPr>
          <w:noProof/>
        </w:rPr>
        <w:t>pending</w:t>
      </w:r>
    </w:p>
    <w:p w14:paraId="7178664C" w14:textId="13188204" w:rsidR="007D1A4B" w:rsidRPr="00925CD2" w:rsidRDefault="007D1A4B" w:rsidP="00813F66">
      <w:pPr>
        <w:spacing w:before="0" w:after="0" w:line="240" w:lineRule="auto"/>
        <w:rPr>
          <w:highlight w:val="yellow"/>
        </w:rPr>
      </w:pPr>
      <w:r w:rsidRPr="00925CD2">
        <w:rPr>
          <w:highlight w:val="yellow"/>
        </w:rPr>
        <w:br w:type="column"/>
      </w:r>
    </w:p>
    <w:p w14:paraId="32F974F6" w14:textId="403229F6" w:rsidR="007C7889" w:rsidRDefault="00C02FA9" w:rsidP="00C02FA9">
      <w:pPr>
        <w:pStyle w:val="Heading1"/>
      </w:pPr>
      <w:bookmarkStart w:id="9" w:name="_Toc316461440"/>
      <w:r>
        <w:t>Site Equipment Details</w:t>
      </w:r>
      <w:bookmarkEnd w:id="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18"/>
        <w:gridCol w:w="6076"/>
      </w:tblGrid>
      <w:tr w:rsidR="00B1728D" w:rsidRPr="00BB7B0C" w14:paraId="1830648D" w14:textId="77777777" w:rsidTr="002469D3">
        <w:tc>
          <w:tcPr>
            <w:tcW w:w="8720" w:type="dxa"/>
            <w:gridSpan w:val="2"/>
            <w:shd w:val="clear" w:color="auto" w:fill="D9D9D9"/>
          </w:tcPr>
          <w:p w14:paraId="2708D06B" w14:textId="77777777" w:rsidR="00B1728D" w:rsidRPr="005E532E" w:rsidRDefault="007C7889" w:rsidP="000F0B82">
            <w:pPr>
              <w:rPr>
                <w:rStyle w:val="Strong"/>
              </w:rPr>
            </w:pPr>
            <w:r>
              <w:br w:type="column"/>
            </w:r>
            <w:r>
              <w:rPr>
                <w:noProof/>
              </w:rPr>
              <w:br w:type="column"/>
            </w:r>
            <w:r w:rsidR="00B1728D">
              <w:rPr>
                <w:rStyle w:val="Strong"/>
              </w:rPr>
              <w:t>Gas Sensor</w:t>
            </w:r>
            <w:r w:rsidR="00DC3791">
              <w:rPr>
                <w:rStyle w:val="Strong"/>
              </w:rPr>
              <w:t xml:space="preserve"> Details</w:t>
            </w:r>
          </w:p>
        </w:tc>
      </w:tr>
      <w:tr w:rsidR="00B1728D" w:rsidRPr="00BB7B0C" w14:paraId="4D6872D5" w14:textId="77777777" w:rsidTr="002469D3">
        <w:tc>
          <w:tcPr>
            <w:tcW w:w="2447" w:type="dxa"/>
            <w:shd w:val="clear" w:color="auto" w:fill="D9D9D9"/>
          </w:tcPr>
          <w:p w14:paraId="138E3A3C" w14:textId="77777777" w:rsidR="00B1728D" w:rsidRPr="008A7C5D" w:rsidRDefault="00B1728D" w:rsidP="000F0B82">
            <w:pPr>
              <w:rPr>
                <w:rStyle w:val="Strong"/>
              </w:rPr>
            </w:pPr>
            <w:r>
              <w:rPr>
                <w:rStyle w:val="Strong"/>
              </w:rPr>
              <w:t>Manufacturer</w:t>
            </w:r>
          </w:p>
        </w:tc>
        <w:tc>
          <w:tcPr>
            <w:tcW w:w="6273" w:type="dxa"/>
          </w:tcPr>
          <w:p w14:paraId="525CCE70" w14:textId="696BCF42" w:rsidR="00B1728D" w:rsidRPr="00BB7B0C" w:rsidRDefault="00AC1B2C" w:rsidP="000F0B82">
            <w:pPr>
              <w:rPr>
                <w:lang w:val="en-GB"/>
              </w:rPr>
            </w:pPr>
            <w:r>
              <w:rPr>
                <w:lang w:val="en-GB"/>
              </w:rPr>
              <w:t>MSR</w:t>
            </w:r>
          </w:p>
        </w:tc>
      </w:tr>
      <w:tr w:rsidR="00B1728D" w:rsidRPr="00BB7B0C" w14:paraId="27FE3ED4" w14:textId="77777777" w:rsidTr="002469D3">
        <w:tc>
          <w:tcPr>
            <w:tcW w:w="2447" w:type="dxa"/>
            <w:shd w:val="clear" w:color="auto" w:fill="D9D9D9"/>
          </w:tcPr>
          <w:p w14:paraId="3B0A2E8B" w14:textId="77777777" w:rsidR="00B1728D" w:rsidRPr="008A7C5D" w:rsidRDefault="00B1728D" w:rsidP="000F0B82">
            <w:pPr>
              <w:rPr>
                <w:rStyle w:val="Strong"/>
              </w:rPr>
            </w:pPr>
            <w:r>
              <w:rPr>
                <w:rStyle w:val="Strong"/>
              </w:rPr>
              <w:t>Model</w:t>
            </w:r>
          </w:p>
        </w:tc>
        <w:tc>
          <w:tcPr>
            <w:tcW w:w="6273" w:type="dxa"/>
          </w:tcPr>
          <w:p w14:paraId="10A86A2F" w14:textId="2FF69DAC" w:rsidR="00051494" w:rsidRPr="00BB7B0C" w:rsidRDefault="00AC1B2C" w:rsidP="00B1728D">
            <w:pPr>
              <w:rPr>
                <w:lang w:val="en-GB"/>
              </w:rPr>
            </w:pPr>
            <w:r>
              <w:rPr>
                <w:lang w:val="en-GB"/>
              </w:rPr>
              <w:t>Gard Transmitter</w:t>
            </w:r>
          </w:p>
        </w:tc>
      </w:tr>
      <w:tr w:rsidR="00B1728D" w:rsidRPr="00BB7B0C" w14:paraId="44EE71B1" w14:textId="77777777" w:rsidTr="002469D3">
        <w:tc>
          <w:tcPr>
            <w:tcW w:w="2447" w:type="dxa"/>
            <w:shd w:val="clear" w:color="auto" w:fill="D9D9D9"/>
          </w:tcPr>
          <w:p w14:paraId="5FBD15DE" w14:textId="77777777" w:rsidR="00B1728D" w:rsidRPr="008A7C5D" w:rsidRDefault="00B1728D" w:rsidP="000F0B82">
            <w:pPr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6273" w:type="dxa"/>
          </w:tcPr>
          <w:p w14:paraId="73FCD118" w14:textId="0019928E" w:rsidR="00B1728D" w:rsidRPr="00BB7B0C" w:rsidRDefault="00AC1B2C" w:rsidP="000F0B82">
            <w:pPr>
              <w:rPr>
                <w:lang w:val="en-GB"/>
              </w:rPr>
            </w:pPr>
            <w:r>
              <w:rPr>
                <w:lang w:val="en-GB"/>
              </w:rPr>
              <w:t>2-10VDC</w:t>
            </w:r>
          </w:p>
        </w:tc>
      </w:tr>
      <w:tr w:rsidR="00B1728D" w:rsidRPr="00BB7B0C" w14:paraId="6CC40C5A" w14:textId="77777777" w:rsidTr="002469D3">
        <w:tc>
          <w:tcPr>
            <w:tcW w:w="2447" w:type="dxa"/>
            <w:shd w:val="clear" w:color="auto" w:fill="D9D9D9"/>
          </w:tcPr>
          <w:p w14:paraId="0A8C6367" w14:textId="77777777" w:rsidR="00B1728D" w:rsidRDefault="00B1728D" w:rsidP="000F0B82">
            <w:pPr>
              <w:rPr>
                <w:rStyle w:val="Strong"/>
              </w:rPr>
            </w:pPr>
            <w:r>
              <w:rPr>
                <w:rStyle w:val="Strong"/>
              </w:rPr>
              <w:t>Nominal Range</w:t>
            </w:r>
          </w:p>
        </w:tc>
        <w:tc>
          <w:tcPr>
            <w:tcW w:w="6273" w:type="dxa"/>
          </w:tcPr>
          <w:p w14:paraId="46CE2090" w14:textId="7D8BCDC0" w:rsidR="00B1728D" w:rsidRDefault="00AC1B2C" w:rsidP="00051494">
            <w:pPr>
              <w:rPr>
                <w:lang w:val="en-GB"/>
              </w:rPr>
            </w:pPr>
            <w:r>
              <w:rPr>
                <w:lang w:val="en-GB"/>
              </w:rPr>
              <w:t>0-150ppm</w:t>
            </w:r>
          </w:p>
        </w:tc>
      </w:tr>
    </w:tbl>
    <w:p w14:paraId="381AC2F2" w14:textId="37D36C24" w:rsidR="00B1728D" w:rsidRPr="00F21CB7" w:rsidRDefault="00F21CB7" w:rsidP="004B14A4">
      <w:pPr>
        <w:rPr>
          <w:noProof/>
          <w:color w:val="FF0000"/>
        </w:rPr>
      </w:pPr>
      <w:r w:rsidRPr="00F21CB7">
        <w:rPr>
          <w:noProof/>
          <w:color w:val="FF0000"/>
        </w:rPr>
        <w:t xml:space="preserve">PUT CALIBRATION STICKERS ON CO DETECTORS </w:t>
      </w:r>
    </w:p>
    <w:tbl>
      <w:tblPr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1134"/>
        <w:gridCol w:w="1154"/>
        <w:gridCol w:w="1134"/>
        <w:gridCol w:w="1390"/>
        <w:gridCol w:w="1134"/>
        <w:gridCol w:w="1390"/>
      </w:tblGrid>
      <w:tr w:rsidR="000F0B82" w:rsidRPr="00BB7B0C" w14:paraId="5013353C" w14:textId="77777777" w:rsidTr="002469D3">
        <w:tc>
          <w:tcPr>
            <w:tcW w:w="8720" w:type="dxa"/>
            <w:gridSpan w:val="7"/>
            <w:shd w:val="clear" w:color="auto" w:fill="D9D9D9"/>
          </w:tcPr>
          <w:p w14:paraId="75B58744" w14:textId="77777777" w:rsidR="000F0B82" w:rsidRPr="000F0B82" w:rsidRDefault="00DC3791" w:rsidP="00DC3791">
            <w:pPr>
              <w:rPr>
                <w:rStyle w:val="Strong"/>
              </w:rPr>
            </w:pPr>
            <w:r>
              <w:rPr>
                <w:rStyle w:val="Strong"/>
              </w:rPr>
              <w:t>Gas Sensor Calibration</w:t>
            </w:r>
          </w:p>
        </w:tc>
      </w:tr>
      <w:tr w:rsidR="000F0B82" w:rsidRPr="00BB7B0C" w14:paraId="647E19F7" w14:textId="77777777" w:rsidTr="00AC1B2C">
        <w:tc>
          <w:tcPr>
            <w:tcW w:w="1384" w:type="dxa"/>
            <w:vMerge w:val="restart"/>
            <w:shd w:val="clear" w:color="auto" w:fill="D9D9D9"/>
          </w:tcPr>
          <w:p w14:paraId="0BEE309E" w14:textId="77777777" w:rsidR="000F0B82" w:rsidRPr="000F0B82" w:rsidRDefault="000F0B82" w:rsidP="000F0B82">
            <w:pPr>
              <w:jc w:val="center"/>
              <w:rPr>
                <w:rStyle w:val="Strong"/>
              </w:rPr>
            </w:pPr>
            <w:r w:rsidRPr="000F0B82">
              <w:rPr>
                <w:rStyle w:val="Strong"/>
              </w:rPr>
              <w:t xml:space="preserve">Last </w:t>
            </w:r>
            <w:r>
              <w:rPr>
                <w:rStyle w:val="Strong"/>
              </w:rPr>
              <w:t>Service</w:t>
            </w:r>
          </w:p>
        </w:tc>
        <w:tc>
          <w:tcPr>
            <w:tcW w:w="1134" w:type="dxa"/>
            <w:vMerge w:val="restart"/>
            <w:shd w:val="clear" w:color="auto" w:fill="D9D9D9"/>
          </w:tcPr>
          <w:p w14:paraId="4BCBCD81" w14:textId="77777777" w:rsidR="000F0B82" w:rsidRPr="000F0B82" w:rsidRDefault="000F0B82" w:rsidP="000F0B82">
            <w:pPr>
              <w:jc w:val="center"/>
              <w:rPr>
                <w:rStyle w:val="Strong"/>
              </w:rPr>
            </w:pPr>
            <w:r w:rsidRPr="000F0B82">
              <w:rPr>
                <w:rStyle w:val="Strong"/>
              </w:rPr>
              <w:t>Location</w:t>
            </w:r>
          </w:p>
        </w:tc>
        <w:tc>
          <w:tcPr>
            <w:tcW w:w="1154" w:type="dxa"/>
            <w:vMerge w:val="restart"/>
            <w:shd w:val="clear" w:color="auto" w:fill="D9D9D9"/>
          </w:tcPr>
          <w:p w14:paraId="649798DD" w14:textId="77777777" w:rsidR="000F0B82" w:rsidRPr="000F0B82" w:rsidRDefault="000F0B82" w:rsidP="000F0B82">
            <w:pPr>
              <w:jc w:val="center"/>
              <w:rPr>
                <w:rStyle w:val="Strong"/>
              </w:rPr>
            </w:pPr>
            <w:r w:rsidRPr="000F0B82">
              <w:rPr>
                <w:rStyle w:val="Strong"/>
              </w:rPr>
              <w:t>Sensor ID</w:t>
            </w:r>
          </w:p>
        </w:tc>
        <w:tc>
          <w:tcPr>
            <w:tcW w:w="2524" w:type="dxa"/>
            <w:gridSpan w:val="2"/>
            <w:shd w:val="clear" w:color="auto" w:fill="D9D9D9"/>
          </w:tcPr>
          <w:p w14:paraId="26D04FAC" w14:textId="4A061243" w:rsidR="000F0B82" w:rsidRPr="000F0B82" w:rsidRDefault="000F0B82" w:rsidP="002E7C07">
            <w:pPr>
              <w:jc w:val="center"/>
              <w:rPr>
                <w:rStyle w:val="Strong"/>
              </w:rPr>
            </w:pPr>
            <w:r w:rsidRPr="000F0B82">
              <w:rPr>
                <w:rStyle w:val="Strong"/>
              </w:rPr>
              <w:t>Zero</w:t>
            </w:r>
            <w:r>
              <w:rPr>
                <w:rStyle w:val="Strong"/>
              </w:rPr>
              <w:t xml:space="preserve"> Reading</w:t>
            </w:r>
          </w:p>
        </w:tc>
        <w:tc>
          <w:tcPr>
            <w:tcW w:w="2524" w:type="dxa"/>
            <w:gridSpan w:val="2"/>
            <w:shd w:val="clear" w:color="auto" w:fill="D9D9D9"/>
          </w:tcPr>
          <w:p w14:paraId="208D36DA" w14:textId="535215C3" w:rsidR="000F0B82" w:rsidRPr="000F0B82" w:rsidRDefault="000F0B82" w:rsidP="002E7C07">
            <w:pPr>
              <w:jc w:val="center"/>
              <w:rPr>
                <w:rStyle w:val="Strong"/>
              </w:rPr>
            </w:pPr>
            <w:r w:rsidRPr="000F0B82">
              <w:rPr>
                <w:rStyle w:val="Strong"/>
              </w:rPr>
              <w:t>Span</w:t>
            </w:r>
            <w:r>
              <w:rPr>
                <w:rStyle w:val="Strong"/>
              </w:rPr>
              <w:t xml:space="preserve"> Reading</w:t>
            </w:r>
          </w:p>
        </w:tc>
      </w:tr>
      <w:tr w:rsidR="000F0B82" w:rsidRPr="00BB7B0C" w14:paraId="5026C78C" w14:textId="77777777" w:rsidTr="00AC1B2C">
        <w:tc>
          <w:tcPr>
            <w:tcW w:w="1384" w:type="dxa"/>
            <w:vMerge/>
            <w:shd w:val="clear" w:color="auto" w:fill="D9D9D9"/>
          </w:tcPr>
          <w:p w14:paraId="54B71197" w14:textId="77777777" w:rsidR="000F0B82" w:rsidRPr="000F0B82" w:rsidRDefault="000F0B82" w:rsidP="000F0B82">
            <w:pPr>
              <w:jc w:val="center"/>
              <w:rPr>
                <w:rStyle w:val="Strong"/>
              </w:rPr>
            </w:pPr>
          </w:p>
        </w:tc>
        <w:tc>
          <w:tcPr>
            <w:tcW w:w="1134" w:type="dxa"/>
            <w:vMerge/>
            <w:shd w:val="clear" w:color="auto" w:fill="D9D9D9"/>
          </w:tcPr>
          <w:p w14:paraId="0E2AA72C" w14:textId="77777777" w:rsidR="000F0B82" w:rsidRPr="000F0B82" w:rsidRDefault="000F0B82" w:rsidP="000F0B82">
            <w:pPr>
              <w:jc w:val="center"/>
              <w:rPr>
                <w:rStyle w:val="Strong"/>
              </w:rPr>
            </w:pPr>
          </w:p>
        </w:tc>
        <w:tc>
          <w:tcPr>
            <w:tcW w:w="1154" w:type="dxa"/>
            <w:vMerge/>
            <w:shd w:val="clear" w:color="auto" w:fill="D9D9D9"/>
          </w:tcPr>
          <w:p w14:paraId="155C0A3E" w14:textId="77777777" w:rsidR="000F0B82" w:rsidRPr="000F0B82" w:rsidRDefault="000F0B82" w:rsidP="000F0B82">
            <w:pPr>
              <w:jc w:val="center"/>
              <w:rPr>
                <w:rStyle w:val="Strong"/>
              </w:rPr>
            </w:pPr>
          </w:p>
        </w:tc>
        <w:tc>
          <w:tcPr>
            <w:tcW w:w="1134" w:type="dxa"/>
            <w:shd w:val="clear" w:color="auto" w:fill="D9D9D9"/>
          </w:tcPr>
          <w:p w14:paraId="0701BC67" w14:textId="77777777" w:rsidR="000F0B82" w:rsidRPr="000F0B82" w:rsidRDefault="000F0B82" w:rsidP="000F0B82">
            <w:pPr>
              <w:jc w:val="center"/>
              <w:rPr>
                <w:rStyle w:val="Strong"/>
              </w:rPr>
            </w:pPr>
            <w:r w:rsidRPr="000F0B82">
              <w:rPr>
                <w:rStyle w:val="Strong"/>
              </w:rPr>
              <w:t>Original</w:t>
            </w:r>
          </w:p>
        </w:tc>
        <w:tc>
          <w:tcPr>
            <w:tcW w:w="1390" w:type="dxa"/>
            <w:shd w:val="clear" w:color="auto" w:fill="D9D9D9"/>
          </w:tcPr>
          <w:p w14:paraId="68A560A8" w14:textId="77777777" w:rsidR="000F0B82" w:rsidRPr="000F0B82" w:rsidRDefault="000F0B82" w:rsidP="000F0B82">
            <w:pPr>
              <w:jc w:val="center"/>
              <w:rPr>
                <w:rStyle w:val="Strong"/>
              </w:rPr>
            </w:pPr>
            <w:r w:rsidRPr="000F0B82">
              <w:rPr>
                <w:rStyle w:val="Strong"/>
              </w:rPr>
              <w:t>Calibrated</w:t>
            </w:r>
          </w:p>
        </w:tc>
        <w:tc>
          <w:tcPr>
            <w:tcW w:w="1134" w:type="dxa"/>
            <w:shd w:val="clear" w:color="auto" w:fill="D9D9D9"/>
          </w:tcPr>
          <w:p w14:paraId="2B79F170" w14:textId="77777777" w:rsidR="000F0B82" w:rsidRPr="000F0B82" w:rsidRDefault="000F0B82" w:rsidP="000F0B82">
            <w:pPr>
              <w:jc w:val="center"/>
              <w:rPr>
                <w:rStyle w:val="Strong"/>
              </w:rPr>
            </w:pPr>
            <w:r w:rsidRPr="000F0B82">
              <w:rPr>
                <w:rStyle w:val="Strong"/>
              </w:rPr>
              <w:t>Original</w:t>
            </w:r>
          </w:p>
        </w:tc>
        <w:tc>
          <w:tcPr>
            <w:tcW w:w="1390" w:type="dxa"/>
            <w:shd w:val="clear" w:color="auto" w:fill="D9D9D9"/>
          </w:tcPr>
          <w:p w14:paraId="00301874" w14:textId="77777777" w:rsidR="000F0B82" w:rsidRPr="000F0B82" w:rsidRDefault="000F0B82" w:rsidP="000F0B82">
            <w:pPr>
              <w:jc w:val="center"/>
              <w:rPr>
                <w:rStyle w:val="Strong"/>
              </w:rPr>
            </w:pPr>
            <w:r w:rsidRPr="000F0B82">
              <w:rPr>
                <w:rStyle w:val="Strong"/>
              </w:rPr>
              <w:t>Calibrated</w:t>
            </w:r>
          </w:p>
        </w:tc>
      </w:tr>
      <w:tr w:rsidR="000F0B82" w:rsidRPr="00BB7B0C" w14:paraId="4C08D849" w14:textId="77777777" w:rsidTr="00AC1B2C">
        <w:tc>
          <w:tcPr>
            <w:tcW w:w="1384" w:type="dxa"/>
          </w:tcPr>
          <w:p w14:paraId="7AC2228B" w14:textId="72BA5F0E" w:rsidR="000F0B82" w:rsidRPr="00BB7B0C" w:rsidRDefault="000F0B82" w:rsidP="00925CD2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04B4312D" w14:textId="52ED3FEE" w:rsidR="000F0B82" w:rsidRPr="00BB7B0C" w:rsidRDefault="000F0B82" w:rsidP="000F0B82">
            <w:pPr>
              <w:rPr>
                <w:lang w:val="en-GB"/>
              </w:rPr>
            </w:pPr>
          </w:p>
        </w:tc>
        <w:tc>
          <w:tcPr>
            <w:tcW w:w="1154" w:type="dxa"/>
          </w:tcPr>
          <w:p w14:paraId="0FCF366F" w14:textId="3DF09E14" w:rsidR="000F0B82" w:rsidRPr="00BB7B0C" w:rsidRDefault="000F0B82" w:rsidP="000F0B82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1B6804D0" w14:textId="40A96766" w:rsidR="000F0B82" w:rsidRPr="00BB7B0C" w:rsidRDefault="000F0B82" w:rsidP="000F0B82">
            <w:pPr>
              <w:rPr>
                <w:lang w:val="en-GB"/>
              </w:rPr>
            </w:pPr>
          </w:p>
        </w:tc>
        <w:tc>
          <w:tcPr>
            <w:tcW w:w="1390" w:type="dxa"/>
          </w:tcPr>
          <w:p w14:paraId="008D53CB" w14:textId="6DCBDB4F" w:rsidR="000F0B82" w:rsidRPr="00BB7B0C" w:rsidRDefault="000F0B82" w:rsidP="000F0B82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48D43703" w14:textId="538D4639" w:rsidR="000F0B82" w:rsidRPr="00BB7B0C" w:rsidRDefault="000F0B82" w:rsidP="000F0B82">
            <w:pPr>
              <w:rPr>
                <w:lang w:val="en-GB"/>
              </w:rPr>
            </w:pPr>
          </w:p>
        </w:tc>
        <w:tc>
          <w:tcPr>
            <w:tcW w:w="1390" w:type="dxa"/>
          </w:tcPr>
          <w:p w14:paraId="104F44A3" w14:textId="03A106C4" w:rsidR="000F0B82" w:rsidRPr="00BB7B0C" w:rsidRDefault="000F0B82" w:rsidP="000F0B82">
            <w:pPr>
              <w:rPr>
                <w:lang w:val="en-GB"/>
              </w:rPr>
            </w:pPr>
          </w:p>
        </w:tc>
      </w:tr>
      <w:tr w:rsidR="00897A2D" w:rsidRPr="00BB7B0C" w14:paraId="284E463E" w14:textId="77777777" w:rsidTr="00AC1B2C">
        <w:tc>
          <w:tcPr>
            <w:tcW w:w="1384" w:type="dxa"/>
          </w:tcPr>
          <w:p w14:paraId="0A5E55C5" w14:textId="0A7FF38E" w:rsidR="00897A2D" w:rsidRDefault="00897A2D"/>
        </w:tc>
        <w:tc>
          <w:tcPr>
            <w:tcW w:w="1134" w:type="dxa"/>
          </w:tcPr>
          <w:p w14:paraId="600D1399" w14:textId="7B586DF9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154" w:type="dxa"/>
          </w:tcPr>
          <w:p w14:paraId="70B5B4CA" w14:textId="0D75CD7A" w:rsidR="00897A2D" w:rsidRDefault="00897A2D" w:rsidP="00051494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05E58BEB" w14:textId="3918F4D8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390" w:type="dxa"/>
          </w:tcPr>
          <w:p w14:paraId="52356474" w14:textId="0A31F1E1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655B84D0" w14:textId="39A5015C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390" w:type="dxa"/>
          </w:tcPr>
          <w:p w14:paraId="03031521" w14:textId="72DD94DE" w:rsidR="00897A2D" w:rsidRDefault="00897A2D" w:rsidP="000F0B82">
            <w:pPr>
              <w:rPr>
                <w:lang w:val="en-GB"/>
              </w:rPr>
            </w:pPr>
          </w:p>
        </w:tc>
      </w:tr>
      <w:tr w:rsidR="00897A2D" w:rsidRPr="00BB7B0C" w14:paraId="0BE43B4B" w14:textId="77777777" w:rsidTr="00AC1B2C">
        <w:tc>
          <w:tcPr>
            <w:tcW w:w="1384" w:type="dxa"/>
          </w:tcPr>
          <w:p w14:paraId="5DE9754B" w14:textId="02AA2574" w:rsidR="00897A2D" w:rsidRDefault="00897A2D"/>
        </w:tc>
        <w:tc>
          <w:tcPr>
            <w:tcW w:w="1134" w:type="dxa"/>
          </w:tcPr>
          <w:p w14:paraId="604594A3" w14:textId="7382F97D" w:rsidR="00897A2D" w:rsidRDefault="00897A2D" w:rsidP="00051494">
            <w:pPr>
              <w:rPr>
                <w:lang w:val="en-GB"/>
              </w:rPr>
            </w:pPr>
          </w:p>
        </w:tc>
        <w:tc>
          <w:tcPr>
            <w:tcW w:w="1154" w:type="dxa"/>
          </w:tcPr>
          <w:p w14:paraId="68641B9C" w14:textId="1A98D07D" w:rsidR="00897A2D" w:rsidRDefault="00897A2D" w:rsidP="00051494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63842D2D" w14:textId="79A06D94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390" w:type="dxa"/>
          </w:tcPr>
          <w:p w14:paraId="60C5FAB3" w14:textId="1D23988F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262F9FB0" w14:textId="022D4102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390" w:type="dxa"/>
          </w:tcPr>
          <w:p w14:paraId="0C0DE3AE" w14:textId="69AF3911" w:rsidR="00897A2D" w:rsidRDefault="00897A2D" w:rsidP="000F0B82">
            <w:pPr>
              <w:rPr>
                <w:lang w:val="en-GB"/>
              </w:rPr>
            </w:pPr>
          </w:p>
        </w:tc>
      </w:tr>
      <w:tr w:rsidR="00897A2D" w:rsidRPr="00BB7B0C" w14:paraId="33355695" w14:textId="77777777" w:rsidTr="00AC1B2C">
        <w:tc>
          <w:tcPr>
            <w:tcW w:w="1384" w:type="dxa"/>
          </w:tcPr>
          <w:p w14:paraId="4DC35EBF" w14:textId="4352BE55" w:rsidR="00897A2D" w:rsidRDefault="00897A2D"/>
        </w:tc>
        <w:tc>
          <w:tcPr>
            <w:tcW w:w="1134" w:type="dxa"/>
          </w:tcPr>
          <w:p w14:paraId="5B16AF8F" w14:textId="75BF349F" w:rsidR="00897A2D" w:rsidRDefault="00897A2D" w:rsidP="00051494">
            <w:pPr>
              <w:rPr>
                <w:lang w:val="en-GB"/>
              </w:rPr>
            </w:pPr>
          </w:p>
        </w:tc>
        <w:tc>
          <w:tcPr>
            <w:tcW w:w="1154" w:type="dxa"/>
          </w:tcPr>
          <w:p w14:paraId="1059E98D" w14:textId="6081FC76" w:rsidR="00897A2D" w:rsidRDefault="00897A2D" w:rsidP="00051494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64618F93" w14:textId="0F62E899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390" w:type="dxa"/>
          </w:tcPr>
          <w:p w14:paraId="0DCDF3F0" w14:textId="3804133D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3114097E" w14:textId="3A85BF2E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390" w:type="dxa"/>
          </w:tcPr>
          <w:p w14:paraId="68BCEF4D" w14:textId="546B7C20" w:rsidR="00897A2D" w:rsidRDefault="00897A2D" w:rsidP="000F0B82">
            <w:pPr>
              <w:rPr>
                <w:lang w:val="en-GB"/>
              </w:rPr>
            </w:pPr>
          </w:p>
        </w:tc>
      </w:tr>
      <w:tr w:rsidR="00897A2D" w:rsidRPr="00BB7B0C" w14:paraId="20EE5785" w14:textId="77777777" w:rsidTr="00AC1B2C">
        <w:tc>
          <w:tcPr>
            <w:tcW w:w="1384" w:type="dxa"/>
          </w:tcPr>
          <w:p w14:paraId="20476467" w14:textId="3955260A" w:rsidR="00897A2D" w:rsidRDefault="00897A2D"/>
        </w:tc>
        <w:tc>
          <w:tcPr>
            <w:tcW w:w="1134" w:type="dxa"/>
          </w:tcPr>
          <w:p w14:paraId="6DE387D3" w14:textId="58B1D56A" w:rsidR="00897A2D" w:rsidRDefault="00897A2D" w:rsidP="00051494">
            <w:pPr>
              <w:rPr>
                <w:lang w:val="en-GB"/>
              </w:rPr>
            </w:pPr>
          </w:p>
        </w:tc>
        <w:tc>
          <w:tcPr>
            <w:tcW w:w="1154" w:type="dxa"/>
          </w:tcPr>
          <w:p w14:paraId="4CDEA3A3" w14:textId="75F87BC9" w:rsidR="00897A2D" w:rsidRDefault="00897A2D" w:rsidP="00051494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143872F8" w14:textId="3679B3EE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390" w:type="dxa"/>
          </w:tcPr>
          <w:p w14:paraId="549F43E6" w14:textId="649B5787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7CFCA40B" w14:textId="5343A199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390" w:type="dxa"/>
          </w:tcPr>
          <w:p w14:paraId="032E43DE" w14:textId="0E043A77" w:rsidR="00897A2D" w:rsidRDefault="00897A2D" w:rsidP="000F0B82">
            <w:pPr>
              <w:rPr>
                <w:lang w:val="en-GB"/>
              </w:rPr>
            </w:pPr>
          </w:p>
        </w:tc>
      </w:tr>
      <w:tr w:rsidR="00897A2D" w:rsidRPr="00BB7B0C" w14:paraId="499AEA37" w14:textId="77777777" w:rsidTr="00AC1B2C">
        <w:tc>
          <w:tcPr>
            <w:tcW w:w="1384" w:type="dxa"/>
          </w:tcPr>
          <w:p w14:paraId="72A041D0" w14:textId="429467C9" w:rsidR="00897A2D" w:rsidRDefault="00897A2D"/>
        </w:tc>
        <w:tc>
          <w:tcPr>
            <w:tcW w:w="1134" w:type="dxa"/>
          </w:tcPr>
          <w:p w14:paraId="0909B7C2" w14:textId="5D9F47DA" w:rsidR="00897A2D" w:rsidRDefault="00897A2D" w:rsidP="00051494">
            <w:pPr>
              <w:rPr>
                <w:lang w:val="en-GB"/>
              </w:rPr>
            </w:pPr>
          </w:p>
        </w:tc>
        <w:tc>
          <w:tcPr>
            <w:tcW w:w="1154" w:type="dxa"/>
          </w:tcPr>
          <w:p w14:paraId="54DB563B" w14:textId="4C89CD8C" w:rsidR="00897A2D" w:rsidRDefault="00897A2D" w:rsidP="00051494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7D87FD95" w14:textId="5E21AA29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390" w:type="dxa"/>
          </w:tcPr>
          <w:p w14:paraId="65182966" w14:textId="4EB3ADDC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6AF91A06" w14:textId="4AA24812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390" w:type="dxa"/>
          </w:tcPr>
          <w:p w14:paraId="71684E90" w14:textId="12A12201" w:rsidR="00897A2D" w:rsidRDefault="00897A2D" w:rsidP="000F0B82">
            <w:pPr>
              <w:rPr>
                <w:lang w:val="en-GB"/>
              </w:rPr>
            </w:pPr>
          </w:p>
        </w:tc>
      </w:tr>
    </w:tbl>
    <w:p w14:paraId="57181C37" w14:textId="77777777" w:rsidR="00051494" w:rsidRDefault="00051494" w:rsidP="00DC3791">
      <w:pPr>
        <w:pStyle w:val="Heading1"/>
        <w:rPr>
          <w:rFonts w:ascii="Arial" w:hAnsi="Arial"/>
          <w:b w:val="0"/>
          <w:bCs w:val="0"/>
          <w:noProof/>
          <w:kern w:val="0"/>
          <w:sz w:val="24"/>
          <w:szCs w:val="20"/>
        </w:rPr>
      </w:pPr>
    </w:p>
    <w:p w14:paraId="52FF5AD2" w14:textId="77777777" w:rsidR="00051494" w:rsidRDefault="00051494"/>
    <w:tbl>
      <w:tblPr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47"/>
        <w:gridCol w:w="6273"/>
      </w:tblGrid>
      <w:tr w:rsidR="00051494" w:rsidRPr="00BB7B0C" w14:paraId="6771D330" w14:textId="77777777" w:rsidTr="00F21CB7">
        <w:tc>
          <w:tcPr>
            <w:tcW w:w="8720" w:type="dxa"/>
            <w:gridSpan w:val="2"/>
            <w:shd w:val="clear" w:color="auto" w:fill="D9D9D9"/>
          </w:tcPr>
          <w:p w14:paraId="294C1942" w14:textId="77777777" w:rsidR="00051494" w:rsidRPr="005E532E" w:rsidRDefault="00051494" w:rsidP="00051494">
            <w:pPr>
              <w:rPr>
                <w:rStyle w:val="Strong"/>
              </w:rPr>
            </w:pPr>
            <w:r>
              <w:rPr>
                <w:b/>
                <w:bCs/>
                <w:noProof/>
              </w:rPr>
              <w:lastRenderedPageBreak/>
              <w:br w:type="column"/>
            </w:r>
            <w:r>
              <w:br w:type="column"/>
            </w:r>
            <w:r>
              <w:rPr>
                <w:noProof/>
              </w:rPr>
              <w:br w:type="column"/>
            </w:r>
            <w:r>
              <w:rPr>
                <w:rStyle w:val="Strong"/>
              </w:rPr>
              <w:t>Ventilation Fan Details</w:t>
            </w:r>
          </w:p>
        </w:tc>
      </w:tr>
      <w:tr w:rsidR="00051494" w:rsidRPr="00BB7B0C" w14:paraId="66DA32B2" w14:textId="77777777" w:rsidTr="00F21CB7">
        <w:tc>
          <w:tcPr>
            <w:tcW w:w="2447" w:type="dxa"/>
            <w:shd w:val="clear" w:color="auto" w:fill="D9D9D9"/>
          </w:tcPr>
          <w:p w14:paraId="14BFCCF4" w14:textId="77777777" w:rsidR="00051494" w:rsidRPr="008A7C5D" w:rsidRDefault="00051494" w:rsidP="00051494">
            <w:pPr>
              <w:rPr>
                <w:rStyle w:val="Strong"/>
              </w:rPr>
            </w:pPr>
            <w:r>
              <w:rPr>
                <w:rStyle w:val="Strong"/>
              </w:rPr>
              <w:t>Fan Type</w:t>
            </w:r>
          </w:p>
        </w:tc>
        <w:tc>
          <w:tcPr>
            <w:tcW w:w="6273" w:type="dxa"/>
          </w:tcPr>
          <w:p w14:paraId="1D26716D" w14:textId="64C92778" w:rsidR="00051494" w:rsidRPr="00BB7B0C" w:rsidRDefault="00F21CB7" w:rsidP="00051494">
            <w:pPr>
              <w:rPr>
                <w:lang w:val="en-GB"/>
              </w:rPr>
            </w:pPr>
            <w:r>
              <w:rPr>
                <w:lang w:val="en-GB"/>
              </w:rPr>
              <w:t xml:space="preserve">Supply / Exhaust </w:t>
            </w:r>
          </w:p>
        </w:tc>
      </w:tr>
      <w:tr w:rsidR="00051494" w:rsidRPr="00BB7B0C" w14:paraId="3B372F6E" w14:textId="77777777" w:rsidTr="00F21CB7">
        <w:tc>
          <w:tcPr>
            <w:tcW w:w="2447" w:type="dxa"/>
            <w:shd w:val="clear" w:color="auto" w:fill="D9D9D9"/>
          </w:tcPr>
          <w:p w14:paraId="5BD7B72C" w14:textId="77777777" w:rsidR="00051494" w:rsidRPr="008A7C5D" w:rsidRDefault="00051494" w:rsidP="00051494">
            <w:pPr>
              <w:rPr>
                <w:rStyle w:val="Strong"/>
              </w:rPr>
            </w:pPr>
            <w:r>
              <w:rPr>
                <w:rStyle w:val="Strong"/>
              </w:rPr>
              <w:t>Fan Identification</w:t>
            </w:r>
          </w:p>
        </w:tc>
        <w:tc>
          <w:tcPr>
            <w:tcW w:w="6273" w:type="dxa"/>
          </w:tcPr>
          <w:p w14:paraId="7D9AEB06" w14:textId="08BD3725" w:rsidR="00051494" w:rsidRPr="00BB7B0C" w:rsidRDefault="00AC1B2C" w:rsidP="00051494">
            <w:pPr>
              <w:rPr>
                <w:lang w:val="en-GB"/>
              </w:rPr>
            </w:pPr>
            <w:r>
              <w:rPr>
                <w:lang w:val="en-GB"/>
              </w:rPr>
              <w:t>EXHCPEF1</w:t>
            </w:r>
          </w:p>
        </w:tc>
      </w:tr>
      <w:tr w:rsidR="00051494" w:rsidRPr="00BB7B0C" w14:paraId="0A712EE3" w14:textId="77777777" w:rsidTr="00F21CB7">
        <w:tc>
          <w:tcPr>
            <w:tcW w:w="2447" w:type="dxa"/>
            <w:shd w:val="clear" w:color="auto" w:fill="D9D9D9"/>
          </w:tcPr>
          <w:p w14:paraId="4F235851" w14:textId="77777777" w:rsidR="00051494" w:rsidRDefault="00051494" w:rsidP="00051494">
            <w:pPr>
              <w:rPr>
                <w:rStyle w:val="Strong"/>
              </w:rPr>
            </w:pPr>
            <w:r>
              <w:rPr>
                <w:rStyle w:val="Strong"/>
              </w:rPr>
              <w:t>Location</w:t>
            </w:r>
          </w:p>
        </w:tc>
        <w:tc>
          <w:tcPr>
            <w:tcW w:w="6273" w:type="dxa"/>
          </w:tcPr>
          <w:p w14:paraId="19FFEE99" w14:textId="1C114D78" w:rsidR="00051494" w:rsidRPr="00BB7B0C" w:rsidRDefault="00AC1B2C" w:rsidP="00051494">
            <w:pPr>
              <w:rPr>
                <w:lang w:val="en-GB"/>
              </w:rPr>
            </w:pPr>
            <w:r>
              <w:rPr>
                <w:lang w:val="en-GB"/>
              </w:rPr>
              <w:t xml:space="preserve">Straight ahead from entrance, behind bus parking. </w:t>
            </w:r>
          </w:p>
        </w:tc>
      </w:tr>
      <w:tr w:rsidR="00051494" w:rsidRPr="00BB7B0C" w14:paraId="328F0760" w14:textId="77777777" w:rsidTr="00F21CB7">
        <w:tc>
          <w:tcPr>
            <w:tcW w:w="2447" w:type="dxa"/>
            <w:shd w:val="clear" w:color="auto" w:fill="D9D9D9"/>
          </w:tcPr>
          <w:p w14:paraId="332082FF" w14:textId="77777777" w:rsidR="00051494" w:rsidRPr="008A7C5D" w:rsidRDefault="00051494" w:rsidP="00051494">
            <w:pPr>
              <w:rPr>
                <w:rStyle w:val="Strong"/>
              </w:rPr>
            </w:pPr>
            <w:r>
              <w:rPr>
                <w:rStyle w:val="Strong"/>
              </w:rPr>
              <w:t>Manufacturer</w:t>
            </w:r>
          </w:p>
        </w:tc>
        <w:tc>
          <w:tcPr>
            <w:tcW w:w="6273" w:type="dxa"/>
          </w:tcPr>
          <w:p w14:paraId="014E43E3" w14:textId="78570F94" w:rsidR="00051494" w:rsidRPr="00BB7B0C" w:rsidRDefault="00AC1B2C" w:rsidP="00051494">
            <w:pPr>
              <w:rPr>
                <w:lang w:val="en-GB"/>
              </w:rPr>
            </w:pPr>
            <w:r>
              <w:rPr>
                <w:lang w:val="en-GB"/>
              </w:rPr>
              <w:t>FANTECH</w:t>
            </w:r>
          </w:p>
        </w:tc>
      </w:tr>
      <w:tr w:rsidR="00051494" w:rsidRPr="00BB7B0C" w14:paraId="67E565F9" w14:textId="77777777" w:rsidTr="00F21CB7">
        <w:tc>
          <w:tcPr>
            <w:tcW w:w="2447" w:type="dxa"/>
            <w:shd w:val="clear" w:color="auto" w:fill="D9D9D9"/>
          </w:tcPr>
          <w:p w14:paraId="341AB249" w14:textId="77777777" w:rsidR="00051494" w:rsidRPr="008A7C5D" w:rsidRDefault="00051494" w:rsidP="00051494">
            <w:pPr>
              <w:rPr>
                <w:rStyle w:val="Strong"/>
              </w:rPr>
            </w:pPr>
            <w:r>
              <w:rPr>
                <w:rStyle w:val="Strong"/>
              </w:rPr>
              <w:t>Model</w:t>
            </w:r>
          </w:p>
        </w:tc>
        <w:tc>
          <w:tcPr>
            <w:tcW w:w="6273" w:type="dxa"/>
          </w:tcPr>
          <w:p w14:paraId="7F3679A3" w14:textId="14D2F1AB" w:rsidR="00051494" w:rsidRDefault="00AC1B2C" w:rsidP="00051494">
            <w:pPr>
              <w:rPr>
                <w:lang w:val="en-GB"/>
              </w:rPr>
            </w:pPr>
            <w:r>
              <w:rPr>
                <w:lang w:val="en-GB"/>
              </w:rPr>
              <w:t>AP0806GA6B022</w:t>
            </w:r>
          </w:p>
        </w:tc>
      </w:tr>
      <w:tr w:rsidR="00051494" w:rsidRPr="00BB7B0C" w14:paraId="36CF4029" w14:textId="77777777" w:rsidTr="00F21CB7">
        <w:tc>
          <w:tcPr>
            <w:tcW w:w="2447" w:type="dxa"/>
            <w:shd w:val="clear" w:color="auto" w:fill="D9D9D9"/>
          </w:tcPr>
          <w:p w14:paraId="6685FE83" w14:textId="77777777" w:rsidR="00051494" w:rsidRPr="008A7C5D" w:rsidRDefault="00051494" w:rsidP="00051494">
            <w:pPr>
              <w:rPr>
                <w:rStyle w:val="Strong"/>
              </w:rPr>
            </w:pPr>
            <w:r>
              <w:rPr>
                <w:rStyle w:val="Strong"/>
              </w:rPr>
              <w:t>Control Method</w:t>
            </w:r>
          </w:p>
        </w:tc>
        <w:tc>
          <w:tcPr>
            <w:tcW w:w="6273" w:type="dxa"/>
          </w:tcPr>
          <w:p w14:paraId="3D81C780" w14:textId="7DFA044A" w:rsidR="00051494" w:rsidRDefault="00AC1B2C" w:rsidP="000F0914">
            <w:pPr>
              <w:rPr>
                <w:lang w:val="en-GB"/>
              </w:rPr>
            </w:pPr>
            <w:r>
              <w:rPr>
                <w:lang w:val="en-GB"/>
              </w:rPr>
              <w:t>VSD</w:t>
            </w:r>
          </w:p>
        </w:tc>
      </w:tr>
      <w:tr w:rsidR="00051494" w:rsidRPr="00BB7B0C" w14:paraId="59BAA064" w14:textId="77777777" w:rsidTr="00F21CB7">
        <w:tc>
          <w:tcPr>
            <w:tcW w:w="2447" w:type="dxa"/>
            <w:shd w:val="clear" w:color="auto" w:fill="D9D9D9"/>
          </w:tcPr>
          <w:p w14:paraId="47DD2362" w14:textId="77777777" w:rsidR="00051494" w:rsidRPr="008A7C5D" w:rsidRDefault="00051494" w:rsidP="00051494">
            <w:pPr>
              <w:rPr>
                <w:rStyle w:val="Strong"/>
              </w:rPr>
            </w:pPr>
            <w:r>
              <w:rPr>
                <w:rStyle w:val="Strong"/>
              </w:rPr>
              <w:t>Red Phase</w:t>
            </w:r>
          </w:p>
        </w:tc>
        <w:tc>
          <w:tcPr>
            <w:tcW w:w="6273" w:type="dxa"/>
          </w:tcPr>
          <w:p w14:paraId="09A3532D" w14:textId="0BA102F4" w:rsidR="00051494" w:rsidRDefault="00172ECC" w:rsidP="000176AD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  <w:r w:rsidR="00AC1B2C">
              <w:rPr>
                <w:lang w:val="en-GB"/>
              </w:rPr>
              <w:t xml:space="preserve"> </w:t>
            </w:r>
            <w:r w:rsidR="00F21CB7">
              <w:rPr>
                <w:lang w:val="en-GB"/>
              </w:rPr>
              <w:t xml:space="preserve">A     </w:t>
            </w:r>
            <w:proofErr w:type="gramStart"/>
            <w:r w:rsidR="00F21CB7">
              <w:rPr>
                <w:lang w:val="en-GB"/>
              </w:rPr>
              <w:t xml:space="preserve">  </w:t>
            </w:r>
            <w:r w:rsidR="000F0914">
              <w:rPr>
                <w:lang w:val="en-GB"/>
              </w:rPr>
              <w:t xml:space="preserve"> (</w:t>
            </w:r>
            <w:proofErr w:type="gramEnd"/>
            <w:r w:rsidR="000F0914">
              <w:rPr>
                <w:lang w:val="en-GB"/>
              </w:rPr>
              <w:t xml:space="preserve">Set to manual, VSD read </w:t>
            </w:r>
            <w:r w:rsidR="00F21CB7">
              <w:rPr>
                <w:lang w:val="en-GB"/>
              </w:rPr>
              <w:t xml:space="preserve">@ </w:t>
            </w:r>
            <w:r w:rsidR="00AC1B2C">
              <w:rPr>
                <w:lang w:val="en-GB"/>
              </w:rPr>
              <w:t>45</w:t>
            </w:r>
            <w:r w:rsidR="000F0914">
              <w:rPr>
                <w:lang w:val="en-GB"/>
              </w:rPr>
              <w:t>Hz)</w:t>
            </w:r>
          </w:p>
        </w:tc>
      </w:tr>
      <w:tr w:rsidR="00051494" w:rsidRPr="00BB7B0C" w14:paraId="053BB434" w14:textId="77777777" w:rsidTr="00F21CB7">
        <w:tc>
          <w:tcPr>
            <w:tcW w:w="2447" w:type="dxa"/>
            <w:shd w:val="clear" w:color="auto" w:fill="D9D9D9"/>
          </w:tcPr>
          <w:p w14:paraId="67A7FB43" w14:textId="77777777" w:rsidR="00051494" w:rsidRDefault="00051494" w:rsidP="00051494">
            <w:pPr>
              <w:rPr>
                <w:rStyle w:val="Strong"/>
              </w:rPr>
            </w:pPr>
            <w:r>
              <w:rPr>
                <w:rStyle w:val="Strong"/>
              </w:rPr>
              <w:t>White Phase</w:t>
            </w:r>
          </w:p>
        </w:tc>
        <w:tc>
          <w:tcPr>
            <w:tcW w:w="6273" w:type="dxa"/>
          </w:tcPr>
          <w:p w14:paraId="325F1880" w14:textId="01A89BEA" w:rsidR="00051494" w:rsidRDefault="00172ECC" w:rsidP="000176AD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  <w:r w:rsidR="00AC1B2C">
              <w:rPr>
                <w:lang w:val="en-GB"/>
              </w:rPr>
              <w:t xml:space="preserve"> </w:t>
            </w:r>
            <w:r w:rsidR="00F21CB7">
              <w:rPr>
                <w:lang w:val="en-GB"/>
              </w:rPr>
              <w:t xml:space="preserve">A     </w:t>
            </w:r>
            <w:proofErr w:type="gramStart"/>
            <w:r w:rsidR="00F21CB7">
              <w:rPr>
                <w:lang w:val="en-GB"/>
              </w:rPr>
              <w:t xml:space="preserve">   (</w:t>
            </w:r>
            <w:proofErr w:type="gramEnd"/>
            <w:r w:rsidR="00F21CB7">
              <w:rPr>
                <w:lang w:val="en-GB"/>
              </w:rPr>
              <w:t xml:space="preserve">Set to manual, VSD read @ </w:t>
            </w:r>
            <w:r w:rsidR="00AC1B2C">
              <w:rPr>
                <w:lang w:val="en-GB"/>
              </w:rPr>
              <w:t>45</w:t>
            </w:r>
            <w:r w:rsidR="00F21CB7">
              <w:rPr>
                <w:lang w:val="en-GB"/>
              </w:rPr>
              <w:t>Hz)</w:t>
            </w:r>
          </w:p>
        </w:tc>
      </w:tr>
      <w:tr w:rsidR="00051494" w:rsidRPr="00BB7B0C" w14:paraId="24063474" w14:textId="77777777" w:rsidTr="00F21CB7">
        <w:tc>
          <w:tcPr>
            <w:tcW w:w="2447" w:type="dxa"/>
            <w:shd w:val="clear" w:color="auto" w:fill="D9D9D9"/>
          </w:tcPr>
          <w:p w14:paraId="5E7CF03A" w14:textId="77777777" w:rsidR="00051494" w:rsidRPr="008A7C5D" w:rsidRDefault="00051494" w:rsidP="00051494">
            <w:pPr>
              <w:rPr>
                <w:rStyle w:val="Strong"/>
              </w:rPr>
            </w:pPr>
            <w:r>
              <w:rPr>
                <w:rStyle w:val="Strong"/>
              </w:rPr>
              <w:t>Blue Phase</w:t>
            </w:r>
          </w:p>
        </w:tc>
        <w:tc>
          <w:tcPr>
            <w:tcW w:w="6273" w:type="dxa"/>
          </w:tcPr>
          <w:p w14:paraId="7A18C9E4" w14:textId="18388392" w:rsidR="00051494" w:rsidRDefault="00172ECC" w:rsidP="000176AD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  <w:r w:rsidR="00AC1B2C">
              <w:rPr>
                <w:lang w:val="en-GB"/>
              </w:rPr>
              <w:t xml:space="preserve"> </w:t>
            </w:r>
            <w:r w:rsidR="00F21CB7">
              <w:rPr>
                <w:lang w:val="en-GB"/>
              </w:rPr>
              <w:t xml:space="preserve">A     </w:t>
            </w:r>
            <w:proofErr w:type="gramStart"/>
            <w:r w:rsidR="00F21CB7">
              <w:rPr>
                <w:lang w:val="en-GB"/>
              </w:rPr>
              <w:t xml:space="preserve">   (</w:t>
            </w:r>
            <w:proofErr w:type="gramEnd"/>
            <w:r w:rsidR="00F21CB7">
              <w:rPr>
                <w:lang w:val="en-GB"/>
              </w:rPr>
              <w:t xml:space="preserve">Set to manual, VSD read @ </w:t>
            </w:r>
            <w:r w:rsidR="00AC1B2C">
              <w:rPr>
                <w:lang w:val="en-GB"/>
              </w:rPr>
              <w:t>45</w:t>
            </w:r>
            <w:r w:rsidR="00F21CB7">
              <w:rPr>
                <w:lang w:val="en-GB"/>
              </w:rPr>
              <w:t>Hz)</w:t>
            </w:r>
          </w:p>
        </w:tc>
      </w:tr>
      <w:tr w:rsidR="00812477" w:rsidRPr="00BB7B0C" w14:paraId="595F0067" w14:textId="77777777" w:rsidTr="00F21CB7">
        <w:tc>
          <w:tcPr>
            <w:tcW w:w="8720" w:type="dxa"/>
            <w:gridSpan w:val="2"/>
            <w:shd w:val="clear" w:color="auto" w:fill="D9D9D9"/>
          </w:tcPr>
          <w:p w14:paraId="758DBB7F" w14:textId="77777777" w:rsidR="00812477" w:rsidRPr="005E532E" w:rsidRDefault="00812477" w:rsidP="00812477">
            <w:pPr>
              <w:rPr>
                <w:rStyle w:val="Strong"/>
              </w:rPr>
            </w:pPr>
            <w:r>
              <w:br w:type="column"/>
            </w:r>
            <w:r>
              <w:rPr>
                <w:noProof/>
              </w:rPr>
              <w:br w:type="column"/>
            </w:r>
            <w:r>
              <w:rPr>
                <w:rStyle w:val="Strong"/>
              </w:rPr>
              <w:t>Ventilation Fan VSD Details</w:t>
            </w:r>
          </w:p>
        </w:tc>
      </w:tr>
      <w:tr w:rsidR="00812477" w:rsidRPr="00BB7B0C" w14:paraId="460AF0D6" w14:textId="77777777" w:rsidTr="00F21CB7">
        <w:tc>
          <w:tcPr>
            <w:tcW w:w="2447" w:type="dxa"/>
            <w:shd w:val="clear" w:color="auto" w:fill="D9D9D9"/>
          </w:tcPr>
          <w:p w14:paraId="2C9F66A1" w14:textId="77777777" w:rsidR="00812477" w:rsidRPr="008A7C5D" w:rsidRDefault="00812477" w:rsidP="00812477">
            <w:pPr>
              <w:rPr>
                <w:rStyle w:val="Strong"/>
              </w:rPr>
            </w:pPr>
            <w:r>
              <w:rPr>
                <w:rStyle w:val="Strong"/>
              </w:rPr>
              <w:t>Manufacturer</w:t>
            </w:r>
          </w:p>
        </w:tc>
        <w:tc>
          <w:tcPr>
            <w:tcW w:w="6273" w:type="dxa"/>
          </w:tcPr>
          <w:p w14:paraId="7A3107F3" w14:textId="3613B829" w:rsidR="00812477" w:rsidRPr="00BB7B0C" w:rsidRDefault="00AC1B2C" w:rsidP="00812477">
            <w:pPr>
              <w:rPr>
                <w:lang w:val="en-GB"/>
              </w:rPr>
            </w:pPr>
            <w:r>
              <w:rPr>
                <w:lang w:val="en-GB"/>
              </w:rPr>
              <w:t>SANTERNO</w:t>
            </w:r>
          </w:p>
        </w:tc>
      </w:tr>
      <w:tr w:rsidR="00812477" w:rsidRPr="00BB7B0C" w14:paraId="7E581C51" w14:textId="77777777" w:rsidTr="00F21CB7">
        <w:tc>
          <w:tcPr>
            <w:tcW w:w="2447" w:type="dxa"/>
            <w:shd w:val="clear" w:color="auto" w:fill="D9D9D9"/>
          </w:tcPr>
          <w:p w14:paraId="2CC60973" w14:textId="77777777" w:rsidR="00812477" w:rsidRPr="008A7C5D" w:rsidRDefault="00812477" w:rsidP="00812477">
            <w:pPr>
              <w:rPr>
                <w:rStyle w:val="Strong"/>
              </w:rPr>
            </w:pPr>
            <w:r>
              <w:rPr>
                <w:rStyle w:val="Strong"/>
              </w:rPr>
              <w:t>Model</w:t>
            </w:r>
          </w:p>
        </w:tc>
        <w:tc>
          <w:tcPr>
            <w:tcW w:w="6273" w:type="dxa"/>
          </w:tcPr>
          <w:p w14:paraId="44655419" w14:textId="05A38BE2" w:rsidR="00812477" w:rsidRPr="00BB7B0C" w:rsidRDefault="00AC1B2C" w:rsidP="00812477">
            <w:pPr>
              <w:rPr>
                <w:lang w:val="en-GB"/>
              </w:rPr>
            </w:pPr>
            <w:r>
              <w:rPr>
                <w:lang w:val="en-GB"/>
              </w:rPr>
              <w:t>SINUS M</w:t>
            </w:r>
          </w:p>
        </w:tc>
      </w:tr>
      <w:tr w:rsidR="00C02FA9" w:rsidRPr="00BB7B0C" w14:paraId="70A56A53" w14:textId="77777777" w:rsidTr="00F21CB7">
        <w:tc>
          <w:tcPr>
            <w:tcW w:w="2447" w:type="dxa"/>
            <w:shd w:val="clear" w:color="auto" w:fill="D9D9D9"/>
          </w:tcPr>
          <w:p w14:paraId="15435C72" w14:textId="77777777" w:rsidR="00C02FA9" w:rsidRPr="008A7C5D" w:rsidRDefault="00C02FA9" w:rsidP="000B20CF">
            <w:pPr>
              <w:rPr>
                <w:rStyle w:val="Strong"/>
              </w:rPr>
            </w:pPr>
            <w:r>
              <w:rPr>
                <w:rStyle w:val="Strong"/>
              </w:rPr>
              <w:t>Frequency</w:t>
            </w:r>
          </w:p>
        </w:tc>
        <w:tc>
          <w:tcPr>
            <w:tcW w:w="6273" w:type="dxa"/>
          </w:tcPr>
          <w:p w14:paraId="543E2F32" w14:textId="6D4080AE" w:rsidR="00C02FA9" w:rsidRDefault="00AC1B2C" w:rsidP="00812477">
            <w:pPr>
              <w:rPr>
                <w:lang w:val="en-GB"/>
              </w:rPr>
            </w:pPr>
            <w:r>
              <w:rPr>
                <w:lang w:val="en-GB"/>
              </w:rPr>
              <w:t>45 Hz</w:t>
            </w:r>
          </w:p>
        </w:tc>
      </w:tr>
      <w:tr w:rsidR="00C02FA9" w:rsidRPr="00BB7B0C" w14:paraId="652828AA" w14:textId="77777777" w:rsidTr="00F21CB7">
        <w:tc>
          <w:tcPr>
            <w:tcW w:w="2447" w:type="dxa"/>
            <w:shd w:val="clear" w:color="auto" w:fill="D9D9D9"/>
          </w:tcPr>
          <w:p w14:paraId="14ECF834" w14:textId="77777777" w:rsidR="00C02FA9" w:rsidRPr="008A7C5D" w:rsidRDefault="00C02FA9" w:rsidP="000B20CF">
            <w:pPr>
              <w:rPr>
                <w:rStyle w:val="Strong"/>
              </w:rPr>
            </w:pPr>
            <w:r>
              <w:rPr>
                <w:rStyle w:val="Strong"/>
              </w:rPr>
              <w:t>Mode</w:t>
            </w:r>
          </w:p>
        </w:tc>
        <w:tc>
          <w:tcPr>
            <w:tcW w:w="6273" w:type="dxa"/>
          </w:tcPr>
          <w:p w14:paraId="61FA94B7" w14:textId="3291DAA9" w:rsidR="00C02FA9" w:rsidRDefault="00AC1B2C" w:rsidP="00812477">
            <w:pPr>
              <w:rPr>
                <w:lang w:val="en-GB"/>
              </w:rPr>
            </w:pPr>
            <w:r>
              <w:rPr>
                <w:lang w:val="en-GB"/>
              </w:rPr>
              <w:t>MANUAL</w:t>
            </w:r>
          </w:p>
        </w:tc>
      </w:tr>
      <w:tr w:rsidR="00C02FA9" w:rsidRPr="00BB7B0C" w14:paraId="29566153" w14:textId="77777777" w:rsidTr="00F21CB7">
        <w:tc>
          <w:tcPr>
            <w:tcW w:w="2447" w:type="dxa"/>
            <w:shd w:val="clear" w:color="auto" w:fill="D9D9D9"/>
          </w:tcPr>
          <w:p w14:paraId="50ACE915" w14:textId="77777777" w:rsidR="00C02FA9" w:rsidRDefault="00C02FA9" w:rsidP="00812477">
            <w:pPr>
              <w:rPr>
                <w:rStyle w:val="Strong"/>
              </w:rPr>
            </w:pPr>
            <w:r>
              <w:rPr>
                <w:rStyle w:val="Strong"/>
              </w:rPr>
              <w:t>Associated MSSB</w:t>
            </w:r>
          </w:p>
        </w:tc>
        <w:tc>
          <w:tcPr>
            <w:tcW w:w="6273" w:type="dxa"/>
          </w:tcPr>
          <w:p w14:paraId="1476B6FA" w14:textId="4076E1F4" w:rsidR="00C02FA9" w:rsidRDefault="00AC1B2C" w:rsidP="00812477">
            <w:pPr>
              <w:rPr>
                <w:lang w:val="en-GB"/>
              </w:rPr>
            </w:pPr>
            <w:r>
              <w:rPr>
                <w:lang w:val="en-GB"/>
              </w:rPr>
              <w:t>MSSB-1</w:t>
            </w:r>
          </w:p>
        </w:tc>
      </w:tr>
    </w:tbl>
    <w:p w14:paraId="238C8AB1" w14:textId="77777777" w:rsidR="00F21CB7" w:rsidRDefault="00F21CB7">
      <w:r>
        <w:br w:type="page"/>
      </w:r>
    </w:p>
    <w:tbl>
      <w:tblPr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47"/>
        <w:gridCol w:w="6273"/>
      </w:tblGrid>
      <w:tr w:rsidR="00C02FA9" w:rsidRPr="00BB7B0C" w14:paraId="4A859407" w14:textId="77777777" w:rsidTr="00F21CB7">
        <w:tc>
          <w:tcPr>
            <w:tcW w:w="8720" w:type="dxa"/>
            <w:gridSpan w:val="2"/>
            <w:shd w:val="clear" w:color="auto" w:fill="D9D9D9"/>
          </w:tcPr>
          <w:p w14:paraId="71E07215" w14:textId="47AF1A30" w:rsidR="00C02FA9" w:rsidRPr="005E532E" w:rsidRDefault="00C02FA9" w:rsidP="000B20CF">
            <w:pPr>
              <w:rPr>
                <w:rStyle w:val="Strong"/>
              </w:rPr>
            </w:pPr>
            <w:r>
              <w:rPr>
                <w:b/>
                <w:bCs/>
                <w:noProof/>
              </w:rPr>
              <w:lastRenderedPageBreak/>
              <w:br w:type="column"/>
            </w:r>
            <w:r>
              <w:br w:type="column"/>
            </w:r>
            <w:r>
              <w:rPr>
                <w:noProof/>
              </w:rPr>
              <w:br w:type="column"/>
            </w:r>
            <w:r>
              <w:rPr>
                <w:rStyle w:val="Strong"/>
              </w:rPr>
              <w:t>Ventilation Fan Details</w:t>
            </w:r>
          </w:p>
        </w:tc>
      </w:tr>
      <w:tr w:rsidR="00C02FA9" w:rsidRPr="00BB7B0C" w14:paraId="52AE6802" w14:textId="77777777" w:rsidTr="00F21CB7">
        <w:tc>
          <w:tcPr>
            <w:tcW w:w="2447" w:type="dxa"/>
            <w:shd w:val="clear" w:color="auto" w:fill="D9D9D9"/>
          </w:tcPr>
          <w:p w14:paraId="018CA8E3" w14:textId="77777777" w:rsidR="00C02FA9" w:rsidRPr="008A7C5D" w:rsidRDefault="00C02FA9" w:rsidP="000B20CF">
            <w:pPr>
              <w:rPr>
                <w:rStyle w:val="Strong"/>
              </w:rPr>
            </w:pPr>
            <w:r>
              <w:rPr>
                <w:rStyle w:val="Strong"/>
              </w:rPr>
              <w:t>Fan Type</w:t>
            </w:r>
          </w:p>
        </w:tc>
        <w:tc>
          <w:tcPr>
            <w:tcW w:w="6273" w:type="dxa"/>
          </w:tcPr>
          <w:p w14:paraId="0C37C5DD" w14:textId="65CB50B5" w:rsidR="00C02FA9" w:rsidRPr="00BB7B0C" w:rsidRDefault="00C02FA9" w:rsidP="000F0914">
            <w:pPr>
              <w:rPr>
                <w:lang w:val="en-GB"/>
              </w:rPr>
            </w:pPr>
          </w:p>
        </w:tc>
      </w:tr>
      <w:tr w:rsidR="00C02FA9" w:rsidRPr="00BB7B0C" w14:paraId="418B7DE2" w14:textId="77777777" w:rsidTr="00F21CB7">
        <w:tc>
          <w:tcPr>
            <w:tcW w:w="2447" w:type="dxa"/>
            <w:shd w:val="clear" w:color="auto" w:fill="D9D9D9"/>
          </w:tcPr>
          <w:p w14:paraId="07D8E6F7" w14:textId="77777777" w:rsidR="00C02FA9" w:rsidRPr="008A7C5D" w:rsidRDefault="00C02FA9" w:rsidP="000B20CF">
            <w:pPr>
              <w:rPr>
                <w:rStyle w:val="Strong"/>
              </w:rPr>
            </w:pPr>
            <w:r>
              <w:rPr>
                <w:rStyle w:val="Strong"/>
              </w:rPr>
              <w:t>Fan Identification</w:t>
            </w:r>
          </w:p>
        </w:tc>
        <w:tc>
          <w:tcPr>
            <w:tcW w:w="6273" w:type="dxa"/>
          </w:tcPr>
          <w:p w14:paraId="27213F70" w14:textId="43E41761" w:rsidR="00C02FA9" w:rsidRPr="00BB7B0C" w:rsidRDefault="00C02FA9" w:rsidP="000B20CF">
            <w:pPr>
              <w:rPr>
                <w:lang w:val="en-GB"/>
              </w:rPr>
            </w:pPr>
          </w:p>
        </w:tc>
      </w:tr>
      <w:tr w:rsidR="000F0914" w:rsidRPr="00BB7B0C" w14:paraId="30155A8E" w14:textId="77777777" w:rsidTr="00F21CB7">
        <w:tc>
          <w:tcPr>
            <w:tcW w:w="2447" w:type="dxa"/>
            <w:shd w:val="clear" w:color="auto" w:fill="D9D9D9"/>
          </w:tcPr>
          <w:p w14:paraId="1F692AE9" w14:textId="77777777" w:rsidR="000F0914" w:rsidRDefault="000F0914" w:rsidP="000B20CF">
            <w:pPr>
              <w:rPr>
                <w:rStyle w:val="Strong"/>
              </w:rPr>
            </w:pPr>
            <w:r>
              <w:rPr>
                <w:rStyle w:val="Strong"/>
              </w:rPr>
              <w:t>Location</w:t>
            </w:r>
          </w:p>
        </w:tc>
        <w:tc>
          <w:tcPr>
            <w:tcW w:w="6273" w:type="dxa"/>
          </w:tcPr>
          <w:p w14:paraId="209FDE06" w14:textId="2061C619" w:rsidR="000F0914" w:rsidRPr="00BB7B0C" w:rsidRDefault="000F0914" w:rsidP="000F0914">
            <w:pPr>
              <w:rPr>
                <w:lang w:val="en-GB"/>
              </w:rPr>
            </w:pPr>
          </w:p>
        </w:tc>
      </w:tr>
      <w:tr w:rsidR="000F0914" w:rsidRPr="00BB7B0C" w14:paraId="57CF32AC" w14:textId="77777777" w:rsidTr="00F21CB7">
        <w:tc>
          <w:tcPr>
            <w:tcW w:w="2447" w:type="dxa"/>
            <w:shd w:val="clear" w:color="auto" w:fill="D9D9D9"/>
          </w:tcPr>
          <w:p w14:paraId="3E3FD347" w14:textId="77777777" w:rsidR="000F0914" w:rsidRPr="008A7C5D" w:rsidRDefault="000F0914" w:rsidP="000B20CF">
            <w:pPr>
              <w:rPr>
                <w:rStyle w:val="Strong"/>
              </w:rPr>
            </w:pPr>
            <w:r>
              <w:rPr>
                <w:rStyle w:val="Strong"/>
              </w:rPr>
              <w:t>Manufacturer</w:t>
            </w:r>
          </w:p>
        </w:tc>
        <w:tc>
          <w:tcPr>
            <w:tcW w:w="6273" w:type="dxa"/>
          </w:tcPr>
          <w:p w14:paraId="31990E88" w14:textId="61F96919" w:rsidR="000F0914" w:rsidRPr="00BB7B0C" w:rsidRDefault="000F0914" w:rsidP="000F0914">
            <w:pPr>
              <w:rPr>
                <w:lang w:val="en-GB"/>
              </w:rPr>
            </w:pPr>
          </w:p>
        </w:tc>
      </w:tr>
      <w:tr w:rsidR="000F0914" w:rsidRPr="00BB7B0C" w14:paraId="2E00371A" w14:textId="77777777" w:rsidTr="00F21CB7">
        <w:tc>
          <w:tcPr>
            <w:tcW w:w="2447" w:type="dxa"/>
            <w:shd w:val="clear" w:color="auto" w:fill="D9D9D9"/>
          </w:tcPr>
          <w:p w14:paraId="42D7E453" w14:textId="77777777" w:rsidR="000F0914" w:rsidRPr="008A7C5D" w:rsidRDefault="000F0914" w:rsidP="000B20CF">
            <w:pPr>
              <w:rPr>
                <w:rStyle w:val="Strong"/>
              </w:rPr>
            </w:pPr>
            <w:r>
              <w:rPr>
                <w:rStyle w:val="Strong"/>
              </w:rPr>
              <w:t>Model</w:t>
            </w:r>
          </w:p>
        </w:tc>
        <w:tc>
          <w:tcPr>
            <w:tcW w:w="6273" w:type="dxa"/>
          </w:tcPr>
          <w:p w14:paraId="6F5F16F2" w14:textId="3841D0E1" w:rsidR="000F0914" w:rsidRDefault="000F0914" w:rsidP="000F0914">
            <w:pPr>
              <w:rPr>
                <w:lang w:val="en-GB"/>
              </w:rPr>
            </w:pPr>
          </w:p>
        </w:tc>
      </w:tr>
      <w:tr w:rsidR="000F0914" w:rsidRPr="00BB7B0C" w14:paraId="71BDE860" w14:textId="77777777" w:rsidTr="00F21CB7">
        <w:tc>
          <w:tcPr>
            <w:tcW w:w="2447" w:type="dxa"/>
            <w:shd w:val="clear" w:color="auto" w:fill="D9D9D9"/>
          </w:tcPr>
          <w:p w14:paraId="594EBD94" w14:textId="77777777" w:rsidR="000F0914" w:rsidRPr="008A7C5D" w:rsidRDefault="000F0914" w:rsidP="000B20CF">
            <w:pPr>
              <w:rPr>
                <w:rStyle w:val="Strong"/>
              </w:rPr>
            </w:pPr>
            <w:r>
              <w:rPr>
                <w:rStyle w:val="Strong"/>
              </w:rPr>
              <w:t>Control Method</w:t>
            </w:r>
          </w:p>
        </w:tc>
        <w:tc>
          <w:tcPr>
            <w:tcW w:w="6273" w:type="dxa"/>
          </w:tcPr>
          <w:p w14:paraId="3CCBCE80" w14:textId="4FF717B0" w:rsidR="000F0914" w:rsidRDefault="000F0914" w:rsidP="000F0914">
            <w:pPr>
              <w:rPr>
                <w:lang w:val="en-GB"/>
              </w:rPr>
            </w:pPr>
          </w:p>
        </w:tc>
      </w:tr>
      <w:tr w:rsidR="000F0914" w:rsidRPr="00BB7B0C" w14:paraId="743D8678" w14:textId="77777777" w:rsidTr="00F21CB7">
        <w:tc>
          <w:tcPr>
            <w:tcW w:w="2447" w:type="dxa"/>
            <w:shd w:val="clear" w:color="auto" w:fill="D9D9D9"/>
          </w:tcPr>
          <w:p w14:paraId="1D88AFF3" w14:textId="77777777" w:rsidR="000F0914" w:rsidRPr="008A7C5D" w:rsidRDefault="000F0914" w:rsidP="000B20CF">
            <w:pPr>
              <w:rPr>
                <w:rStyle w:val="Strong"/>
              </w:rPr>
            </w:pPr>
            <w:r>
              <w:rPr>
                <w:rStyle w:val="Strong"/>
              </w:rPr>
              <w:t>Red Phase</w:t>
            </w:r>
          </w:p>
        </w:tc>
        <w:tc>
          <w:tcPr>
            <w:tcW w:w="6273" w:type="dxa"/>
          </w:tcPr>
          <w:p w14:paraId="1FD2C789" w14:textId="27C59483" w:rsidR="000F0914" w:rsidRDefault="00F21CB7" w:rsidP="000176AD">
            <w:pPr>
              <w:rPr>
                <w:lang w:val="en-GB"/>
              </w:rPr>
            </w:pPr>
            <w:r>
              <w:rPr>
                <w:lang w:val="en-GB"/>
              </w:rPr>
              <w:t>………</w:t>
            </w:r>
            <w:proofErr w:type="gramStart"/>
            <w:r>
              <w:rPr>
                <w:lang w:val="en-GB"/>
              </w:rPr>
              <w:t>….A</w:t>
            </w:r>
            <w:proofErr w:type="gramEnd"/>
            <w:r>
              <w:rPr>
                <w:lang w:val="en-GB"/>
              </w:rPr>
              <w:t xml:space="preserve">        (Set to manual, VSD read @ 50Hz)</w:t>
            </w:r>
          </w:p>
        </w:tc>
      </w:tr>
      <w:tr w:rsidR="00F21CB7" w:rsidRPr="00BB7B0C" w14:paraId="5016E362" w14:textId="77777777" w:rsidTr="00F21CB7">
        <w:tc>
          <w:tcPr>
            <w:tcW w:w="2447" w:type="dxa"/>
            <w:shd w:val="clear" w:color="auto" w:fill="D9D9D9"/>
          </w:tcPr>
          <w:p w14:paraId="775C902B" w14:textId="77777777" w:rsidR="00F21CB7" w:rsidRDefault="00F21CB7" w:rsidP="00F21CB7">
            <w:pPr>
              <w:rPr>
                <w:rStyle w:val="Strong"/>
              </w:rPr>
            </w:pPr>
            <w:r>
              <w:rPr>
                <w:rStyle w:val="Strong"/>
              </w:rPr>
              <w:t>White Phase</w:t>
            </w:r>
          </w:p>
        </w:tc>
        <w:tc>
          <w:tcPr>
            <w:tcW w:w="6273" w:type="dxa"/>
          </w:tcPr>
          <w:p w14:paraId="3513B516" w14:textId="278612C4" w:rsidR="00F21CB7" w:rsidRDefault="00F21CB7" w:rsidP="00F21CB7">
            <w:pPr>
              <w:rPr>
                <w:lang w:val="en-GB"/>
              </w:rPr>
            </w:pPr>
            <w:r w:rsidRPr="00AB316E">
              <w:rPr>
                <w:lang w:val="en-GB"/>
              </w:rPr>
              <w:t>………</w:t>
            </w:r>
            <w:proofErr w:type="gramStart"/>
            <w:r w:rsidRPr="00AB316E">
              <w:rPr>
                <w:lang w:val="en-GB"/>
              </w:rPr>
              <w:t>….A</w:t>
            </w:r>
            <w:proofErr w:type="gramEnd"/>
            <w:r w:rsidRPr="00AB316E">
              <w:rPr>
                <w:lang w:val="en-GB"/>
              </w:rPr>
              <w:t xml:space="preserve">        (Set to manual, VSD read @ 50Hz)</w:t>
            </w:r>
          </w:p>
        </w:tc>
      </w:tr>
      <w:tr w:rsidR="00F21CB7" w:rsidRPr="00BB7B0C" w14:paraId="70CEBC6E" w14:textId="77777777" w:rsidTr="00F21CB7">
        <w:tc>
          <w:tcPr>
            <w:tcW w:w="2447" w:type="dxa"/>
            <w:shd w:val="clear" w:color="auto" w:fill="D9D9D9"/>
          </w:tcPr>
          <w:p w14:paraId="191E1101" w14:textId="77777777" w:rsidR="00F21CB7" w:rsidRPr="008A7C5D" w:rsidRDefault="00F21CB7" w:rsidP="00F21CB7">
            <w:pPr>
              <w:rPr>
                <w:rStyle w:val="Strong"/>
              </w:rPr>
            </w:pPr>
            <w:r>
              <w:rPr>
                <w:rStyle w:val="Strong"/>
              </w:rPr>
              <w:t>Blue Phase</w:t>
            </w:r>
          </w:p>
        </w:tc>
        <w:tc>
          <w:tcPr>
            <w:tcW w:w="6273" w:type="dxa"/>
          </w:tcPr>
          <w:p w14:paraId="317F0425" w14:textId="2AEE6245" w:rsidR="00F21CB7" w:rsidRDefault="00F21CB7" w:rsidP="00F21CB7">
            <w:pPr>
              <w:rPr>
                <w:lang w:val="en-GB"/>
              </w:rPr>
            </w:pPr>
            <w:r w:rsidRPr="00AB316E">
              <w:rPr>
                <w:lang w:val="en-GB"/>
              </w:rPr>
              <w:t>………</w:t>
            </w:r>
            <w:proofErr w:type="gramStart"/>
            <w:r w:rsidRPr="00AB316E">
              <w:rPr>
                <w:lang w:val="en-GB"/>
              </w:rPr>
              <w:t>….A</w:t>
            </w:r>
            <w:proofErr w:type="gramEnd"/>
            <w:r w:rsidRPr="00AB316E">
              <w:rPr>
                <w:lang w:val="en-GB"/>
              </w:rPr>
              <w:t xml:space="preserve">        (Set to manual, VSD read @ 50Hz)</w:t>
            </w:r>
          </w:p>
        </w:tc>
      </w:tr>
      <w:tr w:rsidR="00C02FA9" w:rsidRPr="00BB7B0C" w14:paraId="248DFBD0" w14:textId="77777777" w:rsidTr="00F21CB7">
        <w:tc>
          <w:tcPr>
            <w:tcW w:w="8720" w:type="dxa"/>
            <w:gridSpan w:val="2"/>
            <w:shd w:val="clear" w:color="auto" w:fill="D9D9D9"/>
          </w:tcPr>
          <w:p w14:paraId="4B7A0E93" w14:textId="77777777" w:rsidR="00C02FA9" w:rsidRPr="005E532E" w:rsidRDefault="00C02FA9" w:rsidP="000B20CF">
            <w:pPr>
              <w:rPr>
                <w:rStyle w:val="Strong"/>
              </w:rPr>
            </w:pPr>
            <w:r>
              <w:br w:type="column"/>
            </w:r>
            <w:r>
              <w:rPr>
                <w:noProof/>
              </w:rPr>
              <w:br w:type="column"/>
            </w:r>
            <w:r>
              <w:rPr>
                <w:rStyle w:val="Strong"/>
              </w:rPr>
              <w:t>Ventilation Fan VSD Details</w:t>
            </w:r>
          </w:p>
        </w:tc>
      </w:tr>
      <w:tr w:rsidR="000F0914" w:rsidRPr="00BB7B0C" w14:paraId="6F649C54" w14:textId="77777777" w:rsidTr="00F21CB7">
        <w:tc>
          <w:tcPr>
            <w:tcW w:w="2447" w:type="dxa"/>
            <w:shd w:val="clear" w:color="auto" w:fill="D9D9D9"/>
          </w:tcPr>
          <w:p w14:paraId="76022F4E" w14:textId="77777777" w:rsidR="000F0914" w:rsidRPr="008A7C5D" w:rsidRDefault="000F0914" w:rsidP="000B20CF">
            <w:pPr>
              <w:rPr>
                <w:rStyle w:val="Strong"/>
              </w:rPr>
            </w:pPr>
            <w:r>
              <w:rPr>
                <w:rStyle w:val="Strong"/>
              </w:rPr>
              <w:t>Manufacturer</w:t>
            </w:r>
          </w:p>
        </w:tc>
        <w:tc>
          <w:tcPr>
            <w:tcW w:w="6273" w:type="dxa"/>
          </w:tcPr>
          <w:p w14:paraId="4CDDADE2" w14:textId="163CC524" w:rsidR="000F0914" w:rsidRPr="00BB7B0C" w:rsidRDefault="000F0914" w:rsidP="000F0914">
            <w:pPr>
              <w:rPr>
                <w:lang w:val="en-GB"/>
              </w:rPr>
            </w:pPr>
          </w:p>
        </w:tc>
      </w:tr>
      <w:tr w:rsidR="000F0914" w:rsidRPr="00BB7B0C" w14:paraId="4C58B6DF" w14:textId="77777777" w:rsidTr="00F21CB7">
        <w:tc>
          <w:tcPr>
            <w:tcW w:w="2447" w:type="dxa"/>
            <w:shd w:val="clear" w:color="auto" w:fill="D9D9D9"/>
          </w:tcPr>
          <w:p w14:paraId="01CE2B92" w14:textId="77777777" w:rsidR="000F0914" w:rsidRPr="008A7C5D" w:rsidRDefault="000F0914" w:rsidP="000B20CF">
            <w:pPr>
              <w:rPr>
                <w:rStyle w:val="Strong"/>
              </w:rPr>
            </w:pPr>
            <w:r>
              <w:rPr>
                <w:rStyle w:val="Strong"/>
              </w:rPr>
              <w:t>Model</w:t>
            </w:r>
          </w:p>
        </w:tc>
        <w:tc>
          <w:tcPr>
            <w:tcW w:w="6273" w:type="dxa"/>
          </w:tcPr>
          <w:p w14:paraId="5D6A26A0" w14:textId="3463A1EA" w:rsidR="000F0914" w:rsidRPr="00BB7B0C" w:rsidRDefault="000F0914" w:rsidP="000F0914">
            <w:pPr>
              <w:rPr>
                <w:lang w:val="en-GB"/>
              </w:rPr>
            </w:pPr>
          </w:p>
        </w:tc>
      </w:tr>
      <w:tr w:rsidR="000F0914" w:rsidRPr="00BB7B0C" w14:paraId="7BA2C26E" w14:textId="77777777" w:rsidTr="00F21CB7">
        <w:tc>
          <w:tcPr>
            <w:tcW w:w="2447" w:type="dxa"/>
            <w:shd w:val="clear" w:color="auto" w:fill="D9D9D9"/>
          </w:tcPr>
          <w:p w14:paraId="026C6554" w14:textId="77777777" w:rsidR="000F0914" w:rsidRPr="008A7C5D" w:rsidRDefault="000F0914" w:rsidP="000B20CF">
            <w:pPr>
              <w:rPr>
                <w:rStyle w:val="Strong"/>
              </w:rPr>
            </w:pPr>
            <w:r>
              <w:rPr>
                <w:rStyle w:val="Strong"/>
              </w:rPr>
              <w:t>Frequency</w:t>
            </w:r>
          </w:p>
        </w:tc>
        <w:tc>
          <w:tcPr>
            <w:tcW w:w="6273" w:type="dxa"/>
          </w:tcPr>
          <w:p w14:paraId="1377F29A" w14:textId="6D474B72" w:rsidR="000F0914" w:rsidRDefault="000F0914" w:rsidP="000F0914">
            <w:pPr>
              <w:rPr>
                <w:lang w:val="en-GB"/>
              </w:rPr>
            </w:pPr>
          </w:p>
        </w:tc>
      </w:tr>
      <w:tr w:rsidR="000F0914" w:rsidRPr="00BB7B0C" w14:paraId="52172D2C" w14:textId="77777777" w:rsidTr="00F21CB7">
        <w:tc>
          <w:tcPr>
            <w:tcW w:w="2447" w:type="dxa"/>
            <w:shd w:val="clear" w:color="auto" w:fill="D9D9D9"/>
          </w:tcPr>
          <w:p w14:paraId="2E09E78E" w14:textId="77777777" w:rsidR="000F0914" w:rsidRPr="008A7C5D" w:rsidRDefault="000F0914" w:rsidP="000B20CF">
            <w:pPr>
              <w:rPr>
                <w:rStyle w:val="Strong"/>
              </w:rPr>
            </w:pPr>
            <w:r>
              <w:rPr>
                <w:rStyle w:val="Strong"/>
              </w:rPr>
              <w:t>Mode</w:t>
            </w:r>
          </w:p>
        </w:tc>
        <w:tc>
          <w:tcPr>
            <w:tcW w:w="6273" w:type="dxa"/>
          </w:tcPr>
          <w:p w14:paraId="4D04F426" w14:textId="63265284" w:rsidR="000F0914" w:rsidRDefault="000F0914" w:rsidP="000F0914">
            <w:pPr>
              <w:rPr>
                <w:lang w:val="en-GB"/>
              </w:rPr>
            </w:pPr>
          </w:p>
        </w:tc>
      </w:tr>
      <w:tr w:rsidR="000F0914" w:rsidRPr="00BB7B0C" w14:paraId="2202BB22" w14:textId="77777777" w:rsidTr="00F21CB7">
        <w:tc>
          <w:tcPr>
            <w:tcW w:w="2447" w:type="dxa"/>
            <w:shd w:val="clear" w:color="auto" w:fill="D9D9D9"/>
          </w:tcPr>
          <w:p w14:paraId="5E2CC2E1" w14:textId="77777777" w:rsidR="000F0914" w:rsidRDefault="000F0914" w:rsidP="000B20CF">
            <w:pPr>
              <w:rPr>
                <w:rStyle w:val="Strong"/>
              </w:rPr>
            </w:pPr>
            <w:r>
              <w:rPr>
                <w:rStyle w:val="Strong"/>
              </w:rPr>
              <w:t>Associated MSSB</w:t>
            </w:r>
          </w:p>
        </w:tc>
        <w:tc>
          <w:tcPr>
            <w:tcW w:w="6273" w:type="dxa"/>
          </w:tcPr>
          <w:p w14:paraId="763D2008" w14:textId="503886C4" w:rsidR="000F0914" w:rsidRDefault="000F0914" w:rsidP="000F0914">
            <w:pPr>
              <w:rPr>
                <w:lang w:val="en-GB"/>
              </w:rPr>
            </w:pPr>
          </w:p>
        </w:tc>
      </w:tr>
    </w:tbl>
    <w:p w14:paraId="5DD1D44D" w14:textId="77777777" w:rsidR="004B14A4" w:rsidRPr="0013028A" w:rsidRDefault="00C02FA9" w:rsidP="00DC3791">
      <w:pPr>
        <w:pStyle w:val="Heading1"/>
        <w:rPr>
          <w:lang w:val="en-GB"/>
        </w:rPr>
      </w:pPr>
      <w:r>
        <w:rPr>
          <w:rFonts w:ascii="Arial" w:hAnsi="Arial"/>
          <w:b w:val="0"/>
          <w:bCs w:val="0"/>
          <w:noProof/>
          <w:kern w:val="0"/>
          <w:sz w:val="24"/>
          <w:szCs w:val="20"/>
        </w:rPr>
        <w:br w:type="column"/>
      </w:r>
      <w:bookmarkStart w:id="10" w:name="_Toc316461441"/>
      <w:r w:rsidR="00DC3791" w:rsidRPr="0013028A">
        <w:rPr>
          <w:lang w:val="en-GB"/>
        </w:rPr>
        <w:lastRenderedPageBreak/>
        <w:t>Findings</w:t>
      </w:r>
      <w:bookmarkEnd w:id="10"/>
    </w:p>
    <w:p w14:paraId="541F6427" w14:textId="1BB808F0" w:rsidR="000F0914" w:rsidRPr="0013028A" w:rsidRDefault="000F6293" w:rsidP="00853AC5">
      <w:pPr>
        <w:rPr>
          <w:lang w:val="en-GB"/>
        </w:rPr>
      </w:pPr>
      <w:r w:rsidRPr="0013028A">
        <w:rPr>
          <w:lang w:val="en-GB"/>
        </w:rPr>
        <w:t xml:space="preserve">Basement carpark has 2x supply fans installed and 1x exhaust fan (D.O.L), with only 1x CO sensor mounted on the door of the MSSB that is faulty. </w:t>
      </w:r>
    </w:p>
    <w:p w14:paraId="535206AE" w14:textId="77777777" w:rsidR="00DC3791" w:rsidRPr="0013028A" w:rsidRDefault="00DC3791" w:rsidP="00853AC5">
      <w:pPr>
        <w:rPr>
          <w:lang w:val="en-GB"/>
        </w:rPr>
      </w:pPr>
    </w:p>
    <w:p w14:paraId="0CD72B3D" w14:textId="77777777" w:rsidR="00DC3791" w:rsidRPr="0013028A" w:rsidRDefault="00DC3791" w:rsidP="00DC3791">
      <w:pPr>
        <w:pStyle w:val="Heading1"/>
        <w:rPr>
          <w:lang w:val="en-GB"/>
        </w:rPr>
      </w:pPr>
      <w:bookmarkStart w:id="11" w:name="_Toc316461442"/>
      <w:r w:rsidRPr="0013028A">
        <w:rPr>
          <w:lang w:val="en-GB"/>
        </w:rPr>
        <w:t>Recommendations</w:t>
      </w:r>
      <w:bookmarkEnd w:id="11"/>
    </w:p>
    <w:p w14:paraId="35A27776" w14:textId="77777777" w:rsidR="00953A09" w:rsidRPr="0013028A" w:rsidRDefault="00953A09" w:rsidP="00853AC5">
      <w:pPr>
        <w:rPr>
          <w:lang w:val="en-GB"/>
        </w:rPr>
      </w:pPr>
      <w:r w:rsidRPr="0013028A">
        <w:rPr>
          <w:lang w:val="en-GB"/>
        </w:rPr>
        <w:t>Following from the car park service, the following recommendations are as follows:</w:t>
      </w:r>
    </w:p>
    <w:p w14:paraId="7E7BFFD4" w14:textId="317EA7E9" w:rsidR="009E5DF0" w:rsidRPr="0013028A" w:rsidRDefault="000F6293" w:rsidP="00853AC5">
      <w:pPr>
        <w:rPr>
          <w:lang w:val="en-GB"/>
        </w:rPr>
      </w:pPr>
      <w:r w:rsidRPr="0013028A">
        <w:rPr>
          <w:lang w:val="en-GB"/>
        </w:rPr>
        <w:t>Fans to be run on VSDs, as well as adequate CO sensors in number and location (AS1668).</w:t>
      </w:r>
    </w:p>
    <w:p w14:paraId="62FC5063" w14:textId="77777777" w:rsidR="000F6293" w:rsidRPr="00925CD2" w:rsidRDefault="000F6293" w:rsidP="00853AC5">
      <w:pPr>
        <w:rPr>
          <w:highlight w:val="yellow"/>
          <w:lang w:val="en-GB"/>
        </w:rPr>
      </w:pPr>
    </w:p>
    <w:p w14:paraId="76125DE0" w14:textId="04EE7E75" w:rsidR="008C7BBB" w:rsidRPr="00312456" w:rsidRDefault="00953A09" w:rsidP="007D1A4B">
      <w:r w:rsidRPr="00F21CB7">
        <w:rPr>
          <w:lang w:val="en-GB"/>
        </w:rPr>
        <w:t>Continue to r</w:t>
      </w:r>
      <w:r w:rsidR="009C56D1" w:rsidRPr="00F21CB7">
        <w:rPr>
          <w:lang w:val="en-GB"/>
        </w:rPr>
        <w:t xml:space="preserve">etest sensors </w:t>
      </w:r>
      <w:r w:rsidRPr="00F21CB7">
        <w:rPr>
          <w:lang w:val="en-GB"/>
        </w:rPr>
        <w:t>every</w:t>
      </w:r>
      <w:r w:rsidR="009C56D1" w:rsidRPr="00F21CB7">
        <w:rPr>
          <w:lang w:val="en-GB"/>
        </w:rPr>
        <w:t xml:space="preserve"> 6 months</w:t>
      </w:r>
      <w:r w:rsidRPr="00F21CB7">
        <w:rPr>
          <w:lang w:val="en-GB"/>
        </w:rPr>
        <w:t xml:space="preserve">. </w:t>
      </w:r>
      <w:r w:rsidRPr="00F21CB7">
        <w:rPr>
          <w:rStyle w:val="Strong"/>
        </w:rPr>
        <w:t>T</w:t>
      </w:r>
      <w:r w:rsidR="009C56D1" w:rsidRPr="00F21CB7">
        <w:rPr>
          <w:rStyle w:val="Strong"/>
        </w:rPr>
        <w:t>o ensure safe and efficient ventilation</w:t>
      </w:r>
      <w:r w:rsidRPr="00F21CB7">
        <w:rPr>
          <w:rStyle w:val="Strong"/>
        </w:rPr>
        <w:t xml:space="preserve"> a calibration is </w:t>
      </w:r>
      <w:r w:rsidR="0018670A" w:rsidRPr="00F21CB7">
        <w:rPr>
          <w:rStyle w:val="Strong"/>
        </w:rPr>
        <w:t xml:space="preserve">due on the </w:t>
      </w:r>
      <w:r w:rsidR="00D3283D">
        <w:rPr>
          <w:rStyle w:val="Strong"/>
        </w:rPr>
        <w:t>1</w:t>
      </w:r>
      <w:r w:rsidR="00AD0EC6">
        <w:rPr>
          <w:rStyle w:val="Strong"/>
        </w:rPr>
        <w:t>2</w:t>
      </w:r>
      <w:bookmarkStart w:id="12" w:name="_GoBack"/>
      <w:bookmarkEnd w:id="12"/>
      <w:r w:rsidR="00D3283D" w:rsidRPr="00D3283D">
        <w:rPr>
          <w:rStyle w:val="Strong"/>
          <w:vertAlign w:val="superscript"/>
        </w:rPr>
        <w:t>th</w:t>
      </w:r>
      <w:r w:rsidR="00D3283D">
        <w:rPr>
          <w:rStyle w:val="Strong"/>
        </w:rPr>
        <w:t xml:space="preserve"> January 2019</w:t>
      </w:r>
      <w:r w:rsidR="007D1A4B" w:rsidRPr="00F21CB7">
        <w:rPr>
          <w:rStyle w:val="Strong"/>
        </w:rPr>
        <w:t>.</w:t>
      </w:r>
      <w:r w:rsidR="00C46EE1">
        <w:t xml:space="preserve"> </w:t>
      </w:r>
    </w:p>
    <w:sectPr w:rsidR="008C7BBB" w:rsidRPr="00312456" w:rsidSect="007D1A4B">
      <w:headerReference w:type="even" r:id="rId10"/>
      <w:headerReference w:type="default" r:id="rId11"/>
      <w:footerReference w:type="default" r:id="rId12"/>
      <w:headerReference w:type="first" r:id="rId13"/>
      <w:pgSz w:w="11906" w:h="16838" w:code="9"/>
      <w:pgMar w:top="1134" w:right="1134" w:bottom="1418" w:left="2268" w:header="1298" w:footer="471" w:gutter="0"/>
      <w:pgNumType w:start="1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9127F" w14:textId="77777777" w:rsidR="00BE0FEE" w:rsidRDefault="00BE0FEE">
      <w:r>
        <w:separator/>
      </w:r>
    </w:p>
  </w:endnote>
  <w:endnote w:type="continuationSeparator" w:id="0">
    <w:p w14:paraId="2F9D15E8" w14:textId="77777777" w:rsidR="00BE0FEE" w:rsidRDefault="00BE0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5F100" w14:textId="77777777" w:rsidR="00A84CD5" w:rsidRPr="00203FBC" w:rsidRDefault="00A84CD5" w:rsidP="00203FBC">
    <w:pPr>
      <w:pStyle w:val="Footer"/>
      <w:tabs>
        <w:tab w:val="right" w:pos="9348"/>
      </w:tabs>
      <w:ind w:right="360"/>
      <w:jc w:val="right"/>
      <w:rPr>
        <w:rFonts w:cs="Arial"/>
      </w:rPr>
    </w:pPr>
    <w:r w:rsidRPr="00203FBC">
      <w:rPr>
        <w:rFonts w:cs="Arial"/>
        <w:snapToGrid w:val="0"/>
      </w:rPr>
      <w:t xml:space="preserve">Page </w:t>
    </w:r>
    <w:r w:rsidRPr="00203FBC">
      <w:rPr>
        <w:rFonts w:cs="Arial"/>
        <w:snapToGrid w:val="0"/>
      </w:rPr>
      <w:fldChar w:fldCharType="begin"/>
    </w:r>
    <w:r w:rsidRPr="00203FBC">
      <w:rPr>
        <w:rFonts w:cs="Arial"/>
        <w:snapToGrid w:val="0"/>
      </w:rPr>
      <w:instrText xml:space="preserve"> PAGE </w:instrText>
    </w:r>
    <w:r w:rsidRPr="00203FBC">
      <w:rPr>
        <w:rFonts w:cs="Arial"/>
        <w:snapToGrid w:val="0"/>
      </w:rPr>
      <w:fldChar w:fldCharType="separate"/>
    </w:r>
    <w:r w:rsidR="00A8711F">
      <w:rPr>
        <w:rFonts w:cs="Arial"/>
        <w:noProof/>
        <w:snapToGrid w:val="0"/>
      </w:rPr>
      <w:t>2</w:t>
    </w:r>
    <w:r w:rsidRPr="00203FBC">
      <w:rPr>
        <w:rFonts w:cs="Arial"/>
        <w:snapToGrid w:val="0"/>
      </w:rPr>
      <w:fldChar w:fldCharType="end"/>
    </w:r>
    <w:r w:rsidRPr="00203FBC">
      <w:rPr>
        <w:rFonts w:cs="Arial"/>
        <w:snapToGrid w:val="0"/>
      </w:rPr>
      <w:t xml:space="preserve"> of </w:t>
    </w:r>
    <w:r w:rsidRPr="00203FBC">
      <w:rPr>
        <w:rFonts w:cs="Arial"/>
        <w:snapToGrid w:val="0"/>
      </w:rPr>
      <w:fldChar w:fldCharType="begin"/>
    </w:r>
    <w:r w:rsidRPr="00203FBC">
      <w:rPr>
        <w:rFonts w:cs="Arial"/>
        <w:snapToGrid w:val="0"/>
      </w:rPr>
      <w:instrText xml:space="preserve"> NUMPAGES </w:instrText>
    </w:r>
    <w:r w:rsidRPr="00203FBC">
      <w:rPr>
        <w:rFonts w:cs="Arial"/>
        <w:snapToGrid w:val="0"/>
      </w:rPr>
      <w:fldChar w:fldCharType="separate"/>
    </w:r>
    <w:r w:rsidR="00A8711F">
      <w:rPr>
        <w:rFonts w:cs="Arial"/>
        <w:noProof/>
        <w:snapToGrid w:val="0"/>
      </w:rPr>
      <w:t>14</w:t>
    </w:r>
    <w:r w:rsidRPr="00203FBC">
      <w:rPr>
        <w:rFonts w:cs="Arial"/>
        <w:snapToGrid w:val="0"/>
      </w:rPr>
      <w:fldChar w:fldCharType="end"/>
    </w:r>
  </w:p>
  <w:p w14:paraId="4D0B52D5" w14:textId="77777777" w:rsidR="00A84CD5" w:rsidRDefault="00A84CD5">
    <w:pPr>
      <w:pStyle w:val="Footer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00CFD" w14:textId="77777777" w:rsidR="00BE0FEE" w:rsidRDefault="00BE0FEE">
      <w:r>
        <w:separator/>
      </w:r>
    </w:p>
  </w:footnote>
  <w:footnote w:type="continuationSeparator" w:id="0">
    <w:p w14:paraId="1FD1898E" w14:textId="77777777" w:rsidR="00BE0FEE" w:rsidRDefault="00BE0F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05541" w14:textId="77777777" w:rsidR="00A84CD5" w:rsidRDefault="00A84CD5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</w:p>
  <w:p w14:paraId="3F737BF9" w14:textId="77777777" w:rsidR="00A84CD5" w:rsidRDefault="00A84C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534D0" w14:textId="74786AAC" w:rsidR="00A84CD5" w:rsidRDefault="00A84CD5" w:rsidP="00D61BC4">
    <w:pPr>
      <w:tabs>
        <w:tab w:val="left" w:pos="630"/>
        <w:tab w:val="left" w:pos="6300"/>
      </w:tabs>
      <w:jc w:val="right"/>
      <w:rPr>
        <w:rFonts w:cs="Arial"/>
        <w:sz w:val="44"/>
        <w:szCs w:val="44"/>
      </w:rPr>
    </w:pPr>
    <w:r w:rsidRPr="008531CA">
      <w:rPr>
        <w:rFonts w:ascii="Arial Black" w:eastAsia="Arial Unicode MS" w:hAnsi="Arial Black" w:cs="Arial Unicode MS"/>
        <w:b/>
        <w:sz w:val="56"/>
        <w:szCs w:val="56"/>
      </w:rPr>
      <w:t xml:space="preserve"> </w:t>
    </w:r>
  </w:p>
  <w:p w14:paraId="1C27EF66" w14:textId="77777777" w:rsidR="00A84CD5" w:rsidRDefault="00A84C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D95E1" w14:textId="083BF00C" w:rsidR="00A84CD5" w:rsidRDefault="002512AC" w:rsidP="008A7C5D">
    <w:pPr>
      <w:tabs>
        <w:tab w:val="left" w:pos="630"/>
        <w:tab w:val="left" w:pos="6300"/>
      </w:tabs>
      <w:rPr>
        <w:b/>
        <w:bCs/>
        <w:sz w:val="28"/>
      </w:rPr>
    </w:pPr>
    <w:r w:rsidRPr="007B745F">
      <w:rPr>
        <w:noProof/>
      </w:rPr>
      <w:drawing>
        <wp:anchor distT="0" distB="0" distL="114300" distR="114300" simplePos="0" relativeHeight="251658240" behindDoc="0" locked="0" layoutInCell="1" allowOverlap="1" wp14:anchorId="7E74AE68" wp14:editId="1B8F19D0">
          <wp:simplePos x="0" y="0"/>
          <wp:positionH relativeFrom="column">
            <wp:posOffset>-1043940</wp:posOffset>
          </wp:positionH>
          <wp:positionV relativeFrom="paragraph">
            <wp:posOffset>-709930</wp:posOffset>
          </wp:positionV>
          <wp:extent cx="2642105" cy="1051560"/>
          <wp:effectExtent l="0" t="0" r="0" b="0"/>
          <wp:wrapThrough wrapText="bothSides">
            <wp:wrapPolygon edited="0">
              <wp:start x="0" y="0"/>
              <wp:lineTo x="0" y="21130"/>
              <wp:lineTo x="21496" y="21130"/>
              <wp:lineTo x="21496" y="0"/>
              <wp:lineTo x="0" y="0"/>
            </wp:wrapPolygon>
          </wp:wrapThrough>
          <wp:docPr id="7" name="Picture 7" descr="D:\IGOC\Integrated Local\IGOC Local\IGOC\IGOC C A Logo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IGOC\Integrated Local\IGOC Local\IGOC\IGOC C A Logo 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2105" cy="1051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62DC"/>
    <w:multiLevelType w:val="hybridMultilevel"/>
    <w:tmpl w:val="9E34B5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B316D"/>
    <w:multiLevelType w:val="hybridMultilevel"/>
    <w:tmpl w:val="B4B4048C"/>
    <w:lvl w:ilvl="0" w:tplc="0C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369BD"/>
    <w:multiLevelType w:val="hybridMultilevel"/>
    <w:tmpl w:val="65E8E620"/>
    <w:lvl w:ilvl="0" w:tplc="0C09000B">
      <w:start w:val="1"/>
      <w:numFmt w:val="bullet"/>
      <w:lvlText w:val=""/>
      <w:lvlJc w:val="left"/>
      <w:pPr>
        <w:tabs>
          <w:tab w:val="num" w:pos="363"/>
        </w:tabs>
        <w:ind w:left="36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07B71F63"/>
    <w:multiLevelType w:val="hybridMultilevel"/>
    <w:tmpl w:val="1FFC4E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E37E2"/>
    <w:multiLevelType w:val="hybridMultilevel"/>
    <w:tmpl w:val="E1ECC852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10736"/>
    <w:multiLevelType w:val="hybridMultilevel"/>
    <w:tmpl w:val="8DDE08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111D37"/>
    <w:multiLevelType w:val="hybridMultilevel"/>
    <w:tmpl w:val="0F20C3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BB6CAB"/>
    <w:multiLevelType w:val="hybridMultilevel"/>
    <w:tmpl w:val="43322168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F1549"/>
    <w:multiLevelType w:val="hybridMultilevel"/>
    <w:tmpl w:val="6F522840"/>
    <w:lvl w:ilvl="0" w:tplc="0C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2504A7"/>
    <w:multiLevelType w:val="hybridMultilevel"/>
    <w:tmpl w:val="6B285D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EB2E3A"/>
    <w:multiLevelType w:val="multilevel"/>
    <w:tmpl w:val="382418F6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27DF4F0B"/>
    <w:multiLevelType w:val="hybridMultilevel"/>
    <w:tmpl w:val="4A561C9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7F406B8"/>
    <w:multiLevelType w:val="hybridMultilevel"/>
    <w:tmpl w:val="D83C3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F1C7A"/>
    <w:multiLevelType w:val="hybridMultilevel"/>
    <w:tmpl w:val="617E85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ADE37FD"/>
    <w:multiLevelType w:val="hybridMultilevel"/>
    <w:tmpl w:val="E7C4DB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3E5F10"/>
    <w:multiLevelType w:val="multilevel"/>
    <w:tmpl w:val="7946FB6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2F365747"/>
    <w:multiLevelType w:val="hybridMultilevel"/>
    <w:tmpl w:val="1F4E48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84918"/>
    <w:multiLevelType w:val="hybridMultilevel"/>
    <w:tmpl w:val="A86CD888"/>
    <w:lvl w:ilvl="0" w:tplc="893EB8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34352A0"/>
    <w:multiLevelType w:val="hybridMultilevel"/>
    <w:tmpl w:val="0BC4CA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22876"/>
    <w:multiLevelType w:val="hybridMultilevel"/>
    <w:tmpl w:val="BC5499D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8A12683"/>
    <w:multiLevelType w:val="hybridMultilevel"/>
    <w:tmpl w:val="8B90BEBA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3675CF"/>
    <w:multiLevelType w:val="hybridMultilevel"/>
    <w:tmpl w:val="FE2EBD1A"/>
    <w:lvl w:ilvl="0" w:tplc="EB7451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923B13"/>
    <w:multiLevelType w:val="hybridMultilevel"/>
    <w:tmpl w:val="2C38B3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946BC5"/>
    <w:multiLevelType w:val="hybridMultilevel"/>
    <w:tmpl w:val="666C94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B108A"/>
    <w:multiLevelType w:val="hybridMultilevel"/>
    <w:tmpl w:val="583EA372"/>
    <w:lvl w:ilvl="0" w:tplc="E01074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0E14C62"/>
    <w:multiLevelType w:val="hybridMultilevel"/>
    <w:tmpl w:val="1D80FF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105130E"/>
    <w:multiLevelType w:val="hybridMultilevel"/>
    <w:tmpl w:val="54581A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79E31F0"/>
    <w:multiLevelType w:val="hybridMultilevel"/>
    <w:tmpl w:val="5CD495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045870"/>
    <w:multiLevelType w:val="hybridMultilevel"/>
    <w:tmpl w:val="015219D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7F033D"/>
    <w:multiLevelType w:val="hybridMultilevel"/>
    <w:tmpl w:val="C15A2AAC"/>
    <w:lvl w:ilvl="0" w:tplc="0A40A40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511C588A"/>
    <w:multiLevelType w:val="hybridMultilevel"/>
    <w:tmpl w:val="D5E2D7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31" w15:restartNumberingAfterBreak="0">
    <w:nsid w:val="51C00C00"/>
    <w:multiLevelType w:val="hybridMultilevel"/>
    <w:tmpl w:val="766A1F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3301EE6"/>
    <w:multiLevelType w:val="hybridMultilevel"/>
    <w:tmpl w:val="0FC6638E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3DA0EEE"/>
    <w:multiLevelType w:val="multilevel"/>
    <w:tmpl w:val="B0ECB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DC3529E"/>
    <w:multiLevelType w:val="hybridMultilevel"/>
    <w:tmpl w:val="5EBA997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344702B"/>
    <w:multiLevelType w:val="hybridMultilevel"/>
    <w:tmpl w:val="E1DAE9EA"/>
    <w:lvl w:ilvl="0" w:tplc="61207B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3AF7604"/>
    <w:multiLevelType w:val="hybridMultilevel"/>
    <w:tmpl w:val="96EA325E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55B0E61"/>
    <w:multiLevelType w:val="hybridMultilevel"/>
    <w:tmpl w:val="9D1A799A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0F0812"/>
    <w:multiLevelType w:val="hybridMultilevel"/>
    <w:tmpl w:val="B59A89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633AD6"/>
    <w:multiLevelType w:val="hybridMultilevel"/>
    <w:tmpl w:val="D1AC524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E3373E"/>
    <w:multiLevelType w:val="hybridMultilevel"/>
    <w:tmpl w:val="193A47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213582"/>
    <w:multiLevelType w:val="hybridMultilevel"/>
    <w:tmpl w:val="F64C6B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434E54"/>
    <w:multiLevelType w:val="hybridMultilevel"/>
    <w:tmpl w:val="B6AC8A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00A5B"/>
    <w:multiLevelType w:val="hybridMultilevel"/>
    <w:tmpl w:val="4B3CC3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A46580"/>
    <w:multiLevelType w:val="hybridMultilevel"/>
    <w:tmpl w:val="7C5095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AF7DBE"/>
    <w:multiLevelType w:val="multilevel"/>
    <w:tmpl w:val="05E0CF94"/>
    <w:lvl w:ilvl="0">
      <w:start w:val="1"/>
      <w:numFmt w:val="decimal"/>
      <w:lvlRestart w:val="0"/>
      <w:lvlText w:val="%1."/>
      <w:lvlJc w:val="left"/>
      <w:pPr>
        <w:tabs>
          <w:tab w:val="num" w:pos="709"/>
        </w:tabs>
        <w:ind w:left="709" w:hanging="709"/>
      </w:pPr>
      <w:rPr>
        <w:rFonts w:hint="default"/>
        <w:b w:val="0"/>
        <w:i w:val="0"/>
      </w:r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  <w:rPr>
        <w:rFonts w:hint="default"/>
        <w:b w:val="0"/>
        <w:i w:val="0"/>
      </w:rPr>
    </w:lvl>
    <w:lvl w:ilvl="2">
      <w:start w:val="1"/>
      <w:numFmt w:val="lowerRoman"/>
      <w:lvlText w:val="(%3)"/>
      <w:lvlJc w:val="left"/>
      <w:pPr>
        <w:tabs>
          <w:tab w:val="num" w:pos="2126"/>
        </w:tabs>
        <w:ind w:left="2126" w:hanging="709"/>
      </w:pPr>
      <w:rPr>
        <w:rFonts w:hint="default"/>
      </w:rPr>
    </w:lvl>
    <w:lvl w:ilvl="3">
      <w:start w:val="1"/>
      <w:numFmt w:val="upperLetter"/>
      <w:lvlText w:val="(%4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4">
      <w:start w:val="1"/>
      <w:numFmt w:val="upperRoman"/>
      <w:lvlText w:val="(%5)"/>
      <w:lvlJc w:val="left"/>
      <w:pPr>
        <w:tabs>
          <w:tab w:val="num" w:pos="3543"/>
        </w:tabs>
        <w:ind w:left="3543" w:hanging="708"/>
      </w:pPr>
      <w:rPr>
        <w:rFonts w:hint="default"/>
      </w:rPr>
    </w:lvl>
    <w:lvl w:ilvl="5">
      <w:start w:val="1"/>
      <w:numFmt w:val="decimal"/>
      <w:lvlText w:val="(%6)"/>
      <w:lvlJc w:val="left"/>
      <w:pPr>
        <w:tabs>
          <w:tab w:val="num" w:pos="4252"/>
        </w:tabs>
        <w:ind w:left="4252" w:hanging="709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57"/>
        </w:tabs>
        <w:ind w:left="0" w:firstLine="0"/>
      </w:pPr>
      <w:rPr>
        <w:rFonts w:hint="default"/>
      </w:rPr>
    </w:lvl>
  </w:abstractNum>
  <w:abstractNum w:abstractNumId="46" w15:restartNumberingAfterBreak="0">
    <w:nsid w:val="7A8A44A5"/>
    <w:multiLevelType w:val="multilevel"/>
    <w:tmpl w:val="05E0CF94"/>
    <w:lvl w:ilvl="0">
      <w:start w:val="1"/>
      <w:numFmt w:val="decimal"/>
      <w:lvlRestart w:val="0"/>
      <w:lvlText w:val="%1."/>
      <w:lvlJc w:val="left"/>
      <w:pPr>
        <w:tabs>
          <w:tab w:val="num" w:pos="709"/>
        </w:tabs>
        <w:ind w:left="709" w:hanging="709"/>
      </w:pPr>
      <w:rPr>
        <w:rFonts w:hint="default"/>
        <w:b w:val="0"/>
        <w:i w:val="0"/>
      </w:r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  <w:rPr>
        <w:rFonts w:hint="default"/>
        <w:b w:val="0"/>
        <w:i w:val="0"/>
      </w:rPr>
    </w:lvl>
    <w:lvl w:ilvl="2">
      <w:start w:val="1"/>
      <w:numFmt w:val="lowerRoman"/>
      <w:lvlText w:val="(%3)"/>
      <w:lvlJc w:val="left"/>
      <w:pPr>
        <w:tabs>
          <w:tab w:val="num" w:pos="2126"/>
        </w:tabs>
        <w:ind w:left="2126" w:hanging="709"/>
      </w:pPr>
      <w:rPr>
        <w:rFonts w:hint="default"/>
      </w:rPr>
    </w:lvl>
    <w:lvl w:ilvl="3">
      <w:start w:val="1"/>
      <w:numFmt w:val="upperLetter"/>
      <w:lvlText w:val="(%4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4">
      <w:start w:val="1"/>
      <w:numFmt w:val="upperRoman"/>
      <w:lvlText w:val="(%5)"/>
      <w:lvlJc w:val="left"/>
      <w:pPr>
        <w:tabs>
          <w:tab w:val="num" w:pos="3543"/>
        </w:tabs>
        <w:ind w:left="3543" w:hanging="708"/>
      </w:pPr>
      <w:rPr>
        <w:rFonts w:hint="default"/>
      </w:rPr>
    </w:lvl>
    <w:lvl w:ilvl="5">
      <w:start w:val="1"/>
      <w:numFmt w:val="decimal"/>
      <w:lvlText w:val="(%6)"/>
      <w:lvlJc w:val="left"/>
      <w:pPr>
        <w:tabs>
          <w:tab w:val="num" w:pos="4252"/>
        </w:tabs>
        <w:ind w:left="4252" w:hanging="709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57"/>
        </w:tabs>
        <w:ind w:left="0" w:firstLine="0"/>
      </w:pPr>
      <w:rPr>
        <w:rFonts w:hint="default"/>
      </w:rPr>
    </w:lvl>
  </w:abstractNum>
  <w:abstractNum w:abstractNumId="47" w15:restartNumberingAfterBreak="0">
    <w:nsid w:val="7B4F4792"/>
    <w:multiLevelType w:val="hybridMultilevel"/>
    <w:tmpl w:val="D8EA31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BA71C6"/>
    <w:multiLevelType w:val="hybridMultilevel"/>
    <w:tmpl w:val="3072EDF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4"/>
  </w:num>
  <w:num w:numId="4">
    <w:abstractNumId w:val="2"/>
  </w:num>
  <w:num w:numId="5">
    <w:abstractNumId w:val="18"/>
  </w:num>
  <w:num w:numId="6">
    <w:abstractNumId w:val="5"/>
  </w:num>
  <w:num w:numId="7">
    <w:abstractNumId w:val="30"/>
  </w:num>
  <w:num w:numId="8">
    <w:abstractNumId w:val="45"/>
  </w:num>
  <w:num w:numId="9">
    <w:abstractNumId w:val="46"/>
  </w:num>
  <w:num w:numId="10">
    <w:abstractNumId w:val="22"/>
  </w:num>
  <w:num w:numId="11">
    <w:abstractNumId w:val="10"/>
  </w:num>
  <w:num w:numId="12">
    <w:abstractNumId w:val="15"/>
  </w:num>
  <w:num w:numId="13">
    <w:abstractNumId w:val="35"/>
  </w:num>
  <w:num w:numId="14">
    <w:abstractNumId w:val="42"/>
  </w:num>
  <w:num w:numId="15">
    <w:abstractNumId w:val="13"/>
  </w:num>
  <w:num w:numId="16">
    <w:abstractNumId w:val="38"/>
  </w:num>
  <w:num w:numId="17">
    <w:abstractNumId w:val="26"/>
  </w:num>
  <w:num w:numId="18">
    <w:abstractNumId w:val="48"/>
  </w:num>
  <w:num w:numId="19">
    <w:abstractNumId w:val="11"/>
  </w:num>
  <w:num w:numId="20">
    <w:abstractNumId w:val="32"/>
  </w:num>
  <w:num w:numId="21">
    <w:abstractNumId w:val="19"/>
  </w:num>
  <w:num w:numId="22">
    <w:abstractNumId w:val="34"/>
  </w:num>
  <w:num w:numId="23">
    <w:abstractNumId w:val="36"/>
  </w:num>
  <w:num w:numId="24">
    <w:abstractNumId w:val="37"/>
  </w:num>
  <w:num w:numId="25">
    <w:abstractNumId w:val="8"/>
  </w:num>
  <w:num w:numId="26">
    <w:abstractNumId w:val="41"/>
  </w:num>
  <w:num w:numId="27">
    <w:abstractNumId w:val="21"/>
  </w:num>
  <w:num w:numId="28">
    <w:abstractNumId w:val="28"/>
  </w:num>
  <w:num w:numId="29">
    <w:abstractNumId w:val="24"/>
  </w:num>
  <w:num w:numId="30">
    <w:abstractNumId w:val="33"/>
  </w:num>
  <w:num w:numId="31">
    <w:abstractNumId w:val="1"/>
  </w:num>
  <w:num w:numId="32">
    <w:abstractNumId w:val="39"/>
  </w:num>
  <w:num w:numId="33">
    <w:abstractNumId w:val="29"/>
  </w:num>
  <w:num w:numId="34">
    <w:abstractNumId w:val="31"/>
  </w:num>
  <w:num w:numId="35">
    <w:abstractNumId w:val="17"/>
  </w:num>
  <w:num w:numId="36">
    <w:abstractNumId w:val="6"/>
  </w:num>
  <w:num w:numId="37">
    <w:abstractNumId w:val="40"/>
  </w:num>
  <w:num w:numId="38">
    <w:abstractNumId w:val="12"/>
  </w:num>
  <w:num w:numId="39">
    <w:abstractNumId w:val="25"/>
  </w:num>
  <w:num w:numId="40">
    <w:abstractNumId w:val="47"/>
  </w:num>
  <w:num w:numId="41">
    <w:abstractNumId w:val="16"/>
  </w:num>
  <w:num w:numId="42">
    <w:abstractNumId w:val="0"/>
  </w:num>
  <w:num w:numId="43">
    <w:abstractNumId w:val="9"/>
  </w:num>
  <w:num w:numId="44">
    <w:abstractNumId w:val="23"/>
  </w:num>
  <w:num w:numId="45">
    <w:abstractNumId w:val="44"/>
  </w:num>
  <w:num w:numId="46">
    <w:abstractNumId w:val="3"/>
  </w:num>
  <w:num w:numId="47">
    <w:abstractNumId w:val="43"/>
  </w:num>
  <w:num w:numId="48">
    <w:abstractNumId w:val="14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C4"/>
    <w:rsid w:val="000176AD"/>
    <w:rsid w:val="00021714"/>
    <w:rsid w:val="0002309E"/>
    <w:rsid w:val="0002753B"/>
    <w:rsid w:val="000323F4"/>
    <w:rsid w:val="00032CEE"/>
    <w:rsid w:val="00051494"/>
    <w:rsid w:val="00053C74"/>
    <w:rsid w:val="00057690"/>
    <w:rsid w:val="00061A4F"/>
    <w:rsid w:val="0006297E"/>
    <w:rsid w:val="00062ABB"/>
    <w:rsid w:val="00071321"/>
    <w:rsid w:val="00077A33"/>
    <w:rsid w:val="0008262A"/>
    <w:rsid w:val="00083B36"/>
    <w:rsid w:val="00091A0C"/>
    <w:rsid w:val="00092F0D"/>
    <w:rsid w:val="000A48C1"/>
    <w:rsid w:val="000A6889"/>
    <w:rsid w:val="000B20CF"/>
    <w:rsid w:val="000B5434"/>
    <w:rsid w:val="000B652B"/>
    <w:rsid w:val="000B7543"/>
    <w:rsid w:val="000C01A1"/>
    <w:rsid w:val="000C261F"/>
    <w:rsid w:val="000C2A01"/>
    <w:rsid w:val="000D3580"/>
    <w:rsid w:val="000E2523"/>
    <w:rsid w:val="000E4F59"/>
    <w:rsid w:val="000E71CC"/>
    <w:rsid w:val="000F0914"/>
    <w:rsid w:val="000F0B82"/>
    <w:rsid w:val="000F2533"/>
    <w:rsid w:val="000F6293"/>
    <w:rsid w:val="00114C72"/>
    <w:rsid w:val="00117231"/>
    <w:rsid w:val="001178FE"/>
    <w:rsid w:val="00120AB9"/>
    <w:rsid w:val="00120B80"/>
    <w:rsid w:val="00123764"/>
    <w:rsid w:val="00124EF9"/>
    <w:rsid w:val="001270CF"/>
    <w:rsid w:val="00127325"/>
    <w:rsid w:val="0012782E"/>
    <w:rsid w:val="0013028A"/>
    <w:rsid w:val="0013368C"/>
    <w:rsid w:val="001366E3"/>
    <w:rsid w:val="0014251D"/>
    <w:rsid w:val="00145C7E"/>
    <w:rsid w:val="0015082E"/>
    <w:rsid w:val="00150914"/>
    <w:rsid w:val="0015349B"/>
    <w:rsid w:val="001534AF"/>
    <w:rsid w:val="00155117"/>
    <w:rsid w:val="001567BB"/>
    <w:rsid w:val="00163E17"/>
    <w:rsid w:val="00172232"/>
    <w:rsid w:val="00172ECC"/>
    <w:rsid w:val="0017522C"/>
    <w:rsid w:val="00183CED"/>
    <w:rsid w:val="0018622E"/>
    <w:rsid w:val="0018670A"/>
    <w:rsid w:val="00187813"/>
    <w:rsid w:val="001921A9"/>
    <w:rsid w:val="001949B4"/>
    <w:rsid w:val="00196AC5"/>
    <w:rsid w:val="00196CE5"/>
    <w:rsid w:val="001A0253"/>
    <w:rsid w:val="001A3D51"/>
    <w:rsid w:val="001B12FB"/>
    <w:rsid w:val="001B400F"/>
    <w:rsid w:val="001B4BB1"/>
    <w:rsid w:val="001C1C38"/>
    <w:rsid w:val="001C7F1D"/>
    <w:rsid w:val="001D0704"/>
    <w:rsid w:val="001D2D0B"/>
    <w:rsid w:val="001D33ED"/>
    <w:rsid w:val="001D3B7F"/>
    <w:rsid w:val="001F1964"/>
    <w:rsid w:val="001F4CB8"/>
    <w:rsid w:val="001F4FEB"/>
    <w:rsid w:val="001F50B0"/>
    <w:rsid w:val="00200740"/>
    <w:rsid w:val="0020266B"/>
    <w:rsid w:val="002038FD"/>
    <w:rsid w:val="00203FBC"/>
    <w:rsid w:val="00210BB0"/>
    <w:rsid w:val="00227A57"/>
    <w:rsid w:val="002310C7"/>
    <w:rsid w:val="00241360"/>
    <w:rsid w:val="00241884"/>
    <w:rsid w:val="00241FA3"/>
    <w:rsid w:val="00242EFE"/>
    <w:rsid w:val="002469D3"/>
    <w:rsid w:val="00246FA5"/>
    <w:rsid w:val="00250DF0"/>
    <w:rsid w:val="002512AC"/>
    <w:rsid w:val="002550E2"/>
    <w:rsid w:val="00257878"/>
    <w:rsid w:val="00260ECB"/>
    <w:rsid w:val="00261BBE"/>
    <w:rsid w:val="002620BE"/>
    <w:rsid w:val="00262F43"/>
    <w:rsid w:val="00272100"/>
    <w:rsid w:val="00280C26"/>
    <w:rsid w:val="00284EB0"/>
    <w:rsid w:val="00286532"/>
    <w:rsid w:val="002932C1"/>
    <w:rsid w:val="00297ED5"/>
    <w:rsid w:val="002B33F6"/>
    <w:rsid w:val="002B3A72"/>
    <w:rsid w:val="002C0978"/>
    <w:rsid w:val="002C5211"/>
    <w:rsid w:val="002C6863"/>
    <w:rsid w:val="002D0A01"/>
    <w:rsid w:val="002D12BD"/>
    <w:rsid w:val="002D249C"/>
    <w:rsid w:val="002E1DDF"/>
    <w:rsid w:val="002E7C07"/>
    <w:rsid w:val="002F2493"/>
    <w:rsid w:val="002F4568"/>
    <w:rsid w:val="00300563"/>
    <w:rsid w:val="00300C1B"/>
    <w:rsid w:val="003107CC"/>
    <w:rsid w:val="003120B3"/>
    <w:rsid w:val="00312456"/>
    <w:rsid w:val="0032609C"/>
    <w:rsid w:val="00331F37"/>
    <w:rsid w:val="00340C9B"/>
    <w:rsid w:val="00345B1B"/>
    <w:rsid w:val="00346F5A"/>
    <w:rsid w:val="00347A34"/>
    <w:rsid w:val="00362937"/>
    <w:rsid w:val="003668B6"/>
    <w:rsid w:val="0036787A"/>
    <w:rsid w:val="0037653F"/>
    <w:rsid w:val="00382B9F"/>
    <w:rsid w:val="003848A3"/>
    <w:rsid w:val="003864D3"/>
    <w:rsid w:val="00391396"/>
    <w:rsid w:val="003913DE"/>
    <w:rsid w:val="00393810"/>
    <w:rsid w:val="003A38BE"/>
    <w:rsid w:val="003B41FF"/>
    <w:rsid w:val="003B5291"/>
    <w:rsid w:val="003C2BB1"/>
    <w:rsid w:val="003D07EA"/>
    <w:rsid w:val="003D1274"/>
    <w:rsid w:val="003D13A8"/>
    <w:rsid w:val="003D14D3"/>
    <w:rsid w:val="003D1630"/>
    <w:rsid w:val="003E52AE"/>
    <w:rsid w:val="003E7992"/>
    <w:rsid w:val="003F3999"/>
    <w:rsid w:val="003F577B"/>
    <w:rsid w:val="003F78EC"/>
    <w:rsid w:val="00401F26"/>
    <w:rsid w:val="00405F89"/>
    <w:rsid w:val="00407DC1"/>
    <w:rsid w:val="0041127E"/>
    <w:rsid w:val="00412502"/>
    <w:rsid w:val="00420176"/>
    <w:rsid w:val="0042027B"/>
    <w:rsid w:val="00420E48"/>
    <w:rsid w:val="00424CD2"/>
    <w:rsid w:val="00430292"/>
    <w:rsid w:val="00430735"/>
    <w:rsid w:val="00436FED"/>
    <w:rsid w:val="00437F8C"/>
    <w:rsid w:val="0044511D"/>
    <w:rsid w:val="00446942"/>
    <w:rsid w:val="00446DD6"/>
    <w:rsid w:val="004560ED"/>
    <w:rsid w:val="00457913"/>
    <w:rsid w:val="00457D55"/>
    <w:rsid w:val="00461D05"/>
    <w:rsid w:val="00464C38"/>
    <w:rsid w:val="00470191"/>
    <w:rsid w:val="00476613"/>
    <w:rsid w:val="00482140"/>
    <w:rsid w:val="00484920"/>
    <w:rsid w:val="00490E0C"/>
    <w:rsid w:val="00492949"/>
    <w:rsid w:val="00496683"/>
    <w:rsid w:val="004A6290"/>
    <w:rsid w:val="004B14A4"/>
    <w:rsid w:val="004B287A"/>
    <w:rsid w:val="004B2DBC"/>
    <w:rsid w:val="004B6D3F"/>
    <w:rsid w:val="004B7175"/>
    <w:rsid w:val="004C198E"/>
    <w:rsid w:val="004C2338"/>
    <w:rsid w:val="004C4C29"/>
    <w:rsid w:val="004C5359"/>
    <w:rsid w:val="004C5885"/>
    <w:rsid w:val="004C60B3"/>
    <w:rsid w:val="004C70CE"/>
    <w:rsid w:val="004D277E"/>
    <w:rsid w:val="004D451C"/>
    <w:rsid w:val="004E0F7C"/>
    <w:rsid w:val="004E1902"/>
    <w:rsid w:val="004E3291"/>
    <w:rsid w:val="004E65E6"/>
    <w:rsid w:val="004E7206"/>
    <w:rsid w:val="004F04A3"/>
    <w:rsid w:val="004F2CC3"/>
    <w:rsid w:val="004F6D40"/>
    <w:rsid w:val="00501289"/>
    <w:rsid w:val="00503700"/>
    <w:rsid w:val="00514D13"/>
    <w:rsid w:val="005215B1"/>
    <w:rsid w:val="005235A0"/>
    <w:rsid w:val="005261EC"/>
    <w:rsid w:val="00531008"/>
    <w:rsid w:val="00532ED8"/>
    <w:rsid w:val="005347CA"/>
    <w:rsid w:val="00543B8D"/>
    <w:rsid w:val="00544AC5"/>
    <w:rsid w:val="00544BBA"/>
    <w:rsid w:val="00545393"/>
    <w:rsid w:val="005559F2"/>
    <w:rsid w:val="0056184F"/>
    <w:rsid w:val="0056567A"/>
    <w:rsid w:val="00577AF5"/>
    <w:rsid w:val="005900DD"/>
    <w:rsid w:val="005A1603"/>
    <w:rsid w:val="005A1672"/>
    <w:rsid w:val="005A5716"/>
    <w:rsid w:val="005B4278"/>
    <w:rsid w:val="005B48BB"/>
    <w:rsid w:val="005B61D6"/>
    <w:rsid w:val="005B66CF"/>
    <w:rsid w:val="005B7999"/>
    <w:rsid w:val="005B7E6F"/>
    <w:rsid w:val="005C07E5"/>
    <w:rsid w:val="005C087E"/>
    <w:rsid w:val="005C2F21"/>
    <w:rsid w:val="005C4F3C"/>
    <w:rsid w:val="005C7AE6"/>
    <w:rsid w:val="005D319A"/>
    <w:rsid w:val="005D3973"/>
    <w:rsid w:val="005D4F39"/>
    <w:rsid w:val="005E2AE4"/>
    <w:rsid w:val="005E37A8"/>
    <w:rsid w:val="005E532E"/>
    <w:rsid w:val="00602247"/>
    <w:rsid w:val="00604C27"/>
    <w:rsid w:val="00604E73"/>
    <w:rsid w:val="0060740B"/>
    <w:rsid w:val="00610827"/>
    <w:rsid w:val="00611787"/>
    <w:rsid w:val="0061263C"/>
    <w:rsid w:val="006164F5"/>
    <w:rsid w:val="00621752"/>
    <w:rsid w:val="0062643F"/>
    <w:rsid w:val="00637862"/>
    <w:rsid w:val="006421B3"/>
    <w:rsid w:val="006501DF"/>
    <w:rsid w:val="00661BAA"/>
    <w:rsid w:val="00663091"/>
    <w:rsid w:val="006637E0"/>
    <w:rsid w:val="00677FF1"/>
    <w:rsid w:val="00683753"/>
    <w:rsid w:val="00687633"/>
    <w:rsid w:val="00687B77"/>
    <w:rsid w:val="006934FF"/>
    <w:rsid w:val="006B0E01"/>
    <w:rsid w:val="006B22D0"/>
    <w:rsid w:val="006C0489"/>
    <w:rsid w:val="006D1B71"/>
    <w:rsid w:val="006D2CED"/>
    <w:rsid w:val="006D4786"/>
    <w:rsid w:val="006E2735"/>
    <w:rsid w:val="006E701F"/>
    <w:rsid w:val="006F2C43"/>
    <w:rsid w:val="006F323E"/>
    <w:rsid w:val="006F45FA"/>
    <w:rsid w:val="006F5856"/>
    <w:rsid w:val="006F74FF"/>
    <w:rsid w:val="00702215"/>
    <w:rsid w:val="007030DD"/>
    <w:rsid w:val="0070341A"/>
    <w:rsid w:val="007054F7"/>
    <w:rsid w:val="00705F26"/>
    <w:rsid w:val="00706413"/>
    <w:rsid w:val="00707719"/>
    <w:rsid w:val="007115B7"/>
    <w:rsid w:val="00713F7C"/>
    <w:rsid w:val="007149EE"/>
    <w:rsid w:val="00716466"/>
    <w:rsid w:val="00731BD1"/>
    <w:rsid w:val="00737FED"/>
    <w:rsid w:val="007440EE"/>
    <w:rsid w:val="00746359"/>
    <w:rsid w:val="0075384F"/>
    <w:rsid w:val="007577FD"/>
    <w:rsid w:val="00761152"/>
    <w:rsid w:val="00761A05"/>
    <w:rsid w:val="00763493"/>
    <w:rsid w:val="007637D3"/>
    <w:rsid w:val="007659C4"/>
    <w:rsid w:val="00770EE9"/>
    <w:rsid w:val="007721F9"/>
    <w:rsid w:val="007755C1"/>
    <w:rsid w:val="00775D0C"/>
    <w:rsid w:val="00791E9E"/>
    <w:rsid w:val="00792C67"/>
    <w:rsid w:val="00795938"/>
    <w:rsid w:val="007A4A53"/>
    <w:rsid w:val="007B0748"/>
    <w:rsid w:val="007B73EF"/>
    <w:rsid w:val="007C0AE4"/>
    <w:rsid w:val="007C131F"/>
    <w:rsid w:val="007C4DB8"/>
    <w:rsid w:val="007C7889"/>
    <w:rsid w:val="007D1A4B"/>
    <w:rsid w:val="007D3879"/>
    <w:rsid w:val="007D641D"/>
    <w:rsid w:val="007E3614"/>
    <w:rsid w:val="007E3C3C"/>
    <w:rsid w:val="007E4865"/>
    <w:rsid w:val="007E48E0"/>
    <w:rsid w:val="007E74E8"/>
    <w:rsid w:val="007F4587"/>
    <w:rsid w:val="007F55C4"/>
    <w:rsid w:val="007F649C"/>
    <w:rsid w:val="00802F51"/>
    <w:rsid w:val="0080799B"/>
    <w:rsid w:val="00812477"/>
    <w:rsid w:val="008133CA"/>
    <w:rsid w:val="00813F66"/>
    <w:rsid w:val="00814060"/>
    <w:rsid w:val="008158DE"/>
    <w:rsid w:val="00826BCF"/>
    <w:rsid w:val="00827C29"/>
    <w:rsid w:val="0083149F"/>
    <w:rsid w:val="00837B76"/>
    <w:rsid w:val="00840BB1"/>
    <w:rsid w:val="00847B54"/>
    <w:rsid w:val="008524B6"/>
    <w:rsid w:val="00853AC5"/>
    <w:rsid w:val="008601E6"/>
    <w:rsid w:val="00863FAA"/>
    <w:rsid w:val="008665BF"/>
    <w:rsid w:val="00870229"/>
    <w:rsid w:val="00872AB3"/>
    <w:rsid w:val="00873FC4"/>
    <w:rsid w:val="0087560D"/>
    <w:rsid w:val="00877E22"/>
    <w:rsid w:val="00886ED0"/>
    <w:rsid w:val="008871E9"/>
    <w:rsid w:val="008878CD"/>
    <w:rsid w:val="00892E68"/>
    <w:rsid w:val="00897388"/>
    <w:rsid w:val="00897A2D"/>
    <w:rsid w:val="008A3964"/>
    <w:rsid w:val="008A6C66"/>
    <w:rsid w:val="008A6E25"/>
    <w:rsid w:val="008A7C5D"/>
    <w:rsid w:val="008B2031"/>
    <w:rsid w:val="008B21A3"/>
    <w:rsid w:val="008B2F67"/>
    <w:rsid w:val="008B3934"/>
    <w:rsid w:val="008B7914"/>
    <w:rsid w:val="008C4FCE"/>
    <w:rsid w:val="008C6515"/>
    <w:rsid w:val="008C739F"/>
    <w:rsid w:val="008C7BBB"/>
    <w:rsid w:val="008D0539"/>
    <w:rsid w:val="008D1396"/>
    <w:rsid w:val="008D3408"/>
    <w:rsid w:val="008E5E33"/>
    <w:rsid w:val="008F3AAE"/>
    <w:rsid w:val="008F72A8"/>
    <w:rsid w:val="00901406"/>
    <w:rsid w:val="00901762"/>
    <w:rsid w:val="009057A0"/>
    <w:rsid w:val="00906352"/>
    <w:rsid w:val="00910D50"/>
    <w:rsid w:val="00914171"/>
    <w:rsid w:val="009169EE"/>
    <w:rsid w:val="00920118"/>
    <w:rsid w:val="00923AFE"/>
    <w:rsid w:val="00925CD2"/>
    <w:rsid w:val="00926E25"/>
    <w:rsid w:val="00931E99"/>
    <w:rsid w:val="00942BB7"/>
    <w:rsid w:val="00943159"/>
    <w:rsid w:val="009440A9"/>
    <w:rsid w:val="00945CE9"/>
    <w:rsid w:val="009536A4"/>
    <w:rsid w:val="00953A09"/>
    <w:rsid w:val="00961E9B"/>
    <w:rsid w:val="0096226C"/>
    <w:rsid w:val="0096272D"/>
    <w:rsid w:val="00964790"/>
    <w:rsid w:val="00967C12"/>
    <w:rsid w:val="00973BFE"/>
    <w:rsid w:val="00973E13"/>
    <w:rsid w:val="009747C1"/>
    <w:rsid w:val="00975400"/>
    <w:rsid w:val="009800BA"/>
    <w:rsid w:val="00983041"/>
    <w:rsid w:val="00983205"/>
    <w:rsid w:val="00984295"/>
    <w:rsid w:val="00984FF9"/>
    <w:rsid w:val="009859D9"/>
    <w:rsid w:val="00992AF3"/>
    <w:rsid w:val="00992E48"/>
    <w:rsid w:val="009957DF"/>
    <w:rsid w:val="0099675C"/>
    <w:rsid w:val="009A4903"/>
    <w:rsid w:val="009B1501"/>
    <w:rsid w:val="009B278F"/>
    <w:rsid w:val="009B372D"/>
    <w:rsid w:val="009B72BC"/>
    <w:rsid w:val="009C30D1"/>
    <w:rsid w:val="009C4DAA"/>
    <w:rsid w:val="009C56D1"/>
    <w:rsid w:val="009D0FAD"/>
    <w:rsid w:val="009D1B05"/>
    <w:rsid w:val="009D43A0"/>
    <w:rsid w:val="009D483C"/>
    <w:rsid w:val="009D4985"/>
    <w:rsid w:val="009D588B"/>
    <w:rsid w:val="009D659C"/>
    <w:rsid w:val="009E1702"/>
    <w:rsid w:val="009E1A4B"/>
    <w:rsid w:val="009E5DDA"/>
    <w:rsid w:val="009E5DF0"/>
    <w:rsid w:val="009F448A"/>
    <w:rsid w:val="009F6A42"/>
    <w:rsid w:val="00A0158E"/>
    <w:rsid w:val="00A02777"/>
    <w:rsid w:val="00A04248"/>
    <w:rsid w:val="00A0445B"/>
    <w:rsid w:val="00A12852"/>
    <w:rsid w:val="00A16208"/>
    <w:rsid w:val="00A22310"/>
    <w:rsid w:val="00A26753"/>
    <w:rsid w:val="00A27F96"/>
    <w:rsid w:val="00A309D5"/>
    <w:rsid w:val="00A40452"/>
    <w:rsid w:val="00A416AB"/>
    <w:rsid w:val="00A42AED"/>
    <w:rsid w:val="00A470E6"/>
    <w:rsid w:val="00A52D0E"/>
    <w:rsid w:val="00A52DF4"/>
    <w:rsid w:val="00A60B76"/>
    <w:rsid w:val="00A66C47"/>
    <w:rsid w:val="00A7007B"/>
    <w:rsid w:val="00A75093"/>
    <w:rsid w:val="00A75E3D"/>
    <w:rsid w:val="00A84CD5"/>
    <w:rsid w:val="00A8711F"/>
    <w:rsid w:val="00A94391"/>
    <w:rsid w:val="00AA041A"/>
    <w:rsid w:val="00AA2892"/>
    <w:rsid w:val="00AA5693"/>
    <w:rsid w:val="00AA70C5"/>
    <w:rsid w:val="00AB32DD"/>
    <w:rsid w:val="00AB744D"/>
    <w:rsid w:val="00AC1B2C"/>
    <w:rsid w:val="00AC2CAC"/>
    <w:rsid w:val="00AC6B4E"/>
    <w:rsid w:val="00AD0EC6"/>
    <w:rsid w:val="00AD2830"/>
    <w:rsid w:val="00AD6CE1"/>
    <w:rsid w:val="00AD722A"/>
    <w:rsid w:val="00AE3FF6"/>
    <w:rsid w:val="00AE79FB"/>
    <w:rsid w:val="00AE7D67"/>
    <w:rsid w:val="00AF0961"/>
    <w:rsid w:val="00AF5791"/>
    <w:rsid w:val="00B06993"/>
    <w:rsid w:val="00B122F6"/>
    <w:rsid w:val="00B12DDF"/>
    <w:rsid w:val="00B16D37"/>
    <w:rsid w:val="00B1728D"/>
    <w:rsid w:val="00B2063E"/>
    <w:rsid w:val="00B25D0D"/>
    <w:rsid w:val="00B270B9"/>
    <w:rsid w:val="00B31DA9"/>
    <w:rsid w:val="00B329B6"/>
    <w:rsid w:val="00B32D05"/>
    <w:rsid w:val="00B331BA"/>
    <w:rsid w:val="00B334DD"/>
    <w:rsid w:val="00B42F29"/>
    <w:rsid w:val="00B61E69"/>
    <w:rsid w:val="00B61F45"/>
    <w:rsid w:val="00B625AE"/>
    <w:rsid w:val="00B63428"/>
    <w:rsid w:val="00B656FE"/>
    <w:rsid w:val="00B66FF7"/>
    <w:rsid w:val="00B67E36"/>
    <w:rsid w:val="00B7086F"/>
    <w:rsid w:val="00B70AA9"/>
    <w:rsid w:val="00B71598"/>
    <w:rsid w:val="00B72AD7"/>
    <w:rsid w:val="00B72C58"/>
    <w:rsid w:val="00B77207"/>
    <w:rsid w:val="00B836F9"/>
    <w:rsid w:val="00B83F3C"/>
    <w:rsid w:val="00B84CAD"/>
    <w:rsid w:val="00B870AF"/>
    <w:rsid w:val="00B94DA1"/>
    <w:rsid w:val="00BA0FA6"/>
    <w:rsid w:val="00BA1647"/>
    <w:rsid w:val="00BA3074"/>
    <w:rsid w:val="00BA38AE"/>
    <w:rsid w:val="00BA5298"/>
    <w:rsid w:val="00BA55DF"/>
    <w:rsid w:val="00BB009D"/>
    <w:rsid w:val="00BB171A"/>
    <w:rsid w:val="00BB34F3"/>
    <w:rsid w:val="00BB4B78"/>
    <w:rsid w:val="00BB7265"/>
    <w:rsid w:val="00BB7CB1"/>
    <w:rsid w:val="00BC2A12"/>
    <w:rsid w:val="00BC6187"/>
    <w:rsid w:val="00BC6400"/>
    <w:rsid w:val="00BD2F23"/>
    <w:rsid w:val="00BD2FE6"/>
    <w:rsid w:val="00BD5032"/>
    <w:rsid w:val="00BD5280"/>
    <w:rsid w:val="00BE0FEE"/>
    <w:rsid w:val="00BE607D"/>
    <w:rsid w:val="00BE6587"/>
    <w:rsid w:val="00BF247F"/>
    <w:rsid w:val="00BF3D17"/>
    <w:rsid w:val="00BF561B"/>
    <w:rsid w:val="00C02FA9"/>
    <w:rsid w:val="00C039C5"/>
    <w:rsid w:val="00C04C88"/>
    <w:rsid w:val="00C115E5"/>
    <w:rsid w:val="00C1431C"/>
    <w:rsid w:val="00C1470D"/>
    <w:rsid w:val="00C15569"/>
    <w:rsid w:val="00C16EA2"/>
    <w:rsid w:val="00C21E67"/>
    <w:rsid w:val="00C26AC9"/>
    <w:rsid w:val="00C33C81"/>
    <w:rsid w:val="00C33D1E"/>
    <w:rsid w:val="00C4319C"/>
    <w:rsid w:val="00C443E0"/>
    <w:rsid w:val="00C46EE1"/>
    <w:rsid w:val="00C630DF"/>
    <w:rsid w:val="00C6728D"/>
    <w:rsid w:val="00C6740E"/>
    <w:rsid w:val="00C67708"/>
    <w:rsid w:val="00C67BA7"/>
    <w:rsid w:val="00C70A88"/>
    <w:rsid w:val="00C72CFF"/>
    <w:rsid w:val="00C76622"/>
    <w:rsid w:val="00C80097"/>
    <w:rsid w:val="00C84E23"/>
    <w:rsid w:val="00C86BBD"/>
    <w:rsid w:val="00C90C2B"/>
    <w:rsid w:val="00C91041"/>
    <w:rsid w:val="00C91378"/>
    <w:rsid w:val="00C95A20"/>
    <w:rsid w:val="00CA03C2"/>
    <w:rsid w:val="00CA67C8"/>
    <w:rsid w:val="00CB1338"/>
    <w:rsid w:val="00CB2152"/>
    <w:rsid w:val="00CB5307"/>
    <w:rsid w:val="00CB596A"/>
    <w:rsid w:val="00CC096B"/>
    <w:rsid w:val="00CC64DD"/>
    <w:rsid w:val="00CD3334"/>
    <w:rsid w:val="00CD7184"/>
    <w:rsid w:val="00CE2085"/>
    <w:rsid w:val="00CF45BF"/>
    <w:rsid w:val="00CF6A54"/>
    <w:rsid w:val="00D012CE"/>
    <w:rsid w:val="00D02D58"/>
    <w:rsid w:val="00D04FD6"/>
    <w:rsid w:val="00D165BA"/>
    <w:rsid w:val="00D209A2"/>
    <w:rsid w:val="00D21DC7"/>
    <w:rsid w:val="00D2315F"/>
    <w:rsid w:val="00D2340B"/>
    <w:rsid w:val="00D30CAC"/>
    <w:rsid w:val="00D3283D"/>
    <w:rsid w:val="00D42F1B"/>
    <w:rsid w:val="00D442B0"/>
    <w:rsid w:val="00D475BA"/>
    <w:rsid w:val="00D61BC4"/>
    <w:rsid w:val="00D6319F"/>
    <w:rsid w:val="00D63795"/>
    <w:rsid w:val="00D64C59"/>
    <w:rsid w:val="00D73152"/>
    <w:rsid w:val="00D75694"/>
    <w:rsid w:val="00D81B57"/>
    <w:rsid w:val="00D83133"/>
    <w:rsid w:val="00D834BA"/>
    <w:rsid w:val="00D92054"/>
    <w:rsid w:val="00D92B83"/>
    <w:rsid w:val="00D93C5D"/>
    <w:rsid w:val="00D94428"/>
    <w:rsid w:val="00D94520"/>
    <w:rsid w:val="00DA0C9C"/>
    <w:rsid w:val="00DA44FE"/>
    <w:rsid w:val="00DA7927"/>
    <w:rsid w:val="00DB55A3"/>
    <w:rsid w:val="00DC3791"/>
    <w:rsid w:val="00DC41D5"/>
    <w:rsid w:val="00DD0854"/>
    <w:rsid w:val="00DE4B68"/>
    <w:rsid w:val="00DF6C1F"/>
    <w:rsid w:val="00E04DEE"/>
    <w:rsid w:val="00E07E86"/>
    <w:rsid w:val="00E164F1"/>
    <w:rsid w:val="00E166F7"/>
    <w:rsid w:val="00E20B69"/>
    <w:rsid w:val="00E21938"/>
    <w:rsid w:val="00E22D90"/>
    <w:rsid w:val="00E30CA8"/>
    <w:rsid w:val="00E31418"/>
    <w:rsid w:val="00E34BF6"/>
    <w:rsid w:val="00E350A2"/>
    <w:rsid w:val="00E35F0B"/>
    <w:rsid w:val="00E40248"/>
    <w:rsid w:val="00E41E4D"/>
    <w:rsid w:val="00E42F1F"/>
    <w:rsid w:val="00E44D66"/>
    <w:rsid w:val="00E456F4"/>
    <w:rsid w:val="00E47313"/>
    <w:rsid w:val="00E50989"/>
    <w:rsid w:val="00E5259F"/>
    <w:rsid w:val="00E54ACD"/>
    <w:rsid w:val="00E55312"/>
    <w:rsid w:val="00E57CA3"/>
    <w:rsid w:val="00E61C43"/>
    <w:rsid w:val="00E6636D"/>
    <w:rsid w:val="00E679CB"/>
    <w:rsid w:val="00E67B2B"/>
    <w:rsid w:val="00E7177F"/>
    <w:rsid w:val="00E73216"/>
    <w:rsid w:val="00E738B5"/>
    <w:rsid w:val="00E75DFA"/>
    <w:rsid w:val="00E7789B"/>
    <w:rsid w:val="00E8073C"/>
    <w:rsid w:val="00E821E2"/>
    <w:rsid w:val="00E8470C"/>
    <w:rsid w:val="00E853CB"/>
    <w:rsid w:val="00E933B8"/>
    <w:rsid w:val="00EA0E45"/>
    <w:rsid w:val="00EA2780"/>
    <w:rsid w:val="00EA6D98"/>
    <w:rsid w:val="00EB00CE"/>
    <w:rsid w:val="00EB3F05"/>
    <w:rsid w:val="00EB4C24"/>
    <w:rsid w:val="00EB4C59"/>
    <w:rsid w:val="00EB4DD0"/>
    <w:rsid w:val="00EC4C98"/>
    <w:rsid w:val="00EC5B33"/>
    <w:rsid w:val="00EC600B"/>
    <w:rsid w:val="00EC66C2"/>
    <w:rsid w:val="00ED23D3"/>
    <w:rsid w:val="00ED3625"/>
    <w:rsid w:val="00ED7883"/>
    <w:rsid w:val="00ED7C4A"/>
    <w:rsid w:val="00EE3322"/>
    <w:rsid w:val="00F1187F"/>
    <w:rsid w:val="00F13D08"/>
    <w:rsid w:val="00F14415"/>
    <w:rsid w:val="00F21133"/>
    <w:rsid w:val="00F21CB7"/>
    <w:rsid w:val="00F2376B"/>
    <w:rsid w:val="00F2546D"/>
    <w:rsid w:val="00F27DC4"/>
    <w:rsid w:val="00F317A3"/>
    <w:rsid w:val="00F42405"/>
    <w:rsid w:val="00F44D40"/>
    <w:rsid w:val="00F51B27"/>
    <w:rsid w:val="00F53C00"/>
    <w:rsid w:val="00F6081A"/>
    <w:rsid w:val="00F61073"/>
    <w:rsid w:val="00F73ED0"/>
    <w:rsid w:val="00F853CF"/>
    <w:rsid w:val="00F867E6"/>
    <w:rsid w:val="00F87322"/>
    <w:rsid w:val="00FA219D"/>
    <w:rsid w:val="00FA4ED5"/>
    <w:rsid w:val="00FA5283"/>
    <w:rsid w:val="00FA697A"/>
    <w:rsid w:val="00FA6C04"/>
    <w:rsid w:val="00FA725A"/>
    <w:rsid w:val="00FA7375"/>
    <w:rsid w:val="00FB0E87"/>
    <w:rsid w:val="00FB1CD6"/>
    <w:rsid w:val="00FB7558"/>
    <w:rsid w:val="00FC1199"/>
    <w:rsid w:val="00FC1494"/>
    <w:rsid w:val="00FC1C00"/>
    <w:rsid w:val="00FC266D"/>
    <w:rsid w:val="00FC58BC"/>
    <w:rsid w:val="00FC6AE5"/>
    <w:rsid w:val="00FD2F2C"/>
    <w:rsid w:val="00FD5B86"/>
    <w:rsid w:val="00FD7807"/>
    <w:rsid w:val="00FE3C64"/>
    <w:rsid w:val="00FE4B36"/>
    <w:rsid w:val="00FE62AC"/>
    <w:rsid w:val="00FF1C37"/>
    <w:rsid w:val="00FF293E"/>
    <w:rsid w:val="00FF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708B962"/>
  <w15:docId w15:val="{F31B3166-25A3-41DF-8536-3DCC5287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836F9"/>
    <w:pPr>
      <w:spacing w:before="120" w:after="12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61082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en-US"/>
    </w:rPr>
  </w:style>
  <w:style w:type="paragraph" w:styleId="Heading3">
    <w:name w:val="heading 3"/>
    <w:basedOn w:val="Normal"/>
    <w:next w:val="Normal"/>
    <w:qFormat/>
    <w:rsid w:val="0089738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897388"/>
    <w:pPr>
      <w:tabs>
        <w:tab w:val="center" w:pos="4153"/>
        <w:tab w:val="right" w:pos="8306"/>
      </w:tabs>
    </w:pPr>
  </w:style>
  <w:style w:type="paragraph" w:styleId="Signature">
    <w:name w:val="Signature"/>
    <w:basedOn w:val="Normal"/>
    <w:rsid w:val="00897388"/>
  </w:style>
  <w:style w:type="paragraph" w:styleId="NormalWeb">
    <w:name w:val="Normal (Web)"/>
    <w:basedOn w:val="Normal"/>
    <w:rsid w:val="00897388"/>
    <w:pPr>
      <w:spacing w:before="100" w:beforeAutospacing="1" w:after="100" w:afterAutospacing="1"/>
    </w:pPr>
    <w:rPr>
      <w:rFonts w:ascii="Verdana" w:eastAsia="Arial Unicode MS" w:hAnsi="Verdana" w:cs="Arial Unicode MS"/>
      <w:color w:val="000000"/>
      <w:sz w:val="18"/>
      <w:szCs w:val="18"/>
    </w:rPr>
  </w:style>
  <w:style w:type="character" w:styleId="PageNumber">
    <w:name w:val="page number"/>
    <w:basedOn w:val="DefaultParagraphFont"/>
    <w:rsid w:val="00897388"/>
  </w:style>
  <w:style w:type="paragraph" w:styleId="Header">
    <w:name w:val="header"/>
    <w:basedOn w:val="Normal"/>
    <w:rsid w:val="0089738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7C0AE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B83F3C"/>
    <w:pPr>
      <w:jc w:val="both"/>
    </w:pPr>
    <w:rPr>
      <w:rFonts w:cs="Arial"/>
      <w:szCs w:val="24"/>
    </w:rPr>
  </w:style>
  <w:style w:type="character" w:styleId="Hyperlink">
    <w:name w:val="Hyperlink"/>
    <w:uiPriority w:val="99"/>
    <w:rsid w:val="0015082E"/>
    <w:rPr>
      <w:color w:val="0000FF"/>
      <w:u w:val="single"/>
    </w:rPr>
  </w:style>
  <w:style w:type="character" w:styleId="FollowedHyperlink">
    <w:name w:val="FollowedHyperlink"/>
    <w:rsid w:val="0013368C"/>
    <w:rPr>
      <w:color w:val="800080"/>
      <w:u w:val="single"/>
    </w:rPr>
  </w:style>
  <w:style w:type="character" w:customStyle="1" w:styleId="Heading1Char">
    <w:name w:val="Heading 1 Char"/>
    <w:link w:val="Heading1"/>
    <w:rsid w:val="0061082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827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val="en-US" w:eastAsia="ja-JP"/>
    </w:rPr>
  </w:style>
  <w:style w:type="paragraph" w:styleId="TOC3">
    <w:name w:val="toc 3"/>
    <w:basedOn w:val="Normal"/>
    <w:next w:val="Normal"/>
    <w:autoRedefine/>
    <w:uiPriority w:val="39"/>
    <w:rsid w:val="00610827"/>
    <w:pPr>
      <w:ind w:left="400"/>
    </w:pPr>
  </w:style>
  <w:style w:type="paragraph" w:styleId="ListParagraph">
    <w:name w:val="List Paragraph"/>
    <w:basedOn w:val="Normal"/>
    <w:uiPriority w:val="34"/>
    <w:qFormat/>
    <w:rsid w:val="001921A9"/>
    <w:pPr>
      <w:ind w:left="720"/>
      <w:contextualSpacing/>
    </w:pPr>
  </w:style>
  <w:style w:type="table" w:styleId="TableGrid">
    <w:name w:val="Table Grid"/>
    <w:basedOn w:val="TableNormal"/>
    <w:rsid w:val="00E93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C91378"/>
    <w:rPr>
      <w:b/>
      <w:bCs/>
    </w:rPr>
  </w:style>
  <w:style w:type="paragraph" w:styleId="TOC1">
    <w:name w:val="toc 1"/>
    <w:basedOn w:val="Normal"/>
    <w:next w:val="Normal"/>
    <w:autoRedefine/>
    <w:uiPriority w:val="39"/>
    <w:rsid w:val="00DE4B68"/>
    <w:pPr>
      <w:spacing w:after="100"/>
    </w:pPr>
  </w:style>
  <w:style w:type="paragraph" w:styleId="NoSpacing">
    <w:name w:val="No Spacing"/>
    <w:uiPriority w:val="1"/>
    <w:qFormat/>
    <w:rsid w:val="00CA67C8"/>
    <w:rPr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21C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2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.sargent@igoc.com.au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Tenders\Quote%20Let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A0650-993F-45AB-A9E0-E8C44EE0C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Quote Letter Template</Template>
  <TotalTime>7</TotalTime>
  <Pages>12</Pages>
  <Words>728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Controlworks IBSI Penrith Proposal</vt:lpstr>
    </vt:vector>
  </TitlesOfParts>
  <Company>Controlworks</Company>
  <LinksUpToDate>false</LinksUpToDate>
  <CharactersWithSpaces>5550</CharactersWithSpaces>
  <SharedDoc>false</SharedDoc>
  <HLinks>
    <vt:vector size="78" baseType="variant">
      <vt:variant>
        <vt:i4>3014743</vt:i4>
      </vt:variant>
      <vt:variant>
        <vt:i4>75</vt:i4>
      </vt:variant>
      <vt:variant>
        <vt:i4>0</vt:i4>
      </vt:variant>
      <vt:variant>
        <vt:i4>5</vt:i4>
      </vt:variant>
      <vt:variant>
        <vt:lpwstr>mailto:serviceqld@controlworks.com.au</vt:lpwstr>
      </vt:variant>
      <vt:variant>
        <vt:lpwstr/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_Toc316461442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_Toc316461441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_Toc316461440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_Toc316461439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_Toc316461438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_Toc316461437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_Toc316461436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_Toc316461435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_Toc316461434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_Toc316461433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_Toc316461432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_Toc316461431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Controlworks IBSI Penrith Proposal</dc:title>
  <dc:subject/>
  <dc:creator>emil.hakansson</dc:creator>
  <cp:keywords/>
  <cp:lastModifiedBy>Integrated Electrical</cp:lastModifiedBy>
  <cp:revision>6</cp:revision>
  <cp:lastPrinted>2016-01-03T22:44:00Z</cp:lastPrinted>
  <dcterms:created xsi:type="dcterms:W3CDTF">2018-07-25T22:36:00Z</dcterms:created>
  <dcterms:modified xsi:type="dcterms:W3CDTF">2018-10-01T22:32:00Z</dcterms:modified>
</cp:coreProperties>
</file>