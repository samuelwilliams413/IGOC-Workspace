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DFBE" w14:textId="77777777" w:rsidR="00CA67C8" w:rsidRDefault="00CA67C8" w:rsidP="00D04FD6">
      <w:pPr>
        <w:rPr>
          <w:rFonts w:cs="Arial"/>
          <w:b/>
          <w:noProof/>
          <w:sz w:val="48"/>
          <w:szCs w:val="48"/>
        </w:rPr>
      </w:pPr>
    </w:p>
    <w:p w14:paraId="1E5A20AA" w14:textId="30CB7EEC" w:rsidR="007A4A53" w:rsidRPr="002512AC" w:rsidRDefault="00AC1B2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Peregian Springs Arcare</w:t>
      </w:r>
    </w:p>
    <w:p w14:paraId="02A3ECC9" w14:textId="562D3655" w:rsidR="00346F5A" w:rsidRPr="00CA67C8" w:rsidRDefault="002512AC" w:rsidP="00D04FD6">
      <w:pPr>
        <w:rPr>
          <w:rFonts w:cs="Arial"/>
          <w:b/>
          <w:noProof/>
          <w:color w:val="008000"/>
          <w:sz w:val="48"/>
          <w:szCs w:val="48"/>
        </w:rPr>
      </w:pPr>
      <w:r>
        <w:rPr>
          <w:rFonts w:cs="Arial"/>
          <w:b/>
          <w:noProof/>
          <w:color w:val="008000"/>
          <w:sz w:val="48"/>
          <w:szCs w:val="48"/>
        </w:rPr>
        <w:t>Car Park</w:t>
      </w:r>
    </w:p>
    <w:p w14:paraId="65BF7D86" w14:textId="77777777" w:rsidR="00CA67C8" w:rsidRDefault="00CA67C8" w:rsidP="00D04FD6">
      <w:pPr>
        <w:rPr>
          <w:rFonts w:cs="Arial"/>
          <w:b/>
          <w:noProof/>
          <w:sz w:val="36"/>
          <w:szCs w:val="36"/>
        </w:rPr>
      </w:pPr>
    </w:p>
    <w:p w14:paraId="7E3F5D1A" w14:textId="77777777" w:rsidR="001C1C38" w:rsidRPr="002469D3" w:rsidRDefault="00D04FD6" w:rsidP="00D04FD6">
      <w:pPr>
        <w:rPr>
          <w:rFonts w:cs="Arial"/>
          <w:b/>
          <w:noProof/>
          <w:color w:val="262626"/>
          <w:sz w:val="36"/>
          <w:szCs w:val="36"/>
        </w:rPr>
      </w:pPr>
      <w:r w:rsidRPr="002469D3">
        <w:rPr>
          <w:rFonts w:cs="Arial"/>
          <w:b/>
          <w:noProof/>
          <w:color w:val="262626"/>
          <w:sz w:val="36"/>
          <w:szCs w:val="36"/>
        </w:rPr>
        <w:t>Car Park Maintenance Report</w:t>
      </w:r>
    </w:p>
    <w:p w14:paraId="5FE39851" w14:textId="3ADCF2C9" w:rsidR="00CA67C8" w:rsidRPr="002469D3" w:rsidRDefault="00CA67C8" w:rsidP="00CA67C8">
      <w:pPr>
        <w:rPr>
          <w:rFonts w:cs="Arial"/>
          <w:noProof/>
          <w:color w:val="262626"/>
          <w:sz w:val="28"/>
          <w:szCs w:val="36"/>
        </w:rPr>
      </w:pPr>
      <w:r w:rsidRPr="002469D3">
        <w:rPr>
          <w:rFonts w:cs="Arial"/>
          <w:noProof/>
          <w:color w:val="262626"/>
          <w:sz w:val="28"/>
          <w:szCs w:val="36"/>
        </w:rPr>
        <w:t xml:space="preserve">Service performed on: </w:t>
      </w:r>
      <w:r w:rsidR="00AC1B2C">
        <w:rPr>
          <w:rFonts w:cs="Arial"/>
          <w:noProof/>
          <w:color w:val="262626"/>
          <w:sz w:val="28"/>
          <w:szCs w:val="36"/>
        </w:rPr>
        <w:t>19</w:t>
      </w:r>
      <w:r w:rsidR="002512AC" w:rsidRPr="002512AC">
        <w:rPr>
          <w:rFonts w:cs="Arial"/>
          <w:noProof/>
          <w:color w:val="262626"/>
          <w:sz w:val="28"/>
          <w:szCs w:val="36"/>
          <w:vertAlign w:val="superscript"/>
        </w:rPr>
        <w:t>th</w:t>
      </w:r>
      <w:r w:rsidR="002512AC">
        <w:rPr>
          <w:rFonts w:cs="Arial"/>
          <w:noProof/>
          <w:color w:val="262626"/>
          <w:sz w:val="28"/>
          <w:szCs w:val="36"/>
        </w:rPr>
        <w:t xml:space="preserve"> </w:t>
      </w:r>
      <w:r w:rsidR="00AC1B2C">
        <w:rPr>
          <w:rFonts w:cs="Arial"/>
          <w:noProof/>
          <w:color w:val="262626"/>
          <w:sz w:val="28"/>
          <w:szCs w:val="36"/>
        </w:rPr>
        <w:t>July</w:t>
      </w:r>
      <w:r w:rsidR="002512AC">
        <w:rPr>
          <w:rFonts w:cs="Arial"/>
          <w:noProof/>
          <w:color w:val="262626"/>
          <w:sz w:val="28"/>
          <w:szCs w:val="36"/>
        </w:rPr>
        <w:t xml:space="preserve"> 2018</w:t>
      </w:r>
      <w:r w:rsidR="00906352">
        <w:rPr>
          <w:rFonts w:cs="Arial"/>
          <w:noProof/>
          <w:color w:val="262626"/>
          <w:sz w:val="28"/>
          <w:szCs w:val="36"/>
        </w:rPr>
        <w:t xml:space="preserve"> </w:t>
      </w:r>
    </w:p>
    <w:p w14:paraId="39574E97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56ED7A9" w14:textId="77777777" w:rsidR="001F4FEB" w:rsidRPr="005C2F21" w:rsidRDefault="001F4FEB" w:rsidP="00D04FD6">
      <w:pPr>
        <w:rPr>
          <w:rFonts w:cs="Arial"/>
          <w:b/>
          <w:noProof/>
          <w:sz w:val="36"/>
          <w:szCs w:val="36"/>
        </w:rPr>
      </w:pPr>
    </w:p>
    <w:p w14:paraId="6854624E" w14:textId="77777777" w:rsidR="007F55C4" w:rsidRDefault="007F55C4" w:rsidP="00687633">
      <w:pPr>
        <w:rPr>
          <w:rFonts w:cs="Arial"/>
          <w:sz w:val="22"/>
          <w:szCs w:val="22"/>
          <w:lang w:val="en-US"/>
        </w:rPr>
      </w:pPr>
    </w:p>
    <w:p w14:paraId="084C4A78" w14:textId="77777777" w:rsidR="00D04FD6" w:rsidRDefault="00D04FD6" w:rsidP="00687633">
      <w:pPr>
        <w:rPr>
          <w:rFonts w:cs="Arial"/>
          <w:sz w:val="22"/>
          <w:szCs w:val="22"/>
          <w:lang w:val="en-US"/>
        </w:rPr>
      </w:pPr>
    </w:p>
    <w:p w14:paraId="71D181EE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0D728B57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583017" w14:textId="77777777" w:rsidR="00CA67C8" w:rsidRDefault="00CA67C8" w:rsidP="00687633">
      <w:pPr>
        <w:rPr>
          <w:rFonts w:cs="Arial"/>
          <w:sz w:val="22"/>
          <w:szCs w:val="22"/>
          <w:lang w:val="en-US"/>
        </w:rPr>
      </w:pPr>
    </w:p>
    <w:p w14:paraId="1839D7FF" w14:textId="77777777" w:rsidR="00B836F9" w:rsidRDefault="00B836F9" w:rsidP="00687633">
      <w:pPr>
        <w:rPr>
          <w:rFonts w:cs="Arial"/>
          <w:sz w:val="22"/>
          <w:szCs w:val="22"/>
          <w:lang w:val="en-US"/>
        </w:rPr>
      </w:pPr>
    </w:p>
    <w:p w14:paraId="7E200C01" w14:textId="77777777" w:rsidR="00687633" w:rsidRDefault="00687633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2E796F4F" w14:textId="77777777" w:rsidR="00CA67C8" w:rsidRPr="005C2F21" w:rsidRDefault="00CA67C8" w:rsidP="00687633">
      <w:pPr>
        <w:jc w:val="center"/>
        <w:rPr>
          <w:rFonts w:cs="Arial"/>
          <w:b/>
          <w:sz w:val="22"/>
          <w:szCs w:val="22"/>
          <w:lang w:val="en-US"/>
        </w:rPr>
      </w:pPr>
    </w:p>
    <w:p w14:paraId="03B007BD" w14:textId="478965F4" w:rsidR="008A7C5D" w:rsidRDefault="008A7C5D" w:rsidP="00687633">
      <w:pPr>
        <w:pStyle w:val="Footer"/>
        <w:tabs>
          <w:tab w:val="left" w:pos="2250"/>
          <w:tab w:val="right" w:pos="4320"/>
        </w:tabs>
        <w:spacing w:line="220" w:lineRule="exact"/>
        <w:jc w:val="center"/>
        <w:rPr>
          <w:rFonts w:cs="Arial"/>
          <w:b/>
          <w:noProof/>
          <w:sz w:val="22"/>
          <w:szCs w:val="22"/>
        </w:rPr>
      </w:pPr>
    </w:p>
    <w:p w14:paraId="06D0A8A7" w14:textId="1D82B73D" w:rsidR="00210BB0" w:rsidRDefault="00AC1B2C" w:rsidP="002512A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DA9086" wp14:editId="12AD4D7F">
                <wp:simplePos x="0" y="0"/>
                <wp:positionH relativeFrom="column">
                  <wp:posOffset>798830</wp:posOffset>
                </wp:positionH>
                <wp:positionV relativeFrom="paragraph">
                  <wp:posOffset>9823450</wp:posOffset>
                </wp:positionV>
                <wp:extent cx="1727835" cy="70675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706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95B5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948A54" w:themeColor="background2" w:themeShade="80"/>
                                <w:sz w:val="12"/>
                              </w:rPr>
                              <w:t>Integrated electrical &amp; communications</w:t>
                            </w:r>
                          </w:p>
                          <w:p w14:paraId="30EE38CA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3E0576C6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72AA5827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0C04C24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A90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9pt;margin-top:773.5pt;width:136.05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" fillcolor="white [3212]" stroked="f" strokeweight=".5pt">
                <v:textbox>
                  <w:txbxContent>
                    <w:p w14:paraId="621A95B5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b/>
                          <w:color w:val="948A54" w:themeColor="background2" w:themeShade="80"/>
                          <w:sz w:val="12"/>
                        </w:rPr>
                        <w:t>Integrated electrical &amp; communications</w:t>
                      </w:r>
                    </w:p>
                    <w:p w14:paraId="30EE38CA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3E0576C6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72AA5827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0C04C24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24AB59" wp14:editId="73DFDDD0">
                <wp:simplePos x="0" y="0"/>
                <wp:positionH relativeFrom="column">
                  <wp:posOffset>2943860</wp:posOffset>
                </wp:positionH>
                <wp:positionV relativeFrom="paragraph">
                  <wp:posOffset>9829165</wp:posOffset>
                </wp:positionV>
                <wp:extent cx="1727835" cy="6946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66E4" w14:textId="77777777" w:rsidR="002512AC" w:rsidRPr="006A687C" w:rsidRDefault="002512AC" w:rsidP="002512AC">
                            <w:pPr>
                              <w:jc w:val="center"/>
                              <w:rPr>
                                <w:b/>
                                <w:color w:val="0070C0"/>
                                <w:sz w:val="12"/>
                              </w:rPr>
                            </w:pPr>
                            <w:r w:rsidRPr="006A687C">
                              <w:rPr>
                                <w:b/>
                                <w:color w:val="0070C0"/>
                                <w:sz w:val="12"/>
                              </w:rPr>
                              <w:t>Integrated refrigeration &amp; air conditioning</w:t>
                            </w:r>
                          </w:p>
                          <w:p w14:paraId="0998093B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Hemmant, QLD 4174</w:t>
                            </w:r>
                          </w:p>
                          <w:p w14:paraId="28A6CC17" w14:textId="77777777" w:rsidR="002512A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Gold Coast, QLD 4214</w:t>
                            </w:r>
                          </w:p>
                          <w:p w14:paraId="21F055EA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12"/>
                              </w:rPr>
                              <w:t>Coffs Harbour, NSW 2450</w:t>
                            </w:r>
                          </w:p>
                          <w:p w14:paraId="1C1CB765" w14:textId="77777777" w:rsidR="002512AC" w:rsidRPr="006A687C" w:rsidRDefault="002512AC" w:rsidP="002512AC">
                            <w:pPr>
                              <w:jc w:val="center"/>
                              <w:rPr>
                                <w:color w:val="948A54" w:themeColor="background2" w:themeShade="80"/>
                                <w:sz w:val="12"/>
                              </w:rPr>
                            </w:pPr>
                            <w:r w:rsidRPr="006A687C">
                              <w:rPr>
                                <w:color w:val="948A54" w:themeColor="background2" w:themeShade="80"/>
                                <w:sz w:val="12"/>
                              </w:rPr>
                              <w:t>Office: 07 3890 8112</w:t>
                            </w:r>
                          </w:p>
                          <w:p w14:paraId="14B458D0" w14:textId="77777777" w:rsidR="002512AC" w:rsidRDefault="002512AC" w:rsidP="00251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AB59" id="Text Box 8" o:spid="_x0000_s1027" type="#_x0000_t202" style="position:absolute;margin-left:231.8pt;margin-top:773.95pt;width:136.05pt;height:5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" fillcolor="white [3201]" stroked="f" strokeweight=".5pt">
                <v:textbox>
                  <w:txbxContent>
                    <w:p w14:paraId="29A066E4" w14:textId="77777777" w:rsidR="002512AC" w:rsidRPr="006A687C" w:rsidRDefault="002512AC" w:rsidP="002512AC">
                      <w:pPr>
                        <w:jc w:val="center"/>
                        <w:rPr>
                          <w:b/>
                          <w:color w:val="0070C0"/>
                          <w:sz w:val="12"/>
                        </w:rPr>
                      </w:pPr>
                      <w:r w:rsidRPr="006A687C">
                        <w:rPr>
                          <w:b/>
                          <w:color w:val="0070C0"/>
                          <w:sz w:val="12"/>
                        </w:rPr>
                        <w:t>Integrated refrigeration &amp; air conditioning</w:t>
                      </w:r>
                    </w:p>
                    <w:p w14:paraId="0998093B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Hemmant, QLD 4174</w:t>
                      </w:r>
                    </w:p>
                    <w:p w14:paraId="28A6CC17" w14:textId="77777777" w:rsidR="002512A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Gold Coast, QLD 4214</w:t>
                      </w:r>
                    </w:p>
                    <w:p w14:paraId="21F055EA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>
                        <w:rPr>
                          <w:color w:val="948A54" w:themeColor="background2" w:themeShade="80"/>
                          <w:sz w:val="12"/>
                        </w:rPr>
                        <w:t>Coffs Harbour, NSW 2450</w:t>
                      </w:r>
                    </w:p>
                    <w:p w14:paraId="1C1CB765" w14:textId="77777777" w:rsidR="002512AC" w:rsidRPr="006A687C" w:rsidRDefault="002512AC" w:rsidP="002512AC">
                      <w:pPr>
                        <w:jc w:val="center"/>
                        <w:rPr>
                          <w:color w:val="948A54" w:themeColor="background2" w:themeShade="80"/>
                          <w:sz w:val="12"/>
                        </w:rPr>
                      </w:pPr>
                      <w:r w:rsidRPr="006A687C">
                        <w:rPr>
                          <w:color w:val="948A54" w:themeColor="background2" w:themeShade="80"/>
                          <w:sz w:val="12"/>
                        </w:rPr>
                        <w:t>Office: 07 3890 8112</w:t>
                      </w:r>
                    </w:p>
                    <w:p w14:paraId="14B458D0" w14:textId="77777777" w:rsidR="002512AC" w:rsidRDefault="002512AC" w:rsidP="002512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DE2D507" w14:textId="728A71E8" w:rsidR="00610827" w:rsidRDefault="00AC1B2C" w:rsidP="00F21CB7">
      <w:pPr>
        <w:spacing w:before="0" w:after="0"/>
      </w:pPr>
      <w:r>
        <w:rPr>
          <w:b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9A84FF0" wp14:editId="310F4210">
                <wp:simplePos x="0" y="0"/>
                <wp:positionH relativeFrom="column">
                  <wp:posOffset>-281940</wp:posOffset>
                </wp:positionH>
                <wp:positionV relativeFrom="paragraph">
                  <wp:posOffset>1067435</wp:posOffset>
                </wp:positionV>
                <wp:extent cx="5669280" cy="0"/>
                <wp:effectExtent l="15240" t="17145" r="11430" b="11430"/>
                <wp:wrapTopAndBottom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048C7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2pt,84.05pt" to="424.2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P7FgIAACoEAAAOAAAAZHJzL2Uyb0RvYy54bWysU8GO2jAQvVfqP1i+QxI2U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" o:allowincell="f" strokecolor="#bfbfbf" strokeweight="1.5pt"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44A1C47" wp14:editId="4440CD5D">
                <wp:simplePos x="0" y="0"/>
                <wp:positionH relativeFrom="column">
                  <wp:posOffset>800100</wp:posOffset>
                </wp:positionH>
                <wp:positionV relativeFrom="paragraph">
                  <wp:posOffset>9822180</wp:posOffset>
                </wp:positionV>
                <wp:extent cx="4130040" cy="706755"/>
                <wp:effectExtent l="0" t="0" r="381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0040" cy="706755"/>
                          <a:chOff x="0" y="0"/>
                          <a:chExt cx="4130040" cy="70675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727835" cy="706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17C7F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948A54" w:themeColor="background2" w:themeShade="80"/>
                                  <w:sz w:val="12"/>
                                </w:rPr>
                                <w:t>Integrated electrical &amp; communications</w:t>
                              </w:r>
                            </w:p>
                            <w:p w14:paraId="5B21C178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3907EE50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004E451D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55BE190A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141220" y="7620"/>
                            <a:ext cx="1727835" cy="694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DAD69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b/>
                                  <w:color w:val="0070C0"/>
                                  <w:sz w:val="12"/>
                                </w:rPr>
                              </w:pPr>
                              <w:r w:rsidRPr="006A687C">
                                <w:rPr>
                                  <w:b/>
                                  <w:color w:val="0070C0"/>
                                  <w:sz w:val="12"/>
                                </w:rPr>
                                <w:t>Integrated refrigeration &amp; air conditioning</w:t>
                              </w:r>
                            </w:p>
                            <w:p w14:paraId="6A627114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Hemmant, QLD 4174</w:t>
                              </w:r>
                            </w:p>
                            <w:p w14:paraId="5D990799" w14:textId="77777777" w:rsidR="002512A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Gold Coast, QLD 4214</w:t>
                              </w:r>
                            </w:p>
                            <w:p w14:paraId="52C551AC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z w:val="12"/>
                                </w:rPr>
                                <w:t>Coffs Harbour, NSW 2450</w:t>
                              </w:r>
                            </w:p>
                            <w:p w14:paraId="76DB0C32" w14:textId="77777777" w:rsidR="002512AC" w:rsidRPr="006A687C" w:rsidRDefault="002512AC" w:rsidP="002512AC">
                              <w:pPr>
                                <w:jc w:val="center"/>
                                <w:rPr>
                                  <w:color w:val="948A54" w:themeColor="background2" w:themeShade="80"/>
                                  <w:sz w:val="12"/>
                                </w:rPr>
                              </w:pPr>
                              <w:r w:rsidRPr="006A687C">
                                <w:rPr>
                                  <w:color w:val="948A54" w:themeColor="background2" w:themeShade="80"/>
                                  <w:sz w:val="12"/>
                                </w:rPr>
                                <w:t>Office: 07 3890 8112</w:t>
                              </w:r>
                            </w:p>
                            <w:p w14:paraId="4C6FDCC3" w14:textId="77777777" w:rsidR="002512AC" w:rsidRDefault="002512AC" w:rsidP="002512A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43100" y="60960"/>
                            <a:ext cx="0" cy="51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130040" y="60960"/>
                            <a:ext cx="0" cy="5181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AFAFA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A1C47" id="Group 11" o:spid="_x0000_s1028" style="position:absolute;margin-left:63pt;margin-top:773.4pt;width:325.2pt;height:55.65pt;z-index:251662848" coordsize="41300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">
                <v:shape id="Text Box 12" o:spid="_x0000_s1029" type="#_x0000_t202" style="position:absolute;width:17278;height:7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" fillcolor="white [3212]" stroked="f" strokeweight=".5pt">
                  <v:textbox>
                    <w:txbxContent>
                      <w:p w14:paraId="12517C7F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948A54" w:themeColor="background2" w:themeShade="80"/>
                            <w:sz w:val="12"/>
                          </w:rPr>
                          <w:t>Integrated electrical &amp; communications</w:t>
                        </w:r>
                      </w:p>
                      <w:p w14:paraId="5B21C178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3907EE50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004E451D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55BE190A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</w:txbxContent>
                  </v:textbox>
                </v:shape>
                <v:shape id="Text Box 13" o:spid="_x0000_s1030" type="#_x0000_t202" style="position:absolute;left:21412;top:76;width:17278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32DAD69" w14:textId="77777777" w:rsidR="002512AC" w:rsidRPr="006A687C" w:rsidRDefault="002512AC" w:rsidP="002512AC">
                        <w:pPr>
                          <w:jc w:val="center"/>
                          <w:rPr>
                            <w:b/>
                            <w:color w:val="0070C0"/>
                            <w:sz w:val="12"/>
                          </w:rPr>
                        </w:pPr>
                        <w:r w:rsidRPr="006A687C">
                          <w:rPr>
                            <w:b/>
                            <w:color w:val="0070C0"/>
                            <w:sz w:val="12"/>
                          </w:rPr>
                          <w:t>Integrated refrigeration &amp; air conditioning</w:t>
                        </w:r>
                      </w:p>
                      <w:p w14:paraId="6A627114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Hemmant, QLD 4174</w:t>
                        </w:r>
                      </w:p>
                      <w:p w14:paraId="5D990799" w14:textId="77777777" w:rsidR="002512A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Gold Coast, QLD 4214</w:t>
                        </w:r>
                      </w:p>
                      <w:p w14:paraId="52C551AC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>
                          <w:rPr>
                            <w:color w:val="948A54" w:themeColor="background2" w:themeShade="80"/>
                            <w:sz w:val="12"/>
                          </w:rPr>
                          <w:t>Coffs Harbour, NSW 2450</w:t>
                        </w:r>
                      </w:p>
                      <w:p w14:paraId="76DB0C32" w14:textId="77777777" w:rsidR="002512AC" w:rsidRPr="006A687C" w:rsidRDefault="002512AC" w:rsidP="002512AC">
                        <w:pPr>
                          <w:jc w:val="center"/>
                          <w:rPr>
                            <w:color w:val="948A54" w:themeColor="background2" w:themeShade="80"/>
                            <w:sz w:val="12"/>
                          </w:rPr>
                        </w:pPr>
                        <w:r w:rsidRPr="006A687C">
                          <w:rPr>
                            <w:color w:val="948A54" w:themeColor="background2" w:themeShade="80"/>
                            <w:sz w:val="12"/>
                          </w:rPr>
                          <w:t>Office: 07 3890 8112</w:t>
                        </w:r>
                      </w:p>
                      <w:p w14:paraId="4C6FDCC3" w14:textId="77777777" w:rsidR="002512AC" w:rsidRDefault="002512AC" w:rsidP="002512AC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4" o:spid="_x0000_s1031" style="position:absolute;visibility:visible;mso-wrap-style:square" from="19431,609" to="1943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" strokecolor="#bfbfbf [2412]"/>
                <v:line id="Straight Connector 15" o:spid="_x0000_s1032" style="position:absolute;visibility:visible;mso-wrap-style:square" from="41300,609" to="413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" strokecolor="#bbb"/>
              </v:group>
            </w:pict>
          </mc:Fallback>
        </mc:AlternateContent>
      </w:r>
      <w:r w:rsidR="00B836F9">
        <w:br w:type="column"/>
      </w:r>
      <w:bookmarkStart w:id="0" w:name="_Toc316461431"/>
      <w:r w:rsidR="00610827">
        <w:lastRenderedPageBreak/>
        <w:t>Contents</w:t>
      </w:r>
      <w:bookmarkEnd w:id="0"/>
    </w:p>
    <w:p w14:paraId="52133686" w14:textId="77777777" w:rsidR="00610827" w:rsidRPr="00610827" w:rsidRDefault="00610827" w:rsidP="00610827">
      <w:pPr>
        <w:rPr>
          <w:lang w:val="en-US" w:eastAsia="ja-JP"/>
        </w:rPr>
      </w:pPr>
    </w:p>
    <w:p w14:paraId="461F895F" w14:textId="1B4D636B" w:rsidR="0018670A" w:rsidRPr="002469D3" w:rsidRDefault="005E2AE4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r w:rsidRPr="00610827">
        <w:rPr>
          <w:sz w:val="32"/>
        </w:rPr>
        <w:fldChar w:fldCharType="begin"/>
      </w:r>
      <w:r w:rsidR="00610827" w:rsidRPr="00610827">
        <w:rPr>
          <w:sz w:val="32"/>
        </w:rPr>
        <w:instrText xml:space="preserve"> TOC \o "1-3" \h \z \u </w:instrText>
      </w:r>
      <w:r w:rsidRPr="00610827">
        <w:rPr>
          <w:sz w:val="32"/>
        </w:rPr>
        <w:fldChar w:fldCharType="separate"/>
      </w:r>
      <w:hyperlink w:anchor="_Toc316461431" w:history="1">
        <w:r w:rsidR="0018670A" w:rsidRPr="00360462">
          <w:rPr>
            <w:rStyle w:val="Hyperlink"/>
            <w:noProof/>
          </w:rPr>
          <w:t>Contents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 w:rsidR="00BC4A02">
          <w:rPr>
            <w:noProof/>
            <w:webHidden/>
          </w:rPr>
          <w:t>2</w:t>
        </w:r>
        <w:r w:rsidR="0018670A">
          <w:rPr>
            <w:noProof/>
            <w:webHidden/>
          </w:rPr>
          <w:fldChar w:fldCharType="end"/>
        </w:r>
      </w:hyperlink>
    </w:p>
    <w:p w14:paraId="42E5E16C" w14:textId="67E39F07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2" w:history="1">
        <w:r w:rsidR="0018670A" w:rsidRPr="00360462">
          <w:rPr>
            <w:rStyle w:val="Hyperlink"/>
            <w:noProof/>
          </w:rPr>
          <w:t>Site Information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0805B2E5" w14:textId="41DC3E71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3" w:history="1">
        <w:r w:rsidR="0018670A" w:rsidRPr="00360462">
          <w:rPr>
            <w:rStyle w:val="Hyperlink"/>
            <w:noProof/>
          </w:rPr>
          <w:t>Service Contact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_Toc316461433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8670A">
          <w:rPr>
            <w:noProof/>
            <w:webHidden/>
          </w:rPr>
          <w:fldChar w:fldCharType="end"/>
        </w:r>
      </w:hyperlink>
    </w:p>
    <w:p w14:paraId="5DACB9AE" w14:textId="71D398F7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4" w:history="1">
        <w:r w:rsidR="0018670A" w:rsidRPr="00360462">
          <w:rPr>
            <w:rStyle w:val="Hyperlink"/>
            <w:noProof/>
          </w:rPr>
          <w:t>Aim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_Toc316461434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465C34C8" w14:textId="63793BFD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5" w:history="1">
        <w:r w:rsidR="0018670A" w:rsidRPr="00360462">
          <w:rPr>
            <w:rStyle w:val="Hyperlink"/>
            <w:noProof/>
          </w:rPr>
          <w:t>Objective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_Toc316461435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8670A">
          <w:rPr>
            <w:noProof/>
            <w:webHidden/>
          </w:rPr>
          <w:fldChar w:fldCharType="end"/>
        </w:r>
      </w:hyperlink>
    </w:p>
    <w:p w14:paraId="5A61BE10" w14:textId="279DC6A7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6" w:history="1">
        <w:r w:rsidR="0018670A" w:rsidRPr="00360462">
          <w:rPr>
            <w:rStyle w:val="Hyperlink"/>
            <w:noProof/>
          </w:rPr>
          <w:t>Procedure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_Toc316461436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8670A">
          <w:rPr>
            <w:noProof/>
            <w:webHidden/>
          </w:rPr>
          <w:fldChar w:fldCharType="end"/>
        </w:r>
      </w:hyperlink>
    </w:p>
    <w:p w14:paraId="72C54ABE" w14:textId="65C41352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7" w:history="1">
        <w:r w:rsidR="0018670A" w:rsidRPr="00360462">
          <w:rPr>
            <w:rStyle w:val="Hyperlink"/>
            <w:noProof/>
          </w:rPr>
          <w:t>Test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_Toc316461437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8670A">
          <w:rPr>
            <w:noProof/>
            <w:webHidden/>
          </w:rPr>
          <w:fldChar w:fldCharType="end"/>
        </w:r>
      </w:hyperlink>
    </w:p>
    <w:p w14:paraId="15D1608C" w14:textId="0815EA43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8" w:history="1">
        <w:r w:rsidR="0018670A" w:rsidRPr="00360462">
          <w:rPr>
            <w:rStyle w:val="Hyperlink"/>
            <w:noProof/>
          </w:rPr>
          <w:t>Calibration Equation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_Toc316461438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8670A">
          <w:rPr>
            <w:noProof/>
            <w:webHidden/>
          </w:rPr>
          <w:fldChar w:fldCharType="end"/>
        </w:r>
      </w:hyperlink>
    </w:p>
    <w:p w14:paraId="1C71A8B6" w14:textId="7081BA70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39" w:history="1">
        <w:r w:rsidR="0018670A" w:rsidRPr="00360462">
          <w:rPr>
            <w:rStyle w:val="Hyperlink"/>
            <w:noProof/>
          </w:rPr>
          <w:t>Sensor Locations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_Toc316461439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8670A">
          <w:rPr>
            <w:noProof/>
            <w:webHidden/>
          </w:rPr>
          <w:fldChar w:fldCharType="end"/>
        </w:r>
      </w:hyperlink>
    </w:p>
    <w:p w14:paraId="4F621D64" w14:textId="423CB5D1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0" w:history="1">
        <w:r w:rsidR="0018670A" w:rsidRPr="00360462">
          <w:rPr>
            <w:rStyle w:val="Hyperlink"/>
            <w:noProof/>
          </w:rPr>
          <w:t>Site Equipment Details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_Toc316461440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8670A">
          <w:rPr>
            <w:noProof/>
            <w:webHidden/>
          </w:rPr>
          <w:fldChar w:fldCharType="end"/>
        </w:r>
      </w:hyperlink>
    </w:p>
    <w:p w14:paraId="020E65EA" w14:textId="67F40096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1" w:history="1">
        <w:r w:rsidR="0018670A" w:rsidRPr="00360462">
          <w:rPr>
            <w:rStyle w:val="Hyperlink"/>
            <w:noProof/>
            <w:lang w:val="en-GB"/>
          </w:rPr>
          <w:t>Findings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_Toc316461441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8670A">
          <w:rPr>
            <w:noProof/>
            <w:webHidden/>
          </w:rPr>
          <w:fldChar w:fldCharType="end"/>
        </w:r>
      </w:hyperlink>
    </w:p>
    <w:p w14:paraId="7D687AA6" w14:textId="7C7BBEB0" w:rsidR="0018670A" w:rsidRPr="002469D3" w:rsidRDefault="00BC4A02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316461442" w:history="1">
        <w:r w:rsidR="0018670A" w:rsidRPr="00360462">
          <w:rPr>
            <w:rStyle w:val="Hyperlink"/>
            <w:noProof/>
            <w:lang w:val="en-GB"/>
          </w:rPr>
          <w:t>Recommendations</w:t>
        </w:r>
        <w:r w:rsidR="0018670A">
          <w:rPr>
            <w:noProof/>
            <w:webHidden/>
          </w:rPr>
          <w:tab/>
        </w:r>
        <w:r w:rsidR="0018670A">
          <w:rPr>
            <w:noProof/>
            <w:webHidden/>
          </w:rPr>
          <w:fldChar w:fldCharType="begin"/>
        </w:r>
        <w:r w:rsidR="0018670A">
          <w:rPr>
            <w:noProof/>
            <w:webHidden/>
          </w:rPr>
          <w:instrText xml:space="preserve"> PAGEREF _Toc316461442 \h </w:instrText>
        </w:r>
        <w:r w:rsidR="0018670A">
          <w:rPr>
            <w:noProof/>
            <w:webHidden/>
          </w:rPr>
        </w:r>
        <w:r w:rsidR="0018670A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8670A">
          <w:rPr>
            <w:noProof/>
            <w:webHidden/>
          </w:rPr>
          <w:fldChar w:fldCharType="end"/>
        </w:r>
      </w:hyperlink>
    </w:p>
    <w:p w14:paraId="2C363ECD" w14:textId="77777777" w:rsidR="00610827" w:rsidRPr="00610827" w:rsidRDefault="005E2AE4">
      <w:pPr>
        <w:rPr>
          <w:sz w:val="32"/>
        </w:rPr>
      </w:pPr>
      <w:r w:rsidRPr="00610827">
        <w:rPr>
          <w:b/>
          <w:bCs/>
          <w:noProof/>
          <w:sz w:val="32"/>
        </w:rPr>
        <w:fldChar w:fldCharType="end"/>
      </w:r>
    </w:p>
    <w:p w14:paraId="3813F8B1" w14:textId="77777777" w:rsidR="00C95A20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</w:p>
    <w:p w14:paraId="71387D4F" w14:textId="77777777" w:rsidR="005261EC" w:rsidRPr="005C2F21" w:rsidRDefault="00C95A20" w:rsidP="005261EC">
      <w:pPr>
        <w:tabs>
          <w:tab w:val="left" w:pos="2160"/>
          <w:tab w:val="left" w:pos="8100"/>
        </w:tabs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ab/>
      </w:r>
    </w:p>
    <w:p w14:paraId="1F2C25D4" w14:textId="77777777" w:rsidR="005261EC" w:rsidRPr="005C2F21" w:rsidRDefault="005261EC" w:rsidP="00DA7927">
      <w:pPr>
        <w:tabs>
          <w:tab w:val="left" w:pos="2160"/>
          <w:tab w:val="left" w:pos="8100"/>
        </w:tabs>
        <w:jc w:val="both"/>
        <w:rPr>
          <w:rFonts w:cs="Arial"/>
          <w:noProof/>
          <w:sz w:val="22"/>
          <w:szCs w:val="22"/>
        </w:rPr>
      </w:pPr>
    </w:p>
    <w:p w14:paraId="7BB3FFAB" w14:textId="77777777" w:rsidR="00E34BF6" w:rsidRDefault="00DC3791" w:rsidP="00E34BF6">
      <w:pPr>
        <w:pStyle w:val="Heading1"/>
        <w:rPr>
          <w:noProof/>
        </w:rPr>
      </w:pPr>
      <w:r>
        <w:rPr>
          <w:noProof/>
        </w:rPr>
        <w:br w:type="column"/>
      </w:r>
      <w:bookmarkStart w:id="1" w:name="_Toc316461432"/>
      <w:r w:rsidR="00E34BF6">
        <w:rPr>
          <w:noProof/>
        </w:rPr>
        <w:lastRenderedPageBreak/>
        <w:t>Site Information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6"/>
        <w:gridCol w:w="6088"/>
      </w:tblGrid>
      <w:tr w:rsidR="00E34BF6" w:rsidRPr="00BB7B0C" w14:paraId="7A37B6D1" w14:textId="77777777" w:rsidTr="00F21CB7">
        <w:tc>
          <w:tcPr>
            <w:tcW w:w="2447" w:type="dxa"/>
            <w:shd w:val="clear" w:color="auto" w:fill="D9D9D9"/>
          </w:tcPr>
          <w:p w14:paraId="4364322A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Site Name</w:t>
            </w:r>
          </w:p>
        </w:tc>
        <w:tc>
          <w:tcPr>
            <w:tcW w:w="6273" w:type="dxa"/>
            <w:shd w:val="clear" w:color="auto" w:fill="auto"/>
          </w:tcPr>
          <w:p w14:paraId="75E55696" w14:textId="3DFFFBD0" w:rsidR="00E34BF6" w:rsidRPr="00F21CB7" w:rsidRDefault="00AC1B2C" w:rsidP="0081247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Arcare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Peregian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E34BF6" w:rsidRPr="00BB7B0C" w14:paraId="5E60C5A8" w14:textId="77777777" w:rsidTr="002469D3">
        <w:tc>
          <w:tcPr>
            <w:tcW w:w="2447" w:type="dxa"/>
            <w:shd w:val="clear" w:color="auto" w:fill="D9D9D9"/>
          </w:tcPr>
          <w:p w14:paraId="466D79B8" w14:textId="77777777" w:rsidR="00E34BF6" w:rsidRPr="00F21CB7" w:rsidRDefault="00E34BF6" w:rsidP="00853AC5">
            <w:pPr>
              <w:rPr>
                <w:b/>
                <w:bCs/>
                <w:lang w:val="en-GB"/>
              </w:rPr>
            </w:pPr>
            <w:r w:rsidRPr="00F21CB7">
              <w:rPr>
                <w:b/>
                <w:bCs/>
                <w:lang w:val="en-GB"/>
              </w:rPr>
              <w:t>Site Address</w:t>
            </w:r>
          </w:p>
        </w:tc>
        <w:tc>
          <w:tcPr>
            <w:tcW w:w="6273" w:type="dxa"/>
          </w:tcPr>
          <w:p w14:paraId="70E3632E" w14:textId="72CCC8EC" w:rsidR="00E34BF6" w:rsidRPr="00BB7B0C" w:rsidRDefault="00AC1B2C" w:rsidP="00906352">
            <w:pPr>
              <w:rPr>
                <w:lang w:val="en-GB"/>
              </w:rPr>
            </w:pPr>
            <w:r>
              <w:rPr>
                <w:lang w:val="en-GB"/>
              </w:rPr>
              <w:t xml:space="preserve">33 Ridgeview Drive, </w:t>
            </w:r>
            <w:proofErr w:type="spellStart"/>
            <w:r>
              <w:rPr>
                <w:lang w:val="en-GB"/>
              </w:rPr>
              <w:t>Peregian</w:t>
            </w:r>
            <w:proofErr w:type="spellEnd"/>
            <w:r>
              <w:rPr>
                <w:lang w:val="en-GB"/>
              </w:rPr>
              <w:t xml:space="preserve"> Springs</w:t>
            </w:r>
          </w:p>
        </w:tc>
      </w:tr>
      <w:tr w:rsidR="00E34BF6" w:rsidRPr="00BB7B0C" w14:paraId="1CC21EBC" w14:textId="77777777" w:rsidTr="002469D3">
        <w:tc>
          <w:tcPr>
            <w:tcW w:w="2447" w:type="dxa"/>
            <w:shd w:val="clear" w:color="auto" w:fill="D9D9D9"/>
          </w:tcPr>
          <w:p w14:paraId="418BB83D" w14:textId="77777777" w:rsidR="00E34BF6" w:rsidRPr="008A7C5D" w:rsidRDefault="00E34BF6" w:rsidP="00853AC5">
            <w:pPr>
              <w:rPr>
                <w:rStyle w:val="Strong"/>
              </w:rPr>
            </w:pPr>
            <w:r w:rsidRPr="008A7C5D">
              <w:rPr>
                <w:rStyle w:val="Strong"/>
              </w:rPr>
              <w:t>Service Date</w:t>
            </w:r>
          </w:p>
        </w:tc>
        <w:tc>
          <w:tcPr>
            <w:tcW w:w="6273" w:type="dxa"/>
          </w:tcPr>
          <w:p w14:paraId="2827DFD1" w14:textId="1171AAC6" w:rsidR="00E34BF6" w:rsidRPr="00BB7B0C" w:rsidRDefault="00AC1B2C" w:rsidP="00CB2152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  <w:r w:rsidRPr="00AC1B2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June 2018</w:t>
            </w:r>
          </w:p>
        </w:tc>
      </w:tr>
      <w:tr w:rsidR="00DC3791" w:rsidRPr="00BB7B0C" w14:paraId="14423A0A" w14:textId="77777777" w:rsidTr="002469D3">
        <w:tc>
          <w:tcPr>
            <w:tcW w:w="2447" w:type="dxa"/>
            <w:shd w:val="clear" w:color="auto" w:fill="D9D9D9"/>
          </w:tcPr>
          <w:p w14:paraId="5E21C28D" w14:textId="77777777" w:rsidR="00DC3791" w:rsidRPr="008A7C5D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Service Company</w:t>
            </w:r>
          </w:p>
        </w:tc>
        <w:tc>
          <w:tcPr>
            <w:tcW w:w="6273" w:type="dxa"/>
          </w:tcPr>
          <w:p w14:paraId="50317429" w14:textId="129BD9D0" w:rsidR="00DC3791" w:rsidRDefault="00F21CB7" w:rsidP="00853AC5">
            <w:pPr>
              <w:rPr>
                <w:lang w:val="en-GB"/>
              </w:rPr>
            </w:pPr>
            <w:r>
              <w:rPr>
                <w:lang w:val="en-GB"/>
              </w:rPr>
              <w:t>Integrated Control and Automation</w:t>
            </w:r>
          </w:p>
        </w:tc>
      </w:tr>
      <w:tr w:rsidR="00DC3791" w:rsidRPr="00BB7B0C" w14:paraId="59443855" w14:textId="77777777" w:rsidTr="002469D3">
        <w:tc>
          <w:tcPr>
            <w:tcW w:w="2447" w:type="dxa"/>
            <w:shd w:val="clear" w:color="auto" w:fill="D9D9D9"/>
          </w:tcPr>
          <w:p w14:paraId="4BB94FBF" w14:textId="77777777" w:rsidR="00DC3791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 xml:space="preserve">Service </w:t>
            </w:r>
            <w:r w:rsidR="00D93C5D">
              <w:rPr>
                <w:rStyle w:val="Strong"/>
              </w:rPr>
              <w:t>Personnel</w:t>
            </w:r>
          </w:p>
        </w:tc>
        <w:tc>
          <w:tcPr>
            <w:tcW w:w="6273" w:type="dxa"/>
          </w:tcPr>
          <w:p w14:paraId="1F35427B" w14:textId="2D33ED93" w:rsidR="00DC3791" w:rsidRDefault="00F21CB7" w:rsidP="00DC3791">
            <w:pPr>
              <w:rPr>
                <w:lang w:val="en-GB"/>
              </w:rPr>
            </w:pPr>
            <w:r>
              <w:rPr>
                <w:lang w:val="en-GB"/>
              </w:rPr>
              <w:t>Michael Sargent</w:t>
            </w:r>
          </w:p>
        </w:tc>
      </w:tr>
    </w:tbl>
    <w:p w14:paraId="2931F1F1" w14:textId="77777777" w:rsidR="00E34BF6" w:rsidRDefault="00E34BF6" w:rsidP="00E34BF6">
      <w:pPr>
        <w:rPr>
          <w:noProof/>
        </w:rPr>
      </w:pPr>
      <w:r>
        <w:rPr>
          <w:noProof/>
        </w:rPr>
        <w:t xml:space="preserve">    </w:t>
      </w:r>
    </w:p>
    <w:p w14:paraId="7C1B74F4" w14:textId="77777777" w:rsidR="00E34BF6" w:rsidRDefault="00E34BF6" w:rsidP="00E34BF6">
      <w:pPr>
        <w:pStyle w:val="Heading1"/>
        <w:rPr>
          <w:noProof/>
        </w:rPr>
      </w:pPr>
      <w:bookmarkStart w:id="2" w:name="_Toc316461433"/>
      <w:r>
        <w:rPr>
          <w:noProof/>
        </w:rPr>
        <w:t>Service Contact</w:t>
      </w:r>
      <w:bookmarkEnd w:id="2"/>
    </w:p>
    <w:p w14:paraId="44629CA4" w14:textId="66675810" w:rsidR="00E34BF6" w:rsidRDefault="00F21CB7" w:rsidP="00E34BF6">
      <w:pPr>
        <w:rPr>
          <w:noProof/>
        </w:rPr>
      </w:pPr>
      <w:r>
        <w:rPr>
          <w:lang w:val="en-GB"/>
        </w:rPr>
        <w:t>Integrated Control and Automation</w:t>
      </w:r>
      <w:r w:rsidR="00E34BF6" w:rsidRPr="005C2F21">
        <w:rPr>
          <w:noProof/>
        </w:rPr>
        <w:tab/>
      </w:r>
      <w:r w:rsidR="00E34BF6">
        <w:rPr>
          <w:noProof/>
        </w:rPr>
        <w:t xml:space="preserve"> </w:t>
      </w:r>
    </w:p>
    <w:p w14:paraId="16201DEA" w14:textId="25AA4032" w:rsidR="00E34BF6" w:rsidRPr="005C2F21" w:rsidRDefault="00E34BF6" w:rsidP="00E34BF6">
      <w:r w:rsidRPr="005C2F21">
        <w:rPr>
          <w:noProof/>
        </w:rPr>
        <w:t xml:space="preserve">ABN: </w:t>
      </w:r>
    </w:p>
    <w:p w14:paraId="692867C8" w14:textId="088E1D40" w:rsidR="00E34BF6" w:rsidRDefault="00E34BF6" w:rsidP="00E34BF6">
      <w:r>
        <w:t>Postal Address:</w:t>
      </w:r>
      <w:r w:rsidR="00AC1B2C">
        <w:t xml:space="preserve"> PO Box 1645, Carindale QLD 4152</w:t>
      </w:r>
    </w:p>
    <w:p w14:paraId="3B107CF6" w14:textId="50378CF1" w:rsidR="00E34BF6" w:rsidRDefault="00E34BF6" w:rsidP="00E34BF6">
      <w:r>
        <w:t>Telephone:</w:t>
      </w:r>
      <w:r w:rsidRPr="005C2F21">
        <w:t xml:space="preserve"> </w:t>
      </w:r>
      <w:r w:rsidR="00F21CB7" w:rsidRPr="00F21CB7">
        <w:t>07 3890 8112</w:t>
      </w:r>
    </w:p>
    <w:p w14:paraId="6EA5E496" w14:textId="69CEADC3" w:rsidR="00E34BF6" w:rsidRDefault="00E34BF6" w:rsidP="00E34BF6">
      <w:r>
        <w:t xml:space="preserve">Email: </w:t>
      </w:r>
      <w:hyperlink r:id="rId8" w:history="1">
        <w:r w:rsidR="00F21CB7" w:rsidRPr="00540A97">
          <w:rPr>
            <w:rStyle w:val="Hyperlink"/>
          </w:rPr>
          <w:t>mike.sargent@igoc.com.au</w:t>
        </w:r>
      </w:hyperlink>
    </w:p>
    <w:p w14:paraId="2C7F3C2C" w14:textId="77777777" w:rsidR="007F55C4" w:rsidRDefault="00DC3791" w:rsidP="00C91378">
      <w:pPr>
        <w:pStyle w:val="Heading1"/>
        <w:spacing w:line="276" w:lineRule="auto"/>
        <w:rPr>
          <w:noProof/>
        </w:rPr>
      </w:pPr>
      <w:r>
        <w:rPr>
          <w:noProof/>
        </w:rPr>
        <w:br w:type="column"/>
      </w:r>
      <w:bookmarkStart w:id="3" w:name="_Toc316461434"/>
      <w:r w:rsidR="007F55C4">
        <w:rPr>
          <w:noProof/>
        </w:rPr>
        <w:lastRenderedPageBreak/>
        <w:t>Aim</w:t>
      </w:r>
      <w:bookmarkEnd w:id="3"/>
    </w:p>
    <w:p w14:paraId="28342819" w14:textId="77777777" w:rsidR="00D04FD6" w:rsidRDefault="007F55C4" w:rsidP="00C91378">
      <w:pPr>
        <w:rPr>
          <w:noProof/>
        </w:rPr>
      </w:pPr>
      <w:r>
        <w:rPr>
          <w:noProof/>
        </w:rPr>
        <w:t xml:space="preserve">The aim of the work </w:t>
      </w:r>
      <w:r w:rsidR="00D04FD6">
        <w:rPr>
          <w:noProof/>
        </w:rPr>
        <w:t xml:space="preserve">performed is provide safe and energy efficient </w:t>
      </w:r>
      <w:r w:rsidR="008A7C5D">
        <w:rPr>
          <w:noProof/>
        </w:rPr>
        <w:t xml:space="preserve">(if used to control ventilation) </w:t>
      </w:r>
      <w:r w:rsidR="00D04FD6">
        <w:rPr>
          <w:noProof/>
        </w:rPr>
        <w:t>CO control of the car park via the maintenance of the exisiting CO sensors.</w:t>
      </w:r>
      <w:r w:rsidR="00906352">
        <w:rPr>
          <w:noProof/>
        </w:rPr>
        <w:t xml:space="preserve"> </w:t>
      </w:r>
    </w:p>
    <w:p w14:paraId="73F2FED3" w14:textId="77777777" w:rsidR="00D04FD6" w:rsidRDefault="00D04FD6" w:rsidP="00C91378">
      <w:pPr>
        <w:rPr>
          <w:noProof/>
        </w:rPr>
      </w:pPr>
    </w:p>
    <w:p w14:paraId="4C26EA40" w14:textId="77777777" w:rsidR="00D04FD6" w:rsidRDefault="00D04FD6" w:rsidP="008A7C5D">
      <w:pPr>
        <w:pStyle w:val="Heading1"/>
        <w:rPr>
          <w:noProof/>
        </w:rPr>
      </w:pPr>
      <w:bookmarkStart w:id="4" w:name="_Toc316461435"/>
      <w:r>
        <w:rPr>
          <w:noProof/>
        </w:rPr>
        <w:t>Objective</w:t>
      </w:r>
      <w:bookmarkEnd w:id="4"/>
    </w:p>
    <w:p w14:paraId="0BF56DFF" w14:textId="77777777" w:rsidR="008A7C5D" w:rsidRDefault="00D04FD6" w:rsidP="00D04FD6">
      <w:pPr>
        <w:rPr>
          <w:noProof/>
        </w:rPr>
      </w:pPr>
      <w:r>
        <w:rPr>
          <w:noProof/>
        </w:rPr>
        <w:t>The aim will be acheived by inspecting and</w:t>
      </w:r>
      <w:r w:rsidR="005E532E">
        <w:rPr>
          <w:noProof/>
        </w:rPr>
        <w:t xml:space="preserve"> calibrating</w:t>
      </w:r>
      <w:r w:rsidR="007D1A4B">
        <w:rPr>
          <w:noProof/>
        </w:rPr>
        <w:t>,</w:t>
      </w:r>
      <w:r w:rsidR="005E532E">
        <w:rPr>
          <w:noProof/>
        </w:rPr>
        <w:t xml:space="preserve"> </w:t>
      </w:r>
      <w:r w:rsidR="007D1A4B">
        <w:rPr>
          <w:noProof/>
        </w:rPr>
        <w:t>where neccessary,</w:t>
      </w:r>
      <w:r w:rsidR="005E532E">
        <w:rPr>
          <w:noProof/>
        </w:rPr>
        <w:t>each individual CO</w:t>
      </w:r>
      <w:r>
        <w:rPr>
          <w:noProof/>
        </w:rPr>
        <w:t xml:space="preserve"> sensor in the car park. Sensor</w:t>
      </w:r>
      <w:r w:rsidR="008A7C5D">
        <w:rPr>
          <w:noProof/>
        </w:rPr>
        <w:t xml:space="preserve">s which are reading incorrectly </w:t>
      </w:r>
      <w:r>
        <w:rPr>
          <w:noProof/>
        </w:rPr>
        <w:t xml:space="preserve">will be </w:t>
      </w:r>
      <w:r w:rsidR="008A7C5D">
        <w:rPr>
          <w:noProof/>
        </w:rPr>
        <w:t xml:space="preserve">calibrated </w:t>
      </w:r>
      <w:r>
        <w:rPr>
          <w:noProof/>
        </w:rPr>
        <w:t xml:space="preserve">and </w:t>
      </w:r>
      <w:r w:rsidR="008A7C5D">
        <w:rPr>
          <w:noProof/>
        </w:rPr>
        <w:t xml:space="preserve">any </w:t>
      </w:r>
      <w:r>
        <w:rPr>
          <w:noProof/>
        </w:rPr>
        <w:t>faulty sensors will be noted and</w:t>
      </w:r>
      <w:r w:rsidR="008A7C5D">
        <w:rPr>
          <w:noProof/>
        </w:rPr>
        <w:t xml:space="preserve"> building person</w:t>
      </w:r>
      <w:r w:rsidR="00D93C5D">
        <w:rPr>
          <w:noProof/>
        </w:rPr>
        <w:t>n</w:t>
      </w:r>
      <w:r w:rsidR="008A7C5D">
        <w:rPr>
          <w:noProof/>
        </w:rPr>
        <w:t>el notified.</w:t>
      </w:r>
    </w:p>
    <w:p w14:paraId="618993D2" w14:textId="77777777" w:rsidR="008A7C5D" w:rsidRDefault="008A7C5D" w:rsidP="00D04FD6">
      <w:pPr>
        <w:rPr>
          <w:noProof/>
        </w:rPr>
      </w:pPr>
    </w:p>
    <w:p w14:paraId="75F8C45D" w14:textId="77777777" w:rsidR="00853AC5" w:rsidRDefault="00DC3791" w:rsidP="00853AC5">
      <w:pPr>
        <w:pStyle w:val="Heading1"/>
        <w:rPr>
          <w:noProof/>
        </w:rPr>
      </w:pPr>
      <w:r>
        <w:rPr>
          <w:noProof/>
        </w:rPr>
        <w:br w:type="column"/>
      </w:r>
      <w:bookmarkStart w:id="5" w:name="_Toc316461436"/>
      <w:r w:rsidR="00853AC5">
        <w:rPr>
          <w:noProof/>
        </w:rPr>
        <w:lastRenderedPageBreak/>
        <w:t>Procedure</w:t>
      </w:r>
      <w:bookmarkEnd w:id="5"/>
    </w:p>
    <w:p w14:paraId="63922542" w14:textId="77777777" w:rsidR="00853AC5" w:rsidRDefault="00D93C5D" w:rsidP="00853AC5">
      <w:pPr>
        <w:rPr>
          <w:noProof/>
        </w:rPr>
      </w:pPr>
      <w:r>
        <w:rPr>
          <w:noProof/>
        </w:rPr>
        <w:t xml:space="preserve">If this was the first time the service had been performed for this site, </w:t>
      </w:r>
      <w:r w:rsidR="00945CE9">
        <w:rPr>
          <w:noProof/>
        </w:rPr>
        <w:t>an initial survey was</w:t>
      </w:r>
      <w:r>
        <w:rPr>
          <w:noProof/>
        </w:rPr>
        <w:t xml:space="preserve"> </w:t>
      </w:r>
      <w:r w:rsidR="00945CE9">
        <w:rPr>
          <w:noProof/>
        </w:rPr>
        <w:t>performed</w:t>
      </w:r>
      <w:r w:rsidR="00853AC5">
        <w:rPr>
          <w:noProof/>
        </w:rPr>
        <w:t>:</w:t>
      </w:r>
    </w:p>
    <w:p w14:paraId="78AC5061" w14:textId="32D7D49E" w:rsidR="00945CE9" w:rsidRPr="00945CE9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>Familiarise ourselves with the floor plan a</w:t>
      </w:r>
      <w:r w:rsidR="005E532E">
        <w:rPr>
          <w:noProof/>
        </w:rPr>
        <w:t xml:space="preserve">nd identify locations of the </w:t>
      </w:r>
      <w:r w:rsidR="00F21CB7">
        <w:rPr>
          <w:noProof/>
        </w:rPr>
        <w:t xml:space="preserve">three </w:t>
      </w:r>
      <w:r w:rsidR="005E532E">
        <w:rPr>
          <w:noProof/>
        </w:rPr>
        <w:t>CO</w:t>
      </w:r>
      <w:r>
        <w:rPr>
          <w:noProof/>
        </w:rPr>
        <w:t xml:space="preserve"> sensors</w:t>
      </w:r>
      <w:r w:rsidR="00812477">
        <w:rPr>
          <w:noProof/>
        </w:rPr>
        <w:t xml:space="preserve"> and ventilation fans</w:t>
      </w:r>
      <w:r>
        <w:rPr>
          <w:noProof/>
        </w:rPr>
        <w:t xml:space="preserve">.  </w:t>
      </w:r>
    </w:p>
    <w:p w14:paraId="05949FAA" w14:textId="77777777" w:rsidR="00853AC5" w:rsidRPr="00853AC5" w:rsidRDefault="00853AC5" w:rsidP="00853AC5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noProof/>
        </w:rPr>
        <w:t xml:space="preserve">Record </w:t>
      </w:r>
      <w:r w:rsidR="00945CE9">
        <w:rPr>
          <w:noProof/>
        </w:rPr>
        <w:t>the sensor</w:t>
      </w:r>
      <w:r w:rsidR="00812477">
        <w:rPr>
          <w:noProof/>
        </w:rPr>
        <w:t xml:space="preserve"> and fan</w:t>
      </w:r>
      <w:r w:rsidR="00945CE9">
        <w:rPr>
          <w:noProof/>
        </w:rPr>
        <w:t xml:space="preserve"> </w:t>
      </w:r>
      <w:r>
        <w:rPr>
          <w:noProof/>
        </w:rPr>
        <w:t>identification and locations on a site plan.</w:t>
      </w:r>
    </w:p>
    <w:p w14:paraId="31BDEB24" w14:textId="77777777" w:rsidR="00945CE9" w:rsidRDefault="00945CE9" w:rsidP="00945CE9">
      <w:pPr>
        <w:rPr>
          <w:lang w:val="en-GB"/>
        </w:rPr>
      </w:pPr>
    </w:p>
    <w:p w14:paraId="5DF28843" w14:textId="77777777" w:rsidR="00945CE9" w:rsidRPr="00945CE9" w:rsidRDefault="00945CE9" w:rsidP="00945CE9">
      <w:pPr>
        <w:rPr>
          <w:lang w:val="en-GB"/>
        </w:rPr>
      </w:pPr>
      <w:r>
        <w:rPr>
          <w:lang w:val="en-GB"/>
        </w:rPr>
        <w:t>Each individual sensor was then subjected to the following service procedure:</w:t>
      </w:r>
    </w:p>
    <w:p w14:paraId="3C62576B" w14:textId="77777777" w:rsidR="00853AC5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>Visually inspect the external and internal sensor for any obvious signs of failure or damage.</w:t>
      </w:r>
    </w:p>
    <w:p w14:paraId="23C07EFC" w14:textId="77777777" w:rsidR="00945CE9" w:rsidRDefault="00945CE9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Purge the sensor with an inert gas. </w:t>
      </w:r>
    </w:p>
    <w:p w14:paraId="2AD45E9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inert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303DA6EA" w14:textId="77777777" w:rsidR="00945CE9" w:rsidRPr="00F21CB7" w:rsidRDefault="00945CE9" w:rsidP="00945CE9">
      <w:pPr>
        <w:pStyle w:val="ListParagraph"/>
        <w:numPr>
          <w:ilvl w:val="1"/>
          <w:numId w:val="49"/>
        </w:numPr>
        <w:rPr>
          <w:highlight w:val="yellow"/>
          <w:lang w:val="en-GB"/>
        </w:rPr>
      </w:pPr>
      <w:r w:rsidRPr="00F21CB7">
        <w:rPr>
          <w:highlight w:val="yellow"/>
          <w:lang w:val="en-GB"/>
        </w:rPr>
        <w:t>If the output did not read 4mA, then the zero potentiomete</w:t>
      </w:r>
      <w:r w:rsidR="000B20CF" w:rsidRPr="00F21CB7">
        <w:rPr>
          <w:highlight w:val="yellow"/>
          <w:lang w:val="en-GB"/>
        </w:rPr>
        <w:t>r was</w:t>
      </w:r>
      <w:r w:rsidRPr="00F21CB7">
        <w:rPr>
          <w:highlight w:val="yellow"/>
          <w:lang w:val="en-GB"/>
        </w:rPr>
        <w:t xml:space="preserve"> adjusted until 4mA was reached.</w:t>
      </w:r>
    </w:p>
    <w:p w14:paraId="4839339A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Subject the </w:t>
      </w:r>
      <w:r w:rsidR="00945CE9">
        <w:rPr>
          <w:lang w:val="en-GB"/>
        </w:rPr>
        <w:t xml:space="preserve">sensor </w:t>
      </w:r>
      <w:r>
        <w:rPr>
          <w:lang w:val="en-GB"/>
        </w:rPr>
        <w:t xml:space="preserve">to the test </w:t>
      </w:r>
      <w:r w:rsidRPr="00753355">
        <w:rPr>
          <w:lang w:val="en-GB"/>
        </w:rPr>
        <w:t>gas of know</w:t>
      </w:r>
      <w:r>
        <w:rPr>
          <w:lang w:val="en-GB"/>
        </w:rPr>
        <w:t>n</w:t>
      </w:r>
      <w:r w:rsidRPr="00753355">
        <w:rPr>
          <w:lang w:val="en-GB"/>
        </w:rPr>
        <w:t xml:space="preserve"> concentration</w:t>
      </w:r>
      <w:r w:rsidR="00945CE9">
        <w:rPr>
          <w:lang w:val="en-GB"/>
        </w:rPr>
        <w:t xml:space="preserve">. </w:t>
      </w:r>
    </w:p>
    <w:p w14:paraId="557D778E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While subjecting the sensor to the </w:t>
      </w:r>
      <w:r w:rsidR="004B14A4">
        <w:rPr>
          <w:lang w:val="en-GB"/>
        </w:rPr>
        <w:t>test</w:t>
      </w:r>
      <w:r>
        <w:rPr>
          <w:lang w:val="en-GB"/>
        </w:rPr>
        <w:t xml:space="preserve"> gas, the sensor output </w:t>
      </w:r>
      <w:r w:rsidRPr="00753355">
        <w:rPr>
          <w:lang w:val="en-GB"/>
        </w:rPr>
        <w:t xml:space="preserve">across </w:t>
      </w:r>
      <w:r w:rsidR="000B20CF">
        <w:rPr>
          <w:lang w:val="en-GB"/>
        </w:rPr>
        <w:t>the test terminals</w:t>
      </w:r>
      <w:r>
        <w:rPr>
          <w:lang w:val="en-GB"/>
        </w:rPr>
        <w:t xml:space="preserve"> was recorded.</w:t>
      </w:r>
    </w:p>
    <w:p w14:paraId="49606FE8" w14:textId="77777777" w:rsidR="00945CE9" w:rsidRDefault="00945CE9" w:rsidP="00945CE9">
      <w:pPr>
        <w:pStyle w:val="ListParagraph"/>
        <w:numPr>
          <w:ilvl w:val="1"/>
          <w:numId w:val="49"/>
        </w:numPr>
        <w:rPr>
          <w:lang w:val="en-GB"/>
        </w:rPr>
      </w:pPr>
      <w:r>
        <w:rPr>
          <w:lang w:val="en-GB"/>
        </w:rPr>
        <w:t xml:space="preserve">If the output did not read </w:t>
      </w:r>
      <w:r w:rsidR="004B14A4">
        <w:rPr>
          <w:lang w:val="en-GB"/>
        </w:rPr>
        <w:t>the expected mA output</w:t>
      </w:r>
      <w:r>
        <w:rPr>
          <w:lang w:val="en-GB"/>
        </w:rPr>
        <w:t>, then t</w:t>
      </w:r>
      <w:r w:rsidRPr="00753355">
        <w:rPr>
          <w:lang w:val="en-GB"/>
        </w:rPr>
        <w:t xml:space="preserve">he </w:t>
      </w:r>
      <w:r w:rsidR="004B14A4">
        <w:rPr>
          <w:lang w:val="en-GB"/>
        </w:rPr>
        <w:t>span</w:t>
      </w:r>
      <w:r w:rsidRPr="00753355">
        <w:rPr>
          <w:lang w:val="en-GB"/>
        </w:rPr>
        <w:t xml:space="preserve"> potentiometer was</w:t>
      </w:r>
      <w:r>
        <w:rPr>
          <w:lang w:val="en-GB"/>
        </w:rPr>
        <w:t xml:space="preserve"> adjusted until </w:t>
      </w:r>
      <w:r w:rsidR="004B14A4">
        <w:rPr>
          <w:lang w:val="en-GB"/>
        </w:rPr>
        <w:t xml:space="preserve">the correct </w:t>
      </w:r>
      <w:r>
        <w:rPr>
          <w:lang w:val="en-GB"/>
        </w:rPr>
        <w:t xml:space="preserve">mA </w:t>
      </w:r>
      <w:r w:rsidR="004B14A4">
        <w:rPr>
          <w:lang w:val="en-GB"/>
        </w:rPr>
        <w:t xml:space="preserve">output </w:t>
      </w:r>
      <w:r>
        <w:rPr>
          <w:lang w:val="en-GB"/>
        </w:rPr>
        <w:t>was reached.</w:t>
      </w:r>
    </w:p>
    <w:p w14:paraId="13B1F1A6" w14:textId="77777777" w:rsidR="00945CE9" w:rsidRDefault="004B14A4" w:rsidP="00945CE9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Label the </w:t>
      </w:r>
      <w:r w:rsidRPr="00753355">
        <w:rPr>
          <w:lang w:val="en-GB"/>
        </w:rPr>
        <w:t xml:space="preserve">gas sensor housing stating calibration date, service </w:t>
      </w:r>
      <w:r w:rsidRPr="00A63917">
        <w:rPr>
          <w:lang w:val="en-GB"/>
        </w:rPr>
        <w:t>person, and the</w:t>
      </w:r>
      <w:r w:rsidRPr="00753355">
        <w:rPr>
          <w:lang w:val="en-GB"/>
        </w:rPr>
        <w:t xml:space="preserve"> next service due date.</w:t>
      </w:r>
    </w:p>
    <w:p w14:paraId="2C902308" w14:textId="77777777" w:rsidR="00812477" w:rsidRDefault="00812477" w:rsidP="00812477">
      <w:pPr>
        <w:rPr>
          <w:lang w:val="en-GB"/>
        </w:rPr>
      </w:pPr>
    </w:p>
    <w:p w14:paraId="309CA673" w14:textId="77777777" w:rsidR="00812477" w:rsidRPr="00812477" w:rsidRDefault="00812477" w:rsidP="00812477">
      <w:pPr>
        <w:rPr>
          <w:lang w:val="en-GB"/>
        </w:rPr>
      </w:pPr>
      <w:r>
        <w:rPr>
          <w:lang w:val="en-GB"/>
        </w:rPr>
        <w:t>The current on each ventilation fan was also measured and recorded to ensure even load on the phases, and to monitor performance of the fan motors.</w:t>
      </w:r>
    </w:p>
    <w:p w14:paraId="04AA5AA1" w14:textId="26BD0A2F" w:rsidR="004B14A4" w:rsidRDefault="00C02FA9" w:rsidP="004B14A4">
      <w:pPr>
        <w:pStyle w:val="Heading1"/>
        <w:rPr>
          <w:noProof/>
        </w:rPr>
      </w:pPr>
      <w:bookmarkStart w:id="6" w:name="_Toc316461437"/>
      <w:r>
        <w:rPr>
          <w:noProof/>
        </w:rPr>
        <w:lastRenderedPageBreak/>
        <w:t>Test E</w:t>
      </w:r>
      <w:r w:rsidR="004B14A4">
        <w:rPr>
          <w:noProof/>
        </w:rPr>
        <w:t>quipment Details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23"/>
        <w:gridCol w:w="6071"/>
      </w:tblGrid>
      <w:tr w:rsidR="004B14A4" w:rsidRPr="00BB7B0C" w14:paraId="0308C70E" w14:textId="77777777" w:rsidTr="002469D3">
        <w:tc>
          <w:tcPr>
            <w:tcW w:w="8720" w:type="dxa"/>
            <w:gridSpan w:val="2"/>
            <w:shd w:val="clear" w:color="auto" w:fill="D9D9D9"/>
          </w:tcPr>
          <w:p w14:paraId="16638598" w14:textId="77777777" w:rsidR="004B14A4" w:rsidRPr="005E532E" w:rsidRDefault="005E532E" w:rsidP="004B14A4">
            <w:pPr>
              <w:rPr>
                <w:rStyle w:val="Strong"/>
              </w:rPr>
            </w:pPr>
            <w:r w:rsidRPr="005E532E">
              <w:rPr>
                <w:rStyle w:val="Strong"/>
              </w:rPr>
              <w:t xml:space="preserve">Inert </w:t>
            </w:r>
            <w:r w:rsidR="004B14A4" w:rsidRPr="005E532E">
              <w:rPr>
                <w:rStyle w:val="Strong"/>
              </w:rPr>
              <w:t>Gas</w:t>
            </w:r>
          </w:p>
        </w:tc>
      </w:tr>
      <w:tr w:rsidR="004B14A4" w:rsidRPr="00BB7B0C" w14:paraId="33B6F081" w14:textId="77777777" w:rsidTr="002469D3">
        <w:tc>
          <w:tcPr>
            <w:tcW w:w="2447" w:type="dxa"/>
            <w:shd w:val="clear" w:color="auto" w:fill="D9D9D9"/>
          </w:tcPr>
          <w:p w14:paraId="02C9055C" w14:textId="77777777" w:rsidR="004B14A4" w:rsidRPr="008A7C5D" w:rsidRDefault="004B14A4" w:rsidP="004B14A4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6273" w:type="dxa"/>
          </w:tcPr>
          <w:p w14:paraId="74DF4069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Air zero grade</w:t>
            </w:r>
          </w:p>
        </w:tc>
      </w:tr>
      <w:tr w:rsidR="004B14A4" w:rsidRPr="00BB7B0C" w14:paraId="5F8BA253" w14:textId="77777777" w:rsidTr="002469D3">
        <w:tc>
          <w:tcPr>
            <w:tcW w:w="2447" w:type="dxa"/>
            <w:shd w:val="clear" w:color="auto" w:fill="D9D9D9"/>
          </w:tcPr>
          <w:p w14:paraId="0C355A83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6273" w:type="dxa"/>
          </w:tcPr>
          <w:p w14:paraId="75DDF84D" w14:textId="77777777" w:rsidR="004B14A4" w:rsidRPr="00BB7B0C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>THC &lt; 1ppm</w:t>
            </w:r>
          </w:p>
        </w:tc>
      </w:tr>
      <w:tr w:rsidR="004B14A4" w:rsidRPr="00BB7B0C" w14:paraId="069098C7" w14:textId="77777777" w:rsidTr="002469D3">
        <w:tc>
          <w:tcPr>
            <w:tcW w:w="2447" w:type="dxa"/>
            <w:shd w:val="clear" w:color="auto" w:fill="D9D9D9"/>
          </w:tcPr>
          <w:p w14:paraId="0ADF29D7" w14:textId="77777777" w:rsidR="004B14A4" w:rsidRPr="008A7C5D" w:rsidRDefault="005E532E" w:rsidP="004B14A4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6273" w:type="dxa"/>
          </w:tcPr>
          <w:p w14:paraId="2E54CEDC" w14:textId="09EAA22F" w:rsidR="004B14A4" w:rsidRPr="00BB7B0C" w:rsidRDefault="005D749F" w:rsidP="004B14A4">
            <w:pPr>
              <w:rPr>
                <w:lang w:val="en-GB"/>
              </w:rPr>
            </w:pPr>
            <w:r w:rsidRPr="005D749F">
              <w:rPr>
                <w:lang w:val="en-GB"/>
              </w:rPr>
              <w:t>858773 Cylinder 31</w:t>
            </w:r>
          </w:p>
        </w:tc>
      </w:tr>
      <w:tr w:rsidR="005E532E" w:rsidRPr="00BB7B0C" w14:paraId="502B31EE" w14:textId="77777777" w:rsidTr="002469D3">
        <w:tc>
          <w:tcPr>
            <w:tcW w:w="2447" w:type="dxa"/>
            <w:shd w:val="clear" w:color="auto" w:fill="D9D9D9"/>
          </w:tcPr>
          <w:p w14:paraId="7441CF60" w14:textId="77777777" w:rsid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Expected Zero Reading</w:t>
            </w:r>
          </w:p>
        </w:tc>
        <w:tc>
          <w:tcPr>
            <w:tcW w:w="6273" w:type="dxa"/>
          </w:tcPr>
          <w:p w14:paraId="1BBD81D9" w14:textId="77777777" w:rsidR="005E532E" w:rsidRDefault="005E532E" w:rsidP="004B14A4">
            <w:pPr>
              <w:rPr>
                <w:lang w:val="en-GB"/>
              </w:rPr>
            </w:pPr>
            <w:r>
              <w:rPr>
                <w:lang w:val="en-GB"/>
              </w:rPr>
              <w:t xml:space="preserve">4mA across </w:t>
            </w:r>
            <w:r w:rsidR="007D1A4B">
              <w:rPr>
                <w:lang w:val="en-GB"/>
              </w:rPr>
              <w:t>the test terminals</w:t>
            </w:r>
          </w:p>
        </w:tc>
      </w:tr>
    </w:tbl>
    <w:p w14:paraId="242757F8" w14:textId="77777777" w:rsidR="005E532E" w:rsidRDefault="005E532E" w:rsidP="004B14A4">
      <w:pPr>
        <w:rPr>
          <w:noProof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5805"/>
      </w:tblGrid>
      <w:tr w:rsidR="005E532E" w:rsidRPr="00BB7B0C" w14:paraId="3FA70B9A" w14:textId="77777777" w:rsidTr="00BA38AE">
        <w:tc>
          <w:tcPr>
            <w:tcW w:w="8494" w:type="dxa"/>
            <w:gridSpan w:val="2"/>
            <w:shd w:val="clear" w:color="auto" w:fill="D9D9D9"/>
          </w:tcPr>
          <w:p w14:paraId="14669D23" w14:textId="77777777" w:rsidR="005E532E" w:rsidRPr="005E532E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5E532E">
              <w:rPr>
                <w:rStyle w:val="Strong"/>
              </w:rPr>
              <w:t xml:space="preserve"> Gas</w:t>
            </w:r>
          </w:p>
        </w:tc>
      </w:tr>
      <w:tr w:rsidR="005E532E" w:rsidRPr="00BB7B0C" w14:paraId="305A07F7" w14:textId="77777777" w:rsidTr="00BA38AE">
        <w:tc>
          <w:tcPr>
            <w:tcW w:w="2689" w:type="dxa"/>
            <w:shd w:val="clear" w:color="auto" w:fill="D9D9D9"/>
          </w:tcPr>
          <w:p w14:paraId="0674DC27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Gas</w:t>
            </w:r>
          </w:p>
        </w:tc>
        <w:tc>
          <w:tcPr>
            <w:tcW w:w="5805" w:type="dxa"/>
          </w:tcPr>
          <w:p w14:paraId="4C2E8967" w14:textId="77777777" w:rsidR="005E532E" w:rsidRPr="00BB7B0C" w:rsidRDefault="005E532E" w:rsidP="002E7C07">
            <w:pPr>
              <w:rPr>
                <w:lang w:val="en-GB"/>
              </w:rPr>
            </w:pPr>
            <w:r>
              <w:rPr>
                <w:lang w:val="en-GB"/>
              </w:rPr>
              <w:t>Carbon Monoxide (CO)</w:t>
            </w:r>
            <w:r w:rsidR="002E7C07">
              <w:rPr>
                <w:lang w:val="en-GB"/>
              </w:rPr>
              <w:t>, balance Nitrogen</w:t>
            </w:r>
          </w:p>
        </w:tc>
      </w:tr>
      <w:tr w:rsidR="005E532E" w:rsidRPr="00BB7B0C" w14:paraId="666EC1DB" w14:textId="77777777" w:rsidTr="00BA38AE">
        <w:tc>
          <w:tcPr>
            <w:tcW w:w="2689" w:type="dxa"/>
            <w:shd w:val="clear" w:color="auto" w:fill="D9D9D9"/>
          </w:tcPr>
          <w:p w14:paraId="08F05684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Concentration</w:t>
            </w:r>
          </w:p>
        </w:tc>
        <w:tc>
          <w:tcPr>
            <w:tcW w:w="5805" w:type="dxa"/>
          </w:tcPr>
          <w:p w14:paraId="0733B9E2" w14:textId="77777777" w:rsidR="005E532E" w:rsidRPr="00BB7B0C" w:rsidRDefault="005E532E" w:rsidP="005E532E">
            <w:pPr>
              <w:rPr>
                <w:lang w:val="en-GB"/>
              </w:rPr>
            </w:pPr>
            <w:r>
              <w:rPr>
                <w:lang w:val="en-GB"/>
              </w:rPr>
              <w:t>50ppm</w:t>
            </w:r>
          </w:p>
        </w:tc>
      </w:tr>
      <w:tr w:rsidR="005E532E" w:rsidRPr="00BB7B0C" w14:paraId="2DAEFFB8" w14:textId="77777777" w:rsidTr="00BA38AE">
        <w:tc>
          <w:tcPr>
            <w:tcW w:w="2689" w:type="dxa"/>
            <w:shd w:val="clear" w:color="auto" w:fill="D9D9D9"/>
          </w:tcPr>
          <w:p w14:paraId="420FD596" w14:textId="77777777" w:rsidR="005E532E" w:rsidRPr="008A7C5D" w:rsidRDefault="005E532E" w:rsidP="005E532E">
            <w:pPr>
              <w:rPr>
                <w:rStyle w:val="Strong"/>
              </w:rPr>
            </w:pPr>
            <w:r>
              <w:rPr>
                <w:rStyle w:val="Strong"/>
              </w:rPr>
              <w:t>Cylinder Number</w:t>
            </w:r>
          </w:p>
        </w:tc>
        <w:tc>
          <w:tcPr>
            <w:tcW w:w="5805" w:type="dxa"/>
          </w:tcPr>
          <w:p w14:paraId="7481ABF6" w14:textId="7B1D7D3A" w:rsidR="005E532E" w:rsidRPr="00F21CB7" w:rsidRDefault="005D749F" w:rsidP="005E532E">
            <w:pPr>
              <w:rPr>
                <w:highlight w:val="yellow"/>
                <w:lang w:val="en-GB"/>
              </w:rPr>
            </w:pPr>
            <w:r w:rsidRPr="005D749F">
              <w:rPr>
                <w:lang w:val="en-GB"/>
              </w:rPr>
              <w:t>Lot 861746 Cylinder 22</w:t>
            </w:r>
          </w:p>
        </w:tc>
      </w:tr>
      <w:tr w:rsidR="005E532E" w:rsidRPr="00BB7B0C" w14:paraId="6D0BCCDB" w14:textId="77777777" w:rsidTr="00BA38AE">
        <w:tc>
          <w:tcPr>
            <w:tcW w:w="2689" w:type="dxa"/>
            <w:shd w:val="clear" w:color="auto" w:fill="D9D9D9"/>
          </w:tcPr>
          <w:p w14:paraId="2D94F95B" w14:textId="77777777" w:rsidR="005E532E" w:rsidRDefault="002E7C07" w:rsidP="005E532E">
            <w:pPr>
              <w:rPr>
                <w:rStyle w:val="Strong"/>
              </w:rPr>
            </w:pPr>
            <w:r>
              <w:rPr>
                <w:rStyle w:val="Strong"/>
              </w:rPr>
              <w:t>Calculated</w:t>
            </w:r>
            <w:r w:rsidR="005E532E">
              <w:rPr>
                <w:rStyle w:val="Strong"/>
              </w:rPr>
              <w:t xml:space="preserve"> Reading</w:t>
            </w:r>
          </w:p>
        </w:tc>
        <w:tc>
          <w:tcPr>
            <w:tcW w:w="5805" w:type="dxa"/>
          </w:tcPr>
          <w:p w14:paraId="472EE4C9" w14:textId="77777777" w:rsidR="005E532E" w:rsidRDefault="000B20CF" w:rsidP="005E532E">
            <w:pPr>
              <w:rPr>
                <w:lang w:val="en-GB"/>
              </w:rPr>
            </w:pPr>
            <w:r>
              <w:rPr>
                <w:lang w:val="en-GB"/>
              </w:rPr>
              <w:t>6.66</w:t>
            </w:r>
            <w:r w:rsidR="005E532E">
              <w:rPr>
                <w:lang w:val="en-GB"/>
              </w:rPr>
              <w:t xml:space="preserve">mA across </w:t>
            </w:r>
            <w:r>
              <w:rPr>
                <w:lang w:val="en-GB"/>
              </w:rPr>
              <w:t>the test terminals</w:t>
            </w:r>
          </w:p>
        </w:tc>
      </w:tr>
    </w:tbl>
    <w:p w14:paraId="78BEE597" w14:textId="77777777" w:rsidR="004B14A4" w:rsidRDefault="004B14A4" w:rsidP="004B14A4">
      <w:pPr>
        <w:rPr>
          <w:noProof/>
        </w:rPr>
      </w:pPr>
      <w:r>
        <w:rPr>
          <w:noProof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7"/>
        <w:gridCol w:w="6087"/>
      </w:tblGrid>
      <w:tr w:rsidR="00F21CB7" w:rsidRPr="00BB7B0C" w14:paraId="44D500A3" w14:textId="77777777" w:rsidTr="00F93F63">
        <w:tc>
          <w:tcPr>
            <w:tcW w:w="8720" w:type="dxa"/>
            <w:gridSpan w:val="2"/>
            <w:shd w:val="clear" w:color="auto" w:fill="D9D9D9"/>
          </w:tcPr>
          <w:p w14:paraId="533F776A" w14:textId="5790C6CA" w:rsidR="00F21CB7" w:rsidRPr="005E532E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Multi Meter</w:t>
            </w:r>
          </w:p>
        </w:tc>
      </w:tr>
      <w:tr w:rsidR="00F21CB7" w:rsidRPr="00BB7B0C" w14:paraId="32E5717C" w14:textId="77777777" w:rsidTr="00F93F63">
        <w:tc>
          <w:tcPr>
            <w:tcW w:w="2447" w:type="dxa"/>
            <w:shd w:val="clear" w:color="auto" w:fill="D9D9D9"/>
          </w:tcPr>
          <w:p w14:paraId="3A8652F8" w14:textId="0B47D442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Brand</w:t>
            </w:r>
          </w:p>
        </w:tc>
        <w:tc>
          <w:tcPr>
            <w:tcW w:w="6273" w:type="dxa"/>
          </w:tcPr>
          <w:p w14:paraId="4E29C132" w14:textId="63F0D3A0" w:rsidR="00F21CB7" w:rsidRPr="00BB7B0C" w:rsidRDefault="00AC1B2C" w:rsidP="00F93F6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BA38AE">
              <w:rPr>
                <w:lang w:val="en-GB"/>
              </w:rPr>
              <w:t>MPROBE</w:t>
            </w:r>
          </w:p>
        </w:tc>
      </w:tr>
      <w:tr w:rsidR="00F21CB7" w:rsidRPr="00BB7B0C" w14:paraId="78E19316" w14:textId="77777777" w:rsidTr="00F93F63">
        <w:tc>
          <w:tcPr>
            <w:tcW w:w="2447" w:type="dxa"/>
            <w:shd w:val="clear" w:color="auto" w:fill="D9D9D9"/>
          </w:tcPr>
          <w:p w14:paraId="273F5F1E" w14:textId="2BCE5B03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 xml:space="preserve">Model </w:t>
            </w:r>
          </w:p>
        </w:tc>
        <w:tc>
          <w:tcPr>
            <w:tcW w:w="6273" w:type="dxa"/>
          </w:tcPr>
          <w:p w14:paraId="4530B6CC" w14:textId="0B704BEA" w:rsidR="00F21CB7" w:rsidRPr="00BB7B0C" w:rsidRDefault="00F21CB7" w:rsidP="00F93F63">
            <w:pPr>
              <w:rPr>
                <w:lang w:val="en-GB"/>
              </w:rPr>
            </w:pPr>
          </w:p>
        </w:tc>
      </w:tr>
      <w:tr w:rsidR="00F21CB7" w:rsidRPr="00BB7B0C" w14:paraId="1001FE17" w14:textId="77777777" w:rsidTr="00F93F63">
        <w:tc>
          <w:tcPr>
            <w:tcW w:w="2447" w:type="dxa"/>
            <w:shd w:val="clear" w:color="auto" w:fill="D9D9D9"/>
          </w:tcPr>
          <w:p w14:paraId="00D4B12D" w14:textId="1C121C6B" w:rsidR="00F21CB7" w:rsidRPr="008A7C5D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Serial Number</w:t>
            </w:r>
          </w:p>
        </w:tc>
        <w:tc>
          <w:tcPr>
            <w:tcW w:w="6273" w:type="dxa"/>
          </w:tcPr>
          <w:p w14:paraId="7A9DBA53" w14:textId="3D81B70F" w:rsidR="00F21CB7" w:rsidRPr="00F21CB7" w:rsidRDefault="00F21CB7" w:rsidP="00F93F63">
            <w:pPr>
              <w:rPr>
                <w:highlight w:val="yellow"/>
                <w:lang w:val="en-GB"/>
              </w:rPr>
            </w:pPr>
          </w:p>
        </w:tc>
      </w:tr>
      <w:tr w:rsidR="00F21CB7" w:rsidRPr="00BB7B0C" w14:paraId="076D36FC" w14:textId="77777777" w:rsidTr="00F93F63">
        <w:tc>
          <w:tcPr>
            <w:tcW w:w="2447" w:type="dxa"/>
            <w:shd w:val="clear" w:color="auto" w:fill="D9D9D9"/>
          </w:tcPr>
          <w:p w14:paraId="377D61A4" w14:textId="47E13AAF" w:rsidR="00F21CB7" w:rsidRDefault="00F21CB7" w:rsidP="00F93F63">
            <w:pPr>
              <w:rPr>
                <w:rStyle w:val="Strong"/>
              </w:rPr>
            </w:pPr>
            <w:r>
              <w:rPr>
                <w:rStyle w:val="Strong"/>
              </w:rPr>
              <w:t>Last Calibrated</w:t>
            </w:r>
          </w:p>
        </w:tc>
        <w:tc>
          <w:tcPr>
            <w:tcW w:w="6273" w:type="dxa"/>
          </w:tcPr>
          <w:p w14:paraId="6017ADA3" w14:textId="26951B13" w:rsidR="00F21CB7" w:rsidRDefault="00F21CB7" w:rsidP="00F93F63">
            <w:pPr>
              <w:rPr>
                <w:lang w:val="en-GB"/>
              </w:rPr>
            </w:pPr>
          </w:p>
        </w:tc>
      </w:tr>
    </w:tbl>
    <w:p w14:paraId="4E7AD1C2" w14:textId="77777777" w:rsidR="00B1728D" w:rsidRDefault="007C7889" w:rsidP="00B1728D">
      <w:pPr>
        <w:pStyle w:val="Heading1"/>
        <w:rPr>
          <w:noProof/>
        </w:rPr>
      </w:pPr>
      <w:r>
        <w:rPr>
          <w:noProof/>
        </w:rPr>
        <w:br w:type="column"/>
      </w:r>
      <w:bookmarkStart w:id="7" w:name="_Toc316461438"/>
      <w:r w:rsidR="00B1728D">
        <w:rPr>
          <w:noProof/>
        </w:rPr>
        <w:lastRenderedPageBreak/>
        <w:t>Calibration Equation</w:t>
      </w:r>
      <w:bookmarkEnd w:id="7"/>
    </w:p>
    <w:p w14:paraId="58CDDBB6" w14:textId="77777777" w:rsidR="00B1728D" w:rsidRDefault="00B1728D" w:rsidP="004B14A4">
      <w:pPr>
        <w:rPr>
          <w:noProof/>
        </w:rPr>
      </w:pPr>
      <w:r>
        <w:rPr>
          <w:noProof/>
        </w:rPr>
        <w:t>[(16 x gas concentration in ppm) / maximum range of sensor in ppm] + 4 = current (mA) in the system</w:t>
      </w:r>
    </w:p>
    <w:p w14:paraId="6C72C5F5" w14:textId="77777777" w:rsidR="007C7889" w:rsidRDefault="00B1728D" w:rsidP="00B1728D">
      <w:pPr>
        <w:rPr>
          <w:noProof/>
        </w:rPr>
      </w:pPr>
      <w:r>
        <w:rPr>
          <w:noProof/>
        </w:rPr>
        <w:t xml:space="preserve">[(16 x 50) / </w:t>
      </w:r>
      <w:r w:rsidR="000B20CF">
        <w:rPr>
          <w:noProof/>
        </w:rPr>
        <w:t>3</w:t>
      </w:r>
      <w:r>
        <w:rPr>
          <w:noProof/>
        </w:rPr>
        <w:t xml:space="preserve">00] + 4 = </w:t>
      </w:r>
      <w:r w:rsidR="000B20CF">
        <w:rPr>
          <w:noProof/>
        </w:rPr>
        <w:t>6.66</w:t>
      </w:r>
      <w:r>
        <w:rPr>
          <w:noProof/>
        </w:rPr>
        <w:t>mA</w:t>
      </w:r>
    </w:p>
    <w:p w14:paraId="0A2136FA" w14:textId="77777777" w:rsidR="007C7889" w:rsidRDefault="007C7889" w:rsidP="00B1728D">
      <w:pPr>
        <w:rPr>
          <w:noProof/>
        </w:rPr>
      </w:pPr>
    </w:p>
    <w:p w14:paraId="3746C8BF" w14:textId="77777777" w:rsidR="007C7889" w:rsidRDefault="00A8711F" w:rsidP="00B1728D">
      <w:pPr>
        <w:rPr>
          <w:noProof/>
        </w:rPr>
      </w:pPr>
      <w:r>
        <w:rPr>
          <w:noProof/>
        </w:rPr>
        <w:drawing>
          <wp:inline distT="0" distB="0" distL="0" distR="0" wp14:anchorId="090F83E1" wp14:editId="33431279">
            <wp:extent cx="5153025" cy="3524250"/>
            <wp:effectExtent l="19050" t="0" r="9525" b="0"/>
            <wp:docPr id="3" name="Picture 2" descr="X:\Projects\2011\ACES - Central Plaza 2 Car Park Maintenance\GasTech-4-20mA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Projects\2011\ACES - Central Plaza 2 Car Park Maintenance\GasTech-4-20mA-Grap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01C82" w14:textId="77777777" w:rsidR="007D1A4B" w:rsidRPr="00925CD2" w:rsidRDefault="007C7889" w:rsidP="00C02FA9">
      <w:pPr>
        <w:pStyle w:val="Heading1"/>
        <w:rPr>
          <w:highlight w:val="yellow"/>
        </w:rPr>
      </w:pPr>
      <w:r>
        <w:br w:type="column"/>
      </w:r>
      <w:bookmarkStart w:id="8" w:name="_Toc316461439"/>
      <w:r w:rsidR="007D1A4B" w:rsidRPr="005D749F">
        <w:lastRenderedPageBreak/>
        <w:t>Sensor Locations</w:t>
      </w:r>
      <w:bookmarkEnd w:id="8"/>
    </w:p>
    <w:p w14:paraId="00A267E5" w14:textId="6349D9CF" w:rsidR="007D1A4B" w:rsidRPr="00925CD2" w:rsidRDefault="00F21CB7" w:rsidP="007D1A4B">
      <w:pPr>
        <w:rPr>
          <w:highlight w:val="yellow"/>
        </w:rPr>
      </w:pPr>
      <w:r>
        <w:rPr>
          <w:noProof/>
        </w:rPr>
        <w:t>Sketch here</w:t>
      </w:r>
    </w:p>
    <w:p w14:paraId="6559DEE3" w14:textId="5D8C0CB1" w:rsidR="00F21CB7" w:rsidRPr="00246FA5" w:rsidRDefault="008871E9">
      <w:pPr>
        <w:spacing w:before="0" w:after="0" w:line="240" w:lineRule="auto"/>
        <w:rPr>
          <w:rFonts w:ascii="Cambria" w:hAnsi="Cambria"/>
          <w:b/>
          <w:bCs/>
          <w:kern w:val="32"/>
          <w:sz w:val="32"/>
          <w:szCs w:val="32"/>
          <w:highlight w:val="yellow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77F327E6" wp14:editId="42FF3D41">
                <wp:simplePos x="0" y="0"/>
                <wp:positionH relativeFrom="column">
                  <wp:posOffset>3840480</wp:posOffset>
                </wp:positionH>
                <wp:positionV relativeFrom="paragraph">
                  <wp:posOffset>1910080</wp:posOffset>
                </wp:positionV>
                <wp:extent cx="571500" cy="3886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E7123" w14:textId="77CAE3E0" w:rsidR="008871E9" w:rsidRPr="008871E9" w:rsidRDefault="008871E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871E9">
                              <w:rPr>
                                <w:sz w:val="14"/>
                                <w:szCs w:val="14"/>
                              </w:rPr>
                              <w:t>NO2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27E6" id="Text Box 2" o:spid="_x0000_s1033" type="#_x0000_t202" style="position:absolute;margin-left:302.4pt;margin-top:150.4pt;width:45pt;height:30.6pt;z-index:25177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YUDgIAAPoDAAAOAAAAZHJzL2Uyb0RvYy54bWysU9uOGyEMfa/Uf0C8N5OkSTY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" filled="f" stroked="f">
                <v:textbox>
                  <w:txbxContent>
                    <w:p w14:paraId="768E7123" w14:textId="77CAE3E0" w:rsidR="008871E9" w:rsidRPr="008871E9" w:rsidRDefault="008871E9">
                      <w:pPr>
                        <w:rPr>
                          <w:sz w:val="14"/>
                          <w:szCs w:val="14"/>
                        </w:rPr>
                      </w:pPr>
                      <w:r w:rsidRPr="008871E9">
                        <w:rPr>
                          <w:sz w:val="14"/>
                          <w:szCs w:val="14"/>
                        </w:rPr>
                        <w:t>NO2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6FA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0774D471" wp14:editId="2F9773B9">
                <wp:simplePos x="0" y="0"/>
                <wp:positionH relativeFrom="column">
                  <wp:posOffset>760095</wp:posOffset>
                </wp:positionH>
                <wp:positionV relativeFrom="paragraph">
                  <wp:posOffset>172720</wp:posOffset>
                </wp:positionV>
                <wp:extent cx="1013460" cy="37338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00F1" w14:textId="6E07F377" w:rsidR="00246FA5" w:rsidRPr="008871E9" w:rsidRDefault="00246F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1E9">
                              <w:rPr>
                                <w:sz w:val="16"/>
                                <w:szCs w:val="16"/>
                              </w:rPr>
                              <w:t>EXHCPEF1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D471" id="_x0000_s1034" type="#_x0000_t202" style="position:absolute;margin-left:59.85pt;margin-top:13.6pt;width:79.8pt;height:29.4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" filled="f" stroked="f">
                <v:textbox>
                  <w:txbxContent>
                    <w:p w14:paraId="207C00F1" w14:textId="6E07F377" w:rsidR="00246FA5" w:rsidRPr="008871E9" w:rsidRDefault="00246FA5">
                      <w:pPr>
                        <w:rPr>
                          <w:sz w:val="16"/>
                          <w:szCs w:val="16"/>
                        </w:rPr>
                      </w:pPr>
                      <w:r w:rsidRPr="008871E9">
                        <w:rPr>
                          <w:sz w:val="16"/>
                          <w:szCs w:val="16"/>
                        </w:rPr>
                        <w:t>EXHCPEF1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F26959F" wp14:editId="7EA9796C">
                <wp:simplePos x="0" y="0"/>
                <wp:positionH relativeFrom="column">
                  <wp:posOffset>3714115</wp:posOffset>
                </wp:positionH>
                <wp:positionV relativeFrom="paragraph">
                  <wp:posOffset>1506220</wp:posOffset>
                </wp:positionV>
                <wp:extent cx="164465" cy="0"/>
                <wp:effectExtent l="38100" t="76200" r="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92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92.45pt;margin-top:118.6pt;width:12.95pt;height:0;flip:x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CB5307" w:rsidRPr="00CB530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642CB466" wp14:editId="6A265A68">
                <wp:simplePos x="0" y="0"/>
                <wp:positionH relativeFrom="column">
                  <wp:posOffset>3832860</wp:posOffset>
                </wp:positionH>
                <wp:positionV relativeFrom="paragraph">
                  <wp:posOffset>1323340</wp:posOffset>
                </wp:positionV>
                <wp:extent cx="982980" cy="33528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7306A" w14:textId="48FBAF5D" w:rsidR="00CB5307" w:rsidRPr="008871E9" w:rsidRDefault="00CB53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871E9">
                              <w:rPr>
                                <w:sz w:val="14"/>
                                <w:szCs w:val="14"/>
                              </w:rPr>
                              <w:t>Control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B466" id="_x0000_s1035" type="#_x0000_t202" style="position:absolute;margin-left:301.8pt;margin-top:104.2pt;width:77.4pt;height:26.4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" filled="f" stroked="f">
                <v:textbox>
                  <w:txbxContent>
                    <w:p w14:paraId="31C7306A" w14:textId="48FBAF5D" w:rsidR="00CB5307" w:rsidRPr="008871E9" w:rsidRDefault="00CB5307">
                      <w:pPr>
                        <w:rPr>
                          <w:sz w:val="14"/>
                          <w:szCs w:val="14"/>
                        </w:rPr>
                      </w:pPr>
                      <w:r w:rsidRPr="008871E9">
                        <w:rPr>
                          <w:sz w:val="14"/>
                          <w:szCs w:val="14"/>
                        </w:rPr>
                        <w:t>Control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307">
        <w:rPr>
          <w:noProof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6193E64A" wp14:editId="6F653799">
                <wp:simplePos x="0" y="0"/>
                <wp:positionH relativeFrom="column">
                  <wp:posOffset>967740</wp:posOffset>
                </wp:positionH>
                <wp:positionV relativeFrom="paragraph">
                  <wp:posOffset>1466215</wp:posOffset>
                </wp:positionV>
                <wp:extent cx="411480" cy="3505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EF14" w14:textId="78CF9A1A" w:rsidR="00CB5307" w:rsidRPr="00CB5307" w:rsidRDefault="00CB5307" w:rsidP="00CB5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5307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E64A" id="_x0000_s1036" type="#_x0000_t202" style="position:absolute;margin-left:76.2pt;margin-top:115.45pt;width:32.4pt;height:27.6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" filled="f" stroked="f">
                <v:textbox>
                  <w:txbxContent>
                    <w:p w14:paraId="654FEF14" w14:textId="78CF9A1A" w:rsidR="00CB5307" w:rsidRPr="00CB5307" w:rsidRDefault="00CB5307" w:rsidP="00CB5307">
                      <w:pPr>
                        <w:rPr>
                          <w:sz w:val="16"/>
                          <w:szCs w:val="16"/>
                        </w:rPr>
                      </w:pPr>
                      <w:r w:rsidRPr="00CB5307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307">
        <w:rPr>
          <w:noProof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611F77D6" wp14:editId="7E425AA5">
                <wp:simplePos x="0" y="0"/>
                <wp:positionH relativeFrom="column">
                  <wp:posOffset>2948940</wp:posOffset>
                </wp:positionH>
                <wp:positionV relativeFrom="paragraph">
                  <wp:posOffset>1155700</wp:posOffset>
                </wp:positionV>
                <wp:extent cx="411480" cy="3505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0D44" w14:textId="62A44671" w:rsidR="00CB5307" w:rsidRPr="00CB5307" w:rsidRDefault="00CB5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5307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CB530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77D6" id="_x0000_s1037" type="#_x0000_t202" style="position:absolute;margin-left:232.2pt;margin-top:91pt;width:32.4pt;height:27.6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" filled="f" stroked="f">
                <v:textbox>
                  <w:txbxContent>
                    <w:p w14:paraId="70860D44" w14:textId="62A44671" w:rsidR="00CB5307" w:rsidRPr="00CB5307" w:rsidRDefault="00CB5307">
                      <w:pPr>
                        <w:rPr>
                          <w:sz w:val="16"/>
                          <w:szCs w:val="16"/>
                        </w:rPr>
                      </w:pPr>
                      <w:r w:rsidRPr="00CB5307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CB530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FA5" w:rsidRPr="00246FA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20602CC7" wp14:editId="0244B262">
                <wp:simplePos x="0" y="0"/>
                <wp:positionH relativeFrom="column">
                  <wp:posOffset>533400</wp:posOffset>
                </wp:positionH>
                <wp:positionV relativeFrom="paragraph">
                  <wp:posOffset>2988310</wp:posOffset>
                </wp:positionV>
                <wp:extent cx="1028700" cy="480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FE70C" w14:textId="0CDACE1D" w:rsidR="00246FA5" w:rsidRDefault="00246FA5">
                            <w:r>
                              <w:t>Entrance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2CC7" id="_x0000_s1038" type="#_x0000_t202" style="position:absolute;margin-left:42pt;margin-top:235.3pt;width:81pt;height:37.8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" stroked="f">
                <v:textbox>
                  <w:txbxContent>
                    <w:p w14:paraId="3F7FE70C" w14:textId="0CDACE1D" w:rsidR="00246FA5" w:rsidRDefault="00246FA5">
                      <w:r>
                        <w:t>Entrance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D6F2573" wp14:editId="5D92569E">
                <wp:simplePos x="0" y="0"/>
                <wp:positionH relativeFrom="column">
                  <wp:posOffset>948690</wp:posOffset>
                </wp:positionH>
                <wp:positionV relativeFrom="paragraph">
                  <wp:posOffset>2672080</wp:posOffset>
                </wp:positionV>
                <wp:extent cx="0" cy="316230"/>
                <wp:effectExtent l="76200" t="38100" r="57150" b="2667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869C" id="Straight Arrow Connector 94" o:spid="_x0000_s1026" type="#_x0000_t32" style="position:absolute;margin-left:74.7pt;margin-top:210.4pt;width:0;height:24.9pt;flip:y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345F0C6" wp14:editId="5623F4AA">
                <wp:simplePos x="0" y="0"/>
                <wp:positionH relativeFrom="column">
                  <wp:posOffset>3116580</wp:posOffset>
                </wp:positionH>
                <wp:positionV relativeFrom="paragraph">
                  <wp:posOffset>1910080</wp:posOffset>
                </wp:positionV>
                <wp:extent cx="45085" cy="91440"/>
                <wp:effectExtent l="0" t="0" r="12065" b="2286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1FC18" id="Rectangle: Rounded Corners 91" o:spid="_x0000_s1026" style="position:absolute;margin-left:245.4pt;margin-top:150.4pt;width:3.55pt;height:7.2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863C1BF" wp14:editId="6E6AE270">
                <wp:simplePos x="0" y="0"/>
                <wp:positionH relativeFrom="column">
                  <wp:posOffset>2545080</wp:posOffset>
                </wp:positionH>
                <wp:positionV relativeFrom="paragraph">
                  <wp:posOffset>1910080</wp:posOffset>
                </wp:positionV>
                <wp:extent cx="45085" cy="91440"/>
                <wp:effectExtent l="0" t="0" r="12065" b="2286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9E6A2" id="Rectangle: Rounded Corners 90" o:spid="_x0000_s1026" style="position:absolute;margin-left:200.4pt;margin-top:150.4pt;width:3.55pt;height:7.2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C602D26" wp14:editId="5420B286">
                <wp:simplePos x="0" y="0"/>
                <wp:positionH relativeFrom="column">
                  <wp:posOffset>1859280</wp:posOffset>
                </wp:positionH>
                <wp:positionV relativeFrom="paragraph">
                  <wp:posOffset>1906270</wp:posOffset>
                </wp:positionV>
                <wp:extent cx="45085" cy="91440"/>
                <wp:effectExtent l="0" t="0" r="12065" b="2286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7135C" id="Rectangle: Rounded Corners 89" o:spid="_x0000_s1026" style="position:absolute;margin-left:146.4pt;margin-top:150.1pt;width:3.55pt;height:7.2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F3B7E52" wp14:editId="67DD914E">
                <wp:simplePos x="0" y="0"/>
                <wp:positionH relativeFrom="column">
                  <wp:posOffset>1150620</wp:posOffset>
                </wp:positionH>
                <wp:positionV relativeFrom="paragraph">
                  <wp:posOffset>1908175</wp:posOffset>
                </wp:positionV>
                <wp:extent cx="45085" cy="91440"/>
                <wp:effectExtent l="0" t="0" r="12065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407B8" id="Rectangle: Rounded Corners 88" o:spid="_x0000_s1026" style="position:absolute;margin-left:90.6pt;margin-top:150.25pt;width:3.55pt;height:7.2pt;z-index:2517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88BEABF" wp14:editId="4BB0B880">
                <wp:simplePos x="0" y="0"/>
                <wp:positionH relativeFrom="column">
                  <wp:posOffset>3116580</wp:posOffset>
                </wp:positionH>
                <wp:positionV relativeFrom="paragraph">
                  <wp:posOffset>1496695</wp:posOffset>
                </wp:positionV>
                <wp:extent cx="45085" cy="91440"/>
                <wp:effectExtent l="0" t="0" r="12065" b="2286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C8912" id="Rectangle: Rounded Corners 83" o:spid="_x0000_s1026" style="position:absolute;margin-left:245.4pt;margin-top:117.85pt;width:3.55pt;height:7.2pt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56F69A3" wp14:editId="645F309F">
                <wp:simplePos x="0" y="0"/>
                <wp:positionH relativeFrom="column">
                  <wp:posOffset>3105150</wp:posOffset>
                </wp:positionH>
                <wp:positionV relativeFrom="paragraph">
                  <wp:posOffset>1423035</wp:posOffset>
                </wp:positionV>
                <wp:extent cx="73660" cy="73660"/>
                <wp:effectExtent l="0" t="0" r="2159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3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DC0D" id="Rectangle 82" o:spid="_x0000_s1026" style="position:absolute;margin-left:244.5pt;margin-top:112.05pt;width:5.8pt;height:5.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E499FA1" wp14:editId="4D4D4E32">
                <wp:simplePos x="0" y="0"/>
                <wp:positionH relativeFrom="column">
                  <wp:posOffset>2545080</wp:posOffset>
                </wp:positionH>
                <wp:positionV relativeFrom="paragraph">
                  <wp:posOffset>1409065</wp:posOffset>
                </wp:positionV>
                <wp:extent cx="45085" cy="91440"/>
                <wp:effectExtent l="0" t="0" r="12065" b="2286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87DC3" id="Rectangle: Rounded Corners 81" o:spid="_x0000_s1026" style="position:absolute;margin-left:200.4pt;margin-top:110.95pt;width:3.55pt;height:7.2pt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203178A" wp14:editId="4657FE29">
                <wp:simplePos x="0" y="0"/>
                <wp:positionH relativeFrom="column">
                  <wp:posOffset>1859280</wp:posOffset>
                </wp:positionH>
                <wp:positionV relativeFrom="paragraph">
                  <wp:posOffset>1405255</wp:posOffset>
                </wp:positionV>
                <wp:extent cx="45085" cy="91440"/>
                <wp:effectExtent l="0" t="0" r="12065" b="2286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AC46" id="Rectangle: Rounded Corners 80" o:spid="_x0000_s1026" style="position:absolute;margin-left:146.4pt;margin-top:110.65pt;width:3.55pt;height:7.2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39F16D1" wp14:editId="34261156">
                <wp:simplePos x="0" y="0"/>
                <wp:positionH relativeFrom="column">
                  <wp:posOffset>1146810</wp:posOffset>
                </wp:positionH>
                <wp:positionV relativeFrom="paragraph">
                  <wp:posOffset>1410970</wp:posOffset>
                </wp:positionV>
                <wp:extent cx="45085" cy="91440"/>
                <wp:effectExtent l="0" t="0" r="12065" b="2286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4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8CC06" id="Rectangle: Rounded Corners 79" o:spid="_x0000_s1026" style="position:absolute;margin-left:90.3pt;margin-top:111.1pt;width:3.55pt;height:7.2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" filled="f" strokecolor="black [3213]"/>
            </w:pict>
          </mc:Fallback>
        </mc:AlternateContent>
      </w:r>
      <w:r w:rsidR="00246FA5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5F3CCAA" wp14:editId="0DDB214B">
                <wp:simplePos x="0" y="0"/>
                <wp:positionH relativeFrom="column">
                  <wp:posOffset>1137286</wp:posOffset>
                </wp:positionH>
                <wp:positionV relativeFrom="paragraph">
                  <wp:posOffset>1502410</wp:posOffset>
                </wp:positionV>
                <wp:extent cx="73660" cy="73660"/>
                <wp:effectExtent l="0" t="0" r="21590" b="215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3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B662D" id="Rectangle 76" o:spid="_x0000_s1026" style="position:absolute;margin-left:89.55pt;margin-top:118.3pt;width:5.8pt;height:5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" filled="f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940C94A" wp14:editId="5B6152D5">
                <wp:simplePos x="0" y="0"/>
                <wp:positionH relativeFrom="column">
                  <wp:posOffset>857250</wp:posOffset>
                </wp:positionH>
                <wp:positionV relativeFrom="paragraph">
                  <wp:posOffset>595630</wp:posOffset>
                </wp:positionV>
                <wp:extent cx="26670" cy="26670"/>
                <wp:effectExtent l="0" t="0" r="3048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2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8A94" id="Straight Connector 75" o:spid="_x0000_s1026" style="position:absolute;flip:x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6.9pt" to="69.6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C038B5B" wp14:editId="3FB3930A">
                <wp:simplePos x="0" y="0"/>
                <wp:positionH relativeFrom="column">
                  <wp:posOffset>853440</wp:posOffset>
                </wp:positionH>
                <wp:positionV relativeFrom="paragraph">
                  <wp:posOffset>523240</wp:posOffset>
                </wp:positionV>
                <wp:extent cx="30480" cy="34290"/>
                <wp:effectExtent l="0" t="0" r="26670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4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ECD84" id="Straight Connector 74" o:spid="_x0000_s1026" style="position:absolute;flip:x 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41.2pt" to="69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B698756" wp14:editId="55B3AA41">
                <wp:simplePos x="0" y="0"/>
                <wp:positionH relativeFrom="column">
                  <wp:posOffset>929005</wp:posOffset>
                </wp:positionH>
                <wp:positionV relativeFrom="paragraph">
                  <wp:posOffset>538480</wp:posOffset>
                </wp:positionV>
                <wp:extent cx="66675" cy="190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34CC" id="Straight Connector 72" o:spid="_x0000_s1026" style="position:absolute;flip:y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5pt,42.4pt" to="78.4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469273A" wp14:editId="7F743694">
                <wp:simplePos x="0" y="0"/>
                <wp:positionH relativeFrom="column">
                  <wp:posOffset>933450</wp:posOffset>
                </wp:positionH>
                <wp:positionV relativeFrom="paragraph">
                  <wp:posOffset>599440</wp:posOffset>
                </wp:positionV>
                <wp:extent cx="64770" cy="15240"/>
                <wp:effectExtent l="0" t="0" r="3048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2D08A" id="Straight Connector 73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47.2pt" to="78.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" strokecolor="black [3213]"/>
            </w:pict>
          </mc:Fallback>
        </mc:AlternateContent>
      </w:r>
      <w:r w:rsidR="00E350A2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81C3FA0" wp14:editId="7279B566">
                <wp:simplePos x="0" y="0"/>
                <wp:positionH relativeFrom="column">
                  <wp:posOffset>883285</wp:posOffset>
                </wp:positionH>
                <wp:positionV relativeFrom="paragraph">
                  <wp:posOffset>553720</wp:posOffset>
                </wp:positionV>
                <wp:extent cx="45085" cy="45085"/>
                <wp:effectExtent l="0" t="0" r="12065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E6332" id="Rectangle 67" o:spid="_x0000_s1026" style="position:absolute;margin-left:69.55pt;margin-top:43.6pt;width:3.55pt;height:3.5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" filled="f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9C176FE" wp14:editId="5C137856">
                <wp:simplePos x="0" y="0"/>
                <wp:positionH relativeFrom="column">
                  <wp:posOffset>754380</wp:posOffset>
                </wp:positionH>
                <wp:positionV relativeFrom="paragraph">
                  <wp:posOffset>523240</wp:posOffset>
                </wp:positionV>
                <wp:extent cx="102870" cy="102870"/>
                <wp:effectExtent l="0" t="0" r="1143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AEF3A" id="Rectangle 65" o:spid="_x0000_s1026" style="position:absolute;margin-left:59.4pt;margin-top:41.2pt;width:8.1pt;height:8.1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" filled="f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5DBC2F7" wp14:editId="6AFCF00E">
                <wp:simplePos x="0" y="0"/>
                <wp:positionH relativeFrom="column">
                  <wp:posOffset>994410</wp:posOffset>
                </wp:positionH>
                <wp:positionV relativeFrom="paragraph">
                  <wp:posOffset>995680</wp:posOffset>
                </wp:positionV>
                <wp:extent cx="85852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BD2A1" id="Straight Connector 56" o:spid="_x0000_s1026" style="position:absolute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3pt,78.4pt" to="145.9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384D311" wp14:editId="1800115D">
                <wp:simplePos x="0" y="0"/>
                <wp:positionH relativeFrom="column">
                  <wp:posOffset>1097279</wp:posOffset>
                </wp:positionH>
                <wp:positionV relativeFrom="paragraph">
                  <wp:posOffset>896620</wp:posOffset>
                </wp:positionV>
                <wp:extent cx="85407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EEC98" id="Straight Connector 58" o:spid="_x0000_s1026" style="position:absolute;flip:x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70.6pt" to="153.6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CB934C9" wp14:editId="68850D46">
                <wp:simplePos x="0" y="0"/>
                <wp:positionH relativeFrom="column">
                  <wp:posOffset>1098550</wp:posOffset>
                </wp:positionH>
                <wp:positionV relativeFrom="paragraph">
                  <wp:posOffset>535305</wp:posOffset>
                </wp:positionV>
                <wp:extent cx="0" cy="36258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F62DE" id="Straight Connector 55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42.15pt" to="86.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" strokecolor="black [3040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D349A6" wp14:editId="5337D1C3">
                <wp:simplePos x="0" y="0"/>
                <wp:positionH relativeFrom="column">
                  <wp:posOffset>1000125</wp:posOffset>
                </wp:positionH>
                <wp:positionV relativeFrom="paragraph">
                  <wp:posOffset>539750</wp:posOffset>
                </wp:positionV>
                <wp:extent cx="9398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B677B" id="Straight Connector 54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42.5pt" to="86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CB92FB5" wp14:editId="0A5AC520">
                <wp:simplePos x="0" y="0"/>
                <wp:positionH relativeFrom="column">
                  <wp:posOffset>995680</wp:posOffset>
                </wp:positionH>
                <wp:positionV relativeFrom="paragraph">
                  <wp:posOffset>535305</wp:posOffset>
                </wp:positionV>
                <wp:extent cx="0" cy="459105"/>
                <wp:effectExtent l="0" t="0" r="38100" b="361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B02FD" id="Straight Connector 53" o:spid="_x0000_s1026" style="position:absolute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42.15pt" to="78.4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56FFABA" wp14:editId="350B2A37">
                <wp:simplePos x="0" y="0"/>
                <wp:positionH relativeFrom="column">
                  <wp:posOffset>1854004</wp:posOffset>
                </wp:positionH>
                <wp:positionV relativeFrom="paragraph">
                  <wp:posOffset>1298135</wp:posOffset>
                </wp:positionV>
                <wp:extent cx="1166543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5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71542" id="Straight Connector 64" o:spid="_x0000_s1026" style="position:absolute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102.2pt" to="237.8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AC0AA9F" wp14:editId="085F5C12">
                <wp:simplePos x="0" y="0"/>
                <wp:positionH relativeFrom="column">
                  <wp:posOffset>2974340</wp:posOffset>
                </wp:positionH>
                <wp:positionV relativeFrom="paragraph">
                  <wp:posOffset>1250706</wp:posOffset>
                </wp:positionV>
                <wp:extent cx="93980" cy="0"/>
                <wp:effectExtent l="8890" t="0" r="29210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6F2E2" id="Straight Connector 59" o:spid="_x0000_s1026" style="position:absolute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98.5pt" to="241.6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3F0AAAE" wp14:editId="4D5BDB15">
                <wp:simplePos x="0" y="0"/>
                <wp:positionH relativeFrom="column">
                  <wp:posOffset>1854349</wp:posOffset>
                </wp:positionH>
                <wp:positionV relativeFrom="paragraph">
                  <wp:posOffset>997473</wp:posOffset>
                </wp:positionV>
                <wp:extent cx="0" cy="304800"/>
                <wp:effectExtent l="0" t="0" r="381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CAAD" id="Straight Connector 61" o:spid="_x0000_s1026" style="position:absolute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pt,78.55pt" to="146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F00420D" wp14:editId="57F0857A">
                <wp:simplePos x="0" y="0"/>
                <wp:positionH relativeFrom="column">
                  <wp:posOffset>1952625</wp:posOffset>
                </wp:positionH>
                <wp:positionV relativeFrom="paragraph">
                  <wp:posOffset>1203362</wp:posOffset>
                </wp:positionV>
                <wp:extent cx="1071283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2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23EDD" id="Straight Connector 63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94.75pt" to="238.1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" strokecolor="black [3213]"/>
            </w:pict>
          </mc:Fallback>
        </mc:AlternateContent>
      </w:r>
      <w:r w:rsidR="006501DF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BCF4A07" wp14:editId="2FE921E1">
                <wp:simplePos x="0" y="0"/>
                <wp:positionH relativeFrom="column">
                  <wp:posOffset>1952961</wp:posOffset>
                </wp:positionH>
                <wp:positionV relativeFrom="paragraph">
                  <wp:posOffset>898861</wp:posOffset>
                </wp:positionV>
                <wp:extent cx="0" cy="3048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FA810" id="Straight Connector 60" o:spid="_x0000_s1026" style="position:absolute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8pt,70.8pt" to="153.8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" strokecolor="black [3213]"/>
            </w:pict>
          </mc:Fallback>
        </mc:AlternateContent>
      </w:r>
      <w:r w:rsidR="000E4F59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6F86461" wp14:editId="2B03DE7A">
                <wp:simplePos x="0" y="0"/>
                <wp:positionH relativeFrom="column">
                  <wp:posOffset>3277997</wp:posOffset>
                </wp:positionH>
                <wp:positionV relativeFrom="paragraph">
                  <wp:posOffset>1075690</wp:posOffset>
                </wp:positionV>
                <wp:extent cx="179070" cy="163830"/>
                <wp:effectExtent l="7620" t="0" r="0" b="0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070" cy="163830"/>
                        </a:xfrm>
                        <a:prstGeom prst="arc">
                          <a:avLst>
                            <a:gd name="adj1" fmla="val 16200000"/>
                            <a:gd name="adj2" fmla="val 4656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D200" id="Arc 52" o:spid="_x0000_s1026" style="position:absolute;margin-left:258.1pt;margin-top:84.7pt;width:14.1pt;height:12.9pt;rotation:-9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" path="m89535,nsc114010,,137418,9166,154313,25367v19075,18290,27851,43614,23779,68618l89535,81915,89535,xem89535,nfc114010,,137418,9166,154313,25367v19075,18290,27851,43614,23779,68618e" filled="f" strokecolor="black [3213]">
                <v:path arrowok="t" o:connecttype="custom" o:connectlocs="89535,0;154313,25367;178092,93985" o:connectangles="0,0,0"/>
              </v:shape>
            </w:pict>
          </mc:Fallback>
        </mc:AlternateContent>
      </w:r>
      <w:r w:rsidR="000E4F59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143DE6D" wp14:editId="6F71C137">
                <wp:simplePos x="0" y="0"/>
                <wp:positionH relativeFrom="column">
                  <wp:posOffset>3379470</wp:posOffset>
                </wp:positionH>
                <wp:positionV relativeFrom="paragraph">
                  <wp:posOffset>1064895</wp:posOffset>
                </wp:positionV>
                <wp:extent cx="0" cy="97155"/>
                <wp:effectExtent l="0" t="0" r="3810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1F07" id="Straight Connector 50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83.85pt" to="266.1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" strokecolor="black [3213]"/>
            </w:pict>
          </mc:Fallback>
        </mc:AlternateContent>
      </w:r>
      <w:r w:rsidR="000E4F59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1A468F" wp14:editId="3431EF27">
                <wp:simplePos x="0" y="0"/>
                <wp:positionH relativeFrom="column">
                  <wp:posOffset>3101340</wp:posOffset>
                </wp:positionH>
                <wp:positionV relativeFrom="paragraph">
                  <wp:posOffset>1068070</wp:posOffset>
                </wp:positionV>
                <wp:extent cx="179070" cy="163830"/>
                <wp:effectExtent l="0" t="0" r="11430" b="0"/>
                <wp:wrapNone/>
                <wp:docPr id="51" name="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63830"/>
                        </a:xfrm>
                        <a:prstGeom prst="arc">
                          <a:avLst>
                            <a:gd name="adj1" fmla="val 16200000"/>
                            <a:gd name="adj2" fmla="val 4656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DCC9" id="Arc 51" o:spid="_x0000_s1026" style="position:absolute;margin-left:244.2pt;margin-top:84.1pt;width:14.1pt;height:12.9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" path="m89535,nsc114010,,137418,9166,154313,25367v19075,18290,27851,43614,23779,68618l89535,81915,89535,xem89535,nfc114010,,137418,9166,154313,25367v19075,18290,27851,43614,23779,68618e" filled="f" strokecolor="black [3213]">
                <v:path arrowok="t" o:connecttype="custom" o:connectlocs="89535,0;154313,25367;178092,93985" o:connectangles="0,0,0"/>
              </v:shape>
            </w:pict>
          </mc:Fallback>
        </mc:AlternateContent>
      </w:r>
      <w:r w:rsidR="000E4F59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923593" wp14:editId="43710418">
                <wp:simplePos x="0" y="0"/>
                <wp:positionH relativeFrom="column">
                  <wp:posOffset>3383280</wp:posOffset>
                </wp:positionH>
                <wp:positionV relativeFrom="paragraph">
                  <wp:posOffset>1159510</wp:posOffset>
                </wp:positionV>
                <wp:extent cx="23622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E02EE1" id="Straight Connector 48" o:spid="_x0000_s1026" style="position:absolute;flip:x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4pt,91.3pt" to="28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8D1EA1A" wp14:editId="407A8143">
                <wp:simplePos x="0" y="0"/>
                <wp:positionH relativeFrom="column">
                  <wp:posOffset>3188970</wp:posOffset>
                </wp:positionH>
                <wp:positionV relativeFrom="paragraph">
                  <wp:posOffset>1064260</wp:posOffset>
                </wp:positionV>
                <wp:extent cx="0" cy="97155"/>
                <wp:effectExtent l="0" t="0" r="38100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ED939" id="Straight Connector 49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83.8pt" to="251.1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EA976EC" wp14:editId="1B836929">
                <wp:simplePos x="0" y="0"/>
                <wp:positionH relativeFrom="column">
                  <wp:posOffset>1992630</wp:posOffset>
                </wp:positionH>
                <wp:positionV relativeFrom="paragraph">
                  <wp:posOffset>1159510</wp:posOffset>
                </wp:positionV>
                <wp:extent cx="119634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3D1FC" id="Straight Connector 47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91.3pt" to="251.1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5577BE0" wp14:editId="42A0B1E3">
                <wp:simplePos x="0" y="0"/>
                <wp:positionH relativeFrom="column">
                  <wp:posOffset>1996440</wp:posOffset>
                </wp:positionH>
                <wp:positionV relativeFrom="paragraph">
                  <wp:posOffset>858520</wp:posOffset>
                </wp:positionV>
                <wp:extent cx="0" cy="3048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DF10" id="Straight Connector 46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67.6pt" to="157.2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2AA3158" wp14:editId="6AC31CDF">
                <wp:simplePos x="0" y="0"/>
                <wp:positionH relativeFrom="column">
                  <wp:posOffset>3643122</wp:posOffset>
                </wp:positionH>
                <wp:positionV relativeFrom="paragraph">
                  <wp:posOffset>1571561</wp:posOffset>
                </wp:positionV>
                <wp:extent cx="43434" cy="170879"/>
                <wp:effectExtent l="0" t="0" r="33020" b="196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" cy="17087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01CFF" id="Straight Connector 45" o:spid="_x0000_s1026" style="position:absolute;flip:x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23.75pt" to="290.2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" strokecolor="black [3213]" strokeweight=".5pt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D537A30" wp14:editId="14320261">
                <wp:simplePos x="0" y="0"/>
                <wp:positionH relativeFrom="column">
                  <wp:posOffset>3629025</wp:posOffset>
                </wp:positionH>
                <wp:positionV relativeFrom="paragraph">
                  <wp:posOffset>1488567</wp:posOffset>
                </wp:positionV>
                <wp:extent cx="56515" cy="56515"/>
                <wp:effectExtent l="0" t="0" r="19685" b="196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DB6B" id="Rectangle 41" o:spid="_x0000_s1026" style="position:absolute;margin-left:285.75pt;margin-top:117.2pt;width:4.45pt;height:4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" filled="f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C39DF6F" wp14:editId="69052C95">
                <wp:simplePos x="0" y="0"/>
                <wp:positionH relativeFrom="column">
                  <wp:posOffset>3578225</wp:posOffset>
                </wp:positionH>
                <wp:positionV relativeFrom="paragraph">
                  <wp:posOffset>1629410</wp:posOffset>
                </wp:positionV>
                <wp:extent cx="167005" cy="50800"/>
                <wp:effectExtent l="953" t="0" r="24447" b="24448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05" cy="5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8730F" id="Rectangle 42" o:spid="_x0000_s1026" style="position:absolute;margin-left:281.75pt;margin-top:128.3pt;width:13.15pt;height:4pt;rotation: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" filled="f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7861335" wp14:editId="46E90A72">
                <wp:simplePos x="0" y="0"/>
                <wp:positionH relativeFrom="column">
                  <wp:posOffset>3979122</wp:posOffset>
                </wp:positionH>
                <wp:positionV relativeFrom="paragraph">
                  <wp:posOffset>1971040</wp:posOffset>
                </wp:positionV>
                <wp:extent cx="56515" cy="56515"/>
                <wp:effectExtent l="0" t="0" r="19685" b="196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82A3" id="Rectangle 43" o:spid="_x0000_s1026" style="position:absolute;margin-left:313.3pt;margin-top:155.2pt;width:4.45pt;height:4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" filled="f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27B9551" wp14:editId="49B18144">
                <wp:simplePos x="0" y="0"/>
                <wp:positionH relativeFrom="column">
                  <wp:posOffset>3961130</wp:posOffset>
                </wp:positionH>
                <wp:positionV relativeFrom="paragraph">
                  <wp:posOffset>1971040</wp:posOffset>
                </wp:positionV>
                <wp:extent cx="21145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3CA77A" id="Straight Connector 33" o:spid="_x0000_s1026" style="position:absolute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9pt,155.2pt" to="328.5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45F89B4" wp14:editId="58473669">
                <wp:simplePos x="0" y="0"/>
                <wp:positionH relativeFrom="column">
                  <wp:posOffset>3690620</wp:posOffset>
                </wp:positionH>
                <wp:positionV relativeFrom="paragraph">
                  <wp:posOffset>2227792</wp:posOffset>
                </wp:positionV>
                <wp:extent cx="7493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0423E" id="Straight Connector 39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175.4pt" to="349.6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" strokecolor="black [3213]"/>
            </w:pict>
          </mc:Fallback>
        </mc:AlternateContent>
      </w:r>
      <w:r w:rsidR="00297ED5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6D2C1A" wp14:editId="7A86991A">
                <wp:simplePos x="0" y="0"/>
                <wp:positionH relativeFrom="column">
                  <wp:posOffset>3690620</wp:posOffset>
                </wp:positionH>
                <wp:positionV relativeFrom="paragraph">
                  <wp:posOffset>2217420</wp:posOffset>
                </wp:positionV>
                <wp:extent cx="0" cy="1905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6F82" id="Straight Connector 38" o:spid="_x0000_s1026" style="position:absolute;flip:y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6pt,174.6pt" to="290.6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67CA39" wp14:editId="4266120F">
                <wp:simplePos x="0" y="0"/>
                <wp:positionH relativeFrom="column">
                  <wp:posOffset>3635163</wp:posOffset>
                </wp:positionH>
                <wp:positionV relativeFrom="paragraph">
                  <wp:posOffset>2407920</wp:posOffset>
                </wp:positionV>
                <wp:extent cx="571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8FC449" id="Straight Connector 36" o:spid="_x0000_s1026" style="position:absolute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25pt,189.6pt" to="290.7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256DA6B" wp14:editId="105136A4">
                <wp:simplePos x="0" y="0"/>
                <wp:positionH relativeFrom="column">
                  <wp:posOffset>3638127</wp:posOffset>
                </wp:positionH>
                <wp:positionV relativeFrom="paragraph">
                  <wp:posOffset>2408555</wp:posOffset>
                </wp:positionV>
                <wp:extent cx="0" cy="283633"/>
                <wp:effectExtent l="0" t="0" r="38100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1E6F" id="Straight Connector 35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45pt,189.65pt" to="286.4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55B32B1" wp14:editId="0AF22F6C">
                <wp:simplePos x="0" y="0"/>
                <wp:positionH relativeFrom="column">
                  <wp:posOffset>1147445</wp:posOffset>
                </wp:positionH>
                <wp:positionV relativeFrom="paragraph">
                  <wp:posOffset>2656417</wp:posOffset>
                </wp:positionV>
                <wp:extent cx="0" cy="666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E8638" id="Straight Connector 24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209.15pt" to="90.3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2CB6BD0" wp14:editId="098B580E">
                <wp:simplePos x="0" y="0"/>
                <wp:positionH relativeFrom="column">
                  <wp:posOffset>1147445</wp:posOffset>
                </wp:positionH>
                <wp:positionV relativeFrom="paragraph">
                  <wp:posOffset>2692612</wp:posOffset>
                </wp:positionV>
                <wp:extent cx="24955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69CBB" id="Straight Connector 25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212pt" to="286.8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EC9EFA6" wp14:editId="355989CA">
                <wp:simplePos x="0" y="0"/>
                <wp:positionH relativeFrom="column">
                  <wp:posOffset>750570</wp:posOffset>
                </wp:positionH>
                <wp:positionV relativeFrom="paragraph">
                  <wp:posOffset>2657687</wp:posOffset>
                </wp:positionV>
                <wp:extent cx="0" cy="6667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1244" id="Straight Connector 22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209.25pt" to="59.1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096AE2" wp14:editId="2C88D902">
                <wp:simplePos x="0" y="0"/>
                <wp:positionH relativeFrom="column">
                  <wp:posOffset>204470</wp:posOffset>
                </wp:positionH>
                <wp:positionV relativeFrom="paragraph">
                  <wp:posOffset>2693247</wp:posOffset>
                </wp:positionV>
                <wp:extent cx="54673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7E218" id="Straight Connector 21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212.05pt" to="59.15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D87328" wp14:editId="5A84E4FA">
                <wp:simplePos x="0" y="0"/>
                <wp:positionH relativeFrom="column">
                  <wp:posOffset>202353</wp:posOffset>
                </wp:positionH>
                <wp:positionV relativeFrom="paragraph">
                  <wp:posOffset>1176020</wp:posOffset>
                </wp:positionV>
                <wp:extent cx="0" cy="1519767"/>
                <wp:effectExtent l="0" t="0" r="3810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97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FA23C" id="Straight Connector 19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92.6pt" to="15.9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389E747" wp14:editId="5CC86F9B">
                <wp:simplePos x="0" y="0"/>
                <wp:positionH relativeFrom="column">
                  <wp:posOffset>3961553</wp:posOffset>
                </wp:positionH>
                <wp:positionV relativeFrom="paragraph">
                  <wp:posOffset>1739053</wp:posOffset>
                </wp:positionV>
                <wp:extent cx="0" cy="237067"/>
                <wp:effectExtent l="0" t="0" r="3810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A81E" id="Straight Connector 32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95pt,136.95pt" to="311.9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E98D49D" wp14:editId="41AFD6B9">
                <wp:simplePos x="0" y="0"/>
                <wp:positionH relativeFrom="column">
                  <wp:posOffset>3686387</wp:posOffset>
                </wp:positionH>
                <wp:positionV relativeFrom="paragraph">
                  <wp:posOffset>1738630</wp:posOffset>
                </wp:positionV>
                <wp:extent cx="381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BCA2F" id="Straight Connector 31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36.9pt" to="320.2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45976D" wp14:editId="2C8C08B8">
                <wp:simplePos x="0" y="0"/>
                <wp:positionH relativeFrom="column">
                  <wp:posOffset>3686387</wp:posOffset>
                </wp:positionH>
                <wp:positionV relativeFrom="paragraph">
                  <wp:posOffset>1455420</wp:posOffset>
                </wp:positionV>
                <wp:extent cx="0" cy="283633"/>
                <wp:effectExtent l="0" t="0" r="3810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896D2" id="Straight Connector 30" o:spid="_x0000_s1026" style="position:absolute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25pt,114.6pt" to="290.2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7D5EED5" wp14:editId="5E93CCD1">
                <wp:simplePos x="0" y="0"/>
                <wp:positionH relativeFrom="column">
                  <wp:posOffset>3624368</wp:posOffset>
                </wp:positionH>
                <wp:positionV relativeFrom="paragraph">
                  <wp:posOffset>1459230</wp:posOffset>
                </wp:positionV>
                <wp:extent cx="571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7A00C1" id="Straight Connector 29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pt,114.9pt" to="289.9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0A17BF8" wp14:editId="6F7FAB1F">
                <wp:simplePos x="0" y="0"/>
                <wp:positionH relativeFrom="column">
                  <wp:posOffset>3626062</wp:posOffset>
                </wp:positionH>
                <wp:positionV relativeFrom="paragraph">
                  <wp:posOffset>857885</wp:posOffset>
                </wp:positionV>
                <wp:extent cx="0" cy="600710"/>
                <wp:effectExtent l="0" t="0" r="3810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4718" id="Straight Connector 28" o:spid="_x0000_s1026" style="position:absolute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5pt,67.55pt" to="285.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" strokecolor="black [3213]"/>
            </w:pict>
          </mc:Fallback>
        </mc:AlternateContent>
      </w:r>
      <w:r w:rsidR="003F577B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0A5A1A" wp14:editId="53AE3007">
                <wp:simplePos x="0" y="0"/>
                <wp:positionH relativeFrom="column">
                  <wp:posOffset>1134427</wp:posOffset>
                </wp:positionH>
                <wp:positionV relativeFrom="paragraph">
                  <wp:posOffset>858520</wp:posOffset>
                </wp:positionV>
                <wp:extent cx="2495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B3E0A" id="Straight Connector 9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67.6pt" to="285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" strokecolor="black [3213]"/>
            </w:pict>
          </mc:Fallback>
        </mc:AlternateContent>
      </w:r>
      <w:r w:rsidR="00BA38A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137BDB" wp14:editId="340F0F73">
                <wp:simplePos x="0" y="0"/>
                <wp:positionH relativeFrom="column">
                  <wp:posOffset>208915</wp:posOffset>
                </wp:positionH>
                <wp:positionV relativeFrom="paragraph">
                  <wp:posOffset>1183322</wp:posOffset>
                </wp:positionV>
                <wp:extent cx="54673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6BB94" id="Straight Connector 18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93.15pt" to="59.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" strokecolor="black [3213]"/>
            </w:pict>
          </mc:Fallback>
        </mc:AlternateContent>
      </w:r>
      <w:r w:rsidR="00BA38A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0394EC" wp14:editId="75904DFA">
                <wp:simplePos x="0" y="0"/>
                <wp:positionH relativeFrom="column">
                  <wp:posOffset>755333</wp:posOffset>
                </wp:positionH>
                <wp:positionV relativeFrom="paragraph">
                  <wp:posOffset>491808</wp:posOffset>
                </wp:positionV>
                <wp:extent cx="0" cy="690562"/>
                <wp:effectExtent l="0" t="0" r="3810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5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78F7" id="Straight Connector 1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38.75pt" to="59.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" strokecolor="black [3213]"/>
            </w:pict>
          </mc:Fallback>
        </mc:AlternateContent>
      </w:r>
      <w:r w:rsidR="00BA38A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6091F7" wp14:editId="03EA4AA2">
                <wp:simplePos x="0" y="0"/>
                <wp:positionH relativeFrom="column">
                  <wp:posOffset>752301</wp:posOffset>
                </wp:positionH>
                <wp:positionV relativeFrom="paragraph">
                  <wp:posOffset>491375</wp:posOffset>
                </wp:positionV>
                <wp:extent cx="38717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1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9D8C" id="Straight Connector 16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38.7pt" to="89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" strokecolor="black [3213]"/>
            </w:pict>
          </mc:Fallback>
        </mc:AlternateContent>
      </w:r>
      <w:r w:rsidR="00BA38A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9AA4DA" wp14:editId="4701BD2D">
                <wp:simplePos x="0" y="0"/>
                <wp:positionH relativeFrom="column">
                  <wp:posOffset>1136015</wp:posOffset>
                </wp:positionH>
                <wp:positionV relativeFrom="paragraph">
                  <wp:posOffset>491172</wp:posOffset>
                </wp:positionV>
                <wp:extent cx="0" cy="3619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65ECB" id="Straight Connector 10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38.65pt" to="89.4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" strokecolor="black [3213]"/>
            </w:pict>
          </mc:Fallback>
        </mc:AlternateContent>
      </w:r>
      <w:r w:rsidR="00F21CB7">
        <w:rPr>
          <w:highlight w:val="yellow"/>
        </w:rPr>
        <w:br w:type="page"/>
      </w:r>
    </w:p>
    <w:p w14:paraId="32F974F6" w14:textId="74DFB2B8" w:rsidR="007C7889" w:rsidRDefault="00C02FA9" w:rsidP="00C02FA9">
      <w:pPr>
        <w:pStyle w:val="Heading1"/>
      </w:pPr>
      <w:bookmarkStart w:id="9" w:name="_Toc316461440"/>
      <w:r>
        <w:lastRenderedPageBreak/>
        <w:t>Site Equipment Details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8"/>
        <w:gridCol w:w="6076"/>
      </w:tblGrid>
      <w:tr w:rsidR="00B1728D" w:rsidRPr="00BB7B0C" w14:paraId="1830648D" w14:textId="77777777" w:rsidTr="002469D3">
        <w:tc>
          <w:tcPr>
            <w:tcW w:w="8720" w:type="dxa"/>
            <w:gridSpan w:val="2"/>
            <w:shd w:val="clear" w:color="auto" w:fill="D9D9D9"/>
          </w:tcPr>
          <w:p w14:paraId="2708D06B" w14:textId="77777777" w:rsidR="00B1728D" w:rsidRPr="005E532E" w:rsidRDefault="007C7889" w:rsidP="000F0B82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 w:rsidR="00B1728D">
              <w:rPr>
                <w:rStyle w:val="Strong"/>
              </w:rPr>
              <w:t>Gas Sensor</w:t>
            </w:r>
            <w:r w:rsidR="00DC3791">
              <w:rPr>
                <w:rStyle w:val="Strong"/>
              </w:rPr>
              <w:t xml:space="preserve"> Details</w:t>
            </w:r>
          </w:p>
        </w:tc>
      </w:tr>
      <w:tr w:rsidR="00B1728D" w:rsidRPr="00BB7B0C" w14:paraId="4D6872D5" w14:textId="77777777" w:rsidTr="002469D3">
        <w:tc>
          <w:tcPr>
            <w:tcW w:w="2447" w:type="dxa"/>
            <w:shd w:val="clear" w:color="auto" w:fill="D9D9D9"/>
          </w:tcPr>
          <w:p w14:paraId="138E3A3C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525CCE70" w14:textId="696BCF42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MSR</w:t>
            </w:r>
          </w:p>
        </w:tc>
      </w:tr>
      <w:tr w:rsidR="00B1728D" w:rsidRPr="00BB7B0C" w14:paraId="27FE3ED4" w14:textId="77777777" w:rsidTr="002469D3">
        <w:tc>
          <w:tcPr>
            <w:tcW w:w="2447" w:type="dxa"/>
            <w:shd w:val="clear" w:color="auto" w:fill="D9D9D9"/>
          </w:tcPr>
          <w:p w14:paraId="3B0A2E8B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10A86A2F" w14:textId="2FF69DAC" w:rsidR="00051494" w:rsidRPr="00BB7B0C" w:rsidRDefault="00AC1B2C" w:rsidP="00B1728D">
            <w:pPr>
              <w:rPr>
                <w:lang w:val="en-GB"/>
              </w:rPr>
            </w:pPr>
            <w:r>
              <w:rPr>
                <w:lang w:val="en-GB"/>
              </w:rPr>
              <w:t>Gard Transmitter</w:t>
            </w:r>
          </w:p>
        </w:tc>
      </w:tr>
      <w:tr w:rsidR="00B1728D" w:rsidRPr="00BB7B0C" w14:paraId="44EE71B1" w14:textId="77777777" w:rsidTr="002469D3">
        <w:tc>
          <w:tcPr>
            <w:tcW w:w="2447" w:type="dxa"/>
            <w:shd w:val="clear" w:color="auto" w:fill="D9D9D9"/>
          </w:tcPr>
          <w:p w14:paraId="5FBD15DE" w14:textId="77777777" w:rsidR="00B1728D" w:rsidRPr="008A7C5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273" w:type="dxa"/>
          </w:tcPr>
          <w:p w14:paraId="73FCD118" w14:textId="0019928E" w:rsidR="00B1728D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2-10VDC</w:t>
            </w:r>
          </w:p>
        </w:tc>
      </w:tr>
      <w:tr w:rsidR="00B1728D" w:rsidRPr="00BB7B0C" w14:paraId="6CC40C5A" w14:textId="77777777" w:rsidTr="002469D3">
        <w:tc>
          <w:tcPr>
            <w:tcW w:w="2447" w:type="dxa"/>
            <w:shd w:val="clear" w:color="auto" w:fill="D9D9D9"/>
          </w:tcPr>
          <w:p w14:paraId="0A8C6367" w14:textId="77777777" w:rsidR="00B1728D" w:rsidRDefault="00B1728D" w:rsidP="000F0B82">
            <w:pPr>
              <w:rPr>
                <w:rStyle w:val="Strong"/>
              </w:rPr>
            </w:pPr>
            <w:r>
              <w:rPr>
                <w:rStyle w:val="Strong"/>
              </w:rPr>
              <w:t>Nominal Range</w:t>
            </w:r>
          </w:p>
        </w:tc>
        <w:tc>
          <w:tcPr>
            <w:tcW w:w="6273" w:type="dxa"/>
          </w:tcPr>
          <w:p w14:paraId="46CE2090" w14:textId="7D8BCDC0" w:rsidR="00B1728D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0-150ppm</w:t>
            </w:r>
          </w:p>
        </w:tc>
      </w:tr>
    </w:tbl>
    <w:p w14:paraId="381AC2F2" w14:textId="37D36C24" w:rsidR="00B1728D" w:rsidRPr="00F21CB7" w:rsidRDefault="00F21CB7" w:rsidP="004B14A4">
      <w:pPr>
        <w:rPr>
          <w:noProof/>
          <w:color w:val="FF0000"/>
        </w:rPr>
      </w:pPr>
      <w:r w:rsidRPr="00F21CB7">
        <w:rPr>
          <w:noProof/>
          <w:color w:val="FF0000"/>
        </w:rPr>
        <w:t xml:space="preserve">PUT CALIBRATION STICKERS ON CO DETECTORS 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134"/>
        <w:gridCol w:w="1154"/>
        <w:gridCol w:w="1134"/>
        <w:gridCol w:w="1390"/>
        <w:gridCol w:w="1134"/>
        <w:gridCol w:w="1390"/>
      </w:tblGrid>
      <w:tr w:rsidR="000F0B82" w:rsidRPr="00BB7B0C" w14:paraId="5013353C" w14:textId="77777777" w:rsidTr="002469D3">
        <w:tc>
          <w:tcPr>
            <w:tcW w:w="8720" w:type="dxa"/>
            <w:gridSpan w:val="7"/>
            <w:shd w:val="clear" w:color="auto" w:fill="D9D9D9"/>
          </w:tcPr>
          <w:p w14:paraId="75B58744" w14:textId="77777777" w:rsidR="000F0B82" w:rsidRPr="000F0B82" w:rsidRDefault="00DC3791" w:rsidP="00DC3791">
            <w:pPr>
              <w:rPr>
                <w:rStyle w:val="Strong"/>
              </w:rPr>
            </w:pPr>
            <w:r>
              <w:rPr>
                <w:rStyle w:val="Strong"/>
              </w:rPr>
              <w:t>Gas Sensor Calibration</w:t>
            </w:r>
          </w:p>
        </w:tc>
      </w:tr>
      <w:tr w:rsidR="000F0B82" w:rsidRPr="00BB7B0C" w14:paraId="647E19F7" w14:textId="77777777" w:rsidTr="00AC1B2C">
        <w:tc>
          <w:tcPr>
            <w:tcW w:w="1384" w:type="dxa"/>
            <w:vMerge w:val="restart"/>
            <w:shd w:val="clear" w:color="auto" w:fill="D9D9D9"/>
          </w:tcPr>
          <w:p w14:paraId="0BEE309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 xml:space="preserve">Last </w:t>
            </w:r>
            <w:r>
              <w:rPr>
                <w:rStyle w:val="Strong"/>
              </w:rPr>
              <w:t>Service</w:t>
            </w:r>
          </w:p>
        </w:tc>
        <w:tc>
          <w:tcPr>
            <w:tcW w:w="1134" w:type="dxa"/>
            <w:vMerge w:val="restart"/>
            <w:shd w:val="clear" w:color="auto" w:fill="D9D9D9"/>
          </w:tcPr>
          <w:p w14:paraId="4BCBCD81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Location</w:t>
            </w:r>
          </w:p>
        </w:tc>
        <w:tc>
          <w:tcPr>
            <w:tcW w:w="1154" w:type="dxa"/>
            <w:vMerge w:val="restart"/>
            <w:shd w:val="clear" w:color="auto" w:fill="D9D9D9"/>
          </w:tcPr>
          <w:p w14:paraId="649798DD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Sensor ID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6D04FAC" w14:textId="4A06124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Zero</w:t>
            </w:r>
            <w:r>
              <w:rPr>
                <w:rStyle w:val="Strong"/>
              </w:rPr>
              <w:t xml:space="preserve"> Reading</w:t>
            </w:r>
          </w:p>
        </w:tc>
        <w:tc>
          <w:tcPr>
            <w:tcW w:w="2524" w:type="dxa"/>
            <w:gridSpan w:val="2"/>
            <w:shd w:val="clear" w:color="auto" w:fill="D9D9D9"/>
          </w:tcPr>
          <w:p w14:paraId="208D36DA" w14:textId="535215C3" w:rsidR="000F0B82" w:rsidRPr="000F0B82" w:rsidRDefault="000F0B82" w:rsidP="002E7C07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Span</w:t>
            </w:r>
            <w:r>
              <w:rPr>
                <w:rStyle w:val="Strong"/>
              </w:rPr>
              <w:t xml:space="preserve"> Reading</w:t>
            </w:r>
          </w:p>
        </w:tc>
      </w:tr>
      <w:tr w:rsidR="000F0B82" w:rsidRPr="00BB7B0C" w14:paraId="5026C78C" w14:textId="77777777" w:rsidTr="00AC1B2C">
        <w:tc>
          <w:tcPr>
            <w:tcW w:w="1384" w:type="dxa"/>
            <w:vMerge/>
            <w:shd w:val="clear" w:color="auto" w:fill="D9D9D9"/>
          </w:tcPr>
          <w:p w14:paraId="54B7119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vMerge/>
            <w:shd w:val="clear" w:color="auto" w:fill="D9D9D9"/>
          </w:tcPr>
          <w:p w14:paraId="0E2AA72C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54" w:type="dxa"/>
            <w:vMerge/>
            <w:shd w:val="clear" w:color="auto" w:fill="D9D9D9"/>
          </w:tcPr>
          <w:p w14:paraId="155C0A3E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</w:p>
        </w:tc>
        <w:tc>
          <w:tcPr>
            <w:tcW w:w="1134" w:type="dxa"/>
            <w:shd w:val="clear" w:color="auto" w:fill="D9D9D9"/>
          </w:tcPr>
          <w:p w14:paraId="0701BC67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68A560A8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  <w:tc>
          <w:tcPr>
            <w:tcW w:w="1134" w:type="dxa"/>
            <w:shd w:val="clear" w:color="auto" w:fill="D9D9D9"/>
          </w:tcPr>
          <w:p w14:paraId="2B79F170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Original</w:t>
            </w:r>
          </w:p>
        </w:tc>
        <w:tc>
          <w:tcPr>
            <w:tcW w:w="1390" w:type="dxa"/>
            <w:shd w:val="clear" w:color="auto" w:fill="D9D9D9"/>
          </w:tcPr>
          <w:p w14:paraId="00301874" w14:textId="77777777" w:rsidR="000F0B82" w:rsidRPr="000F0B82" w:rsidRDefault="000F0B82" w:rsidP="000F0B82">
            <w:pPr>
              <w:jc w:val="center"/>
              <w:rPr>
                <w:rStyle w:val="Strong"/>
              </w:rPr>
            </w:pPr>
            <w:r w:rsidRPr="000F0B82">
              <w:rPr>
                <w:rStyle w:val="Strong"/>
              </w:rPr>
              <w:t>Calibrated</w:t>
            </w:r>
          </w:p>
        </w:tc>
      </w:tr>
      <w:tr w:rsidR="000F0B82" w:rsidRPr="00BB7B0C" w14:paraId="4C08D849" w14:textId="77777777" w:rsidTr="00AC1B2C">
        <w:tc>
          <w:tcPr>
            <w:tcW w:w="1384" w:type="dxa"/>
          </w:tcPr>
          <w:p w14:paraId="7AC2228B" w14:textId="21681ACA" w:rsidR="000F0B82" w:rsidRPr="00BB7B0C" w:rsidRDefault="00AC1B2C" w:rsidP="00925CD2">
            <w:pPr>
              <w:rPr>
                <w:lang w:val="en-GB"/>
              </w:rPr>
            </w:pPr>
            <w:r>
              <w:rPr>
                <w:lang w:val="en-GB"/>
              </w:rPr>
              <w:t>June 2014</w:t>
            </w:r>
          </w:p>
        </w:tc>
        <w:tc>
          <w:tcPr>
            <w:tcW w:w="1134" w:type="dxa"/>
          </w:tcPr>
          <w:p w14:paraId="04B4312D" w14:textId="1B9368A5" w:rsidR="000F0B82" w:rsidRPr="00BB7B0C" w:rsidRDefault="00F21CB7" w:rsidP="000F0B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0FCF366F" w14:textId="7FE38393" w:rsidR="000F0B82" w:rsidRPr="00BB7B0C" w:rsidRDefault="00051494" w:rsidP="000F0B82">
            <w:pPr>
              <w:rPr>
                <w:lang w:val="en-GB"/>
              </w:rPr>
            </w:pPr>
            <w:r>
              <w:rPr>
                <w:lang w:val="en-GB"/>
              </w:rPr>
              <w:t>CO</w:t>
            </w:r>
            <w:r w:rsidR="002E7C07">
              <w:rPr>
                <w:lang w:val="en-GB"/>
              </w:rPr>
              <w:t>-</w:t>
            </w:r>
            <w:r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B6804D0" w14:textId="44835799" w:rsidR="000F0B82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2.002</w:t>
            </w:r>
          </w:p>
        </w:tc>
        <w:tc>
          <w:tcPr>
            <w:tcW w:w="1390" w:type="dxa"/>
          </w:tcPr>
          <w:p w14:paraId="008D53CB" w14:textId="4F71D2E8" w:rsidR="000F0B82" w:rsidRPr="00BB7B0C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</w:tcPr>
          <w:p w14:paraId="48D43703" w14:textId="2796B5BE" w:rsidR="000F0B82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7.61</w:t>
            </w:r>
          </w:p>
        </w:tc>
        <w:tc>
          <w:tcPr>
            <w:tcW w:w="1390" w:type="dxa"/>
          </w:tcPr>
          <w:p w14:paraId="104F44A3" w14:textId="09038EFB" w:rsidR="000F0B82" w:rsidRPr="00BB7B0C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7.34 (VDC)</w:t>
            </w:r>
          </w:p>
        </w:tc>
      </w:tr>
      <w:tr w:rsidR="00897A2D" w:rsidRPr="00BB7B0C" w14:paraId="284E463E" w14:textId="77777777" w:rsidTr="00AC1B2C">
        <w:tc>
          <w:tcPr>
            <w:tcW w:w="1384" w:type="dxa"/>
          </w:tcPr>
          <w:p w14:paraId="0A5E55C5" w14:textId="0D809F15" w:rsidR="00897A2D" w:rsidRDefault="00AC1B2C">
            <w:r>
              <w:t>June 2014</w:t>
            </w:r>
          </w:p>
        </w:tc>
        <w:tc>
          <w:tcPr>
            <w:tcW w:w="1134" w:type="dxa"/>
          </w:tcPr>
          <w:p w14:paraId="600D1399" w14:textId="1CAD296C" w:rsidR="00897A2D" w:rsidRDefault="00F21CB7" w:rsidP="000F0B8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70B5B4CA" w14:textId="563B9384" w:rsidR="00897A2D" w:rsidRDefault="00897A2D" w:rsidP="00051494">
            <w:pPr>
              <w:rPr>
                <w:lang w:val="en-GB"/>
              </w:rPr>
            </w:pPr>
            <w:r>
              <w:rPr>
                <w:lang w:val="en-GB"/>
              </w:rPr>
              <w:t>CO-2</w:t>
            </w:r>
          </w:p>
        </w:tc>
        <w:tc>
          <w:tcPr>
            <w:tcW w:w="1134" w:type="dxa"/>
          </w:tcPr>
          <w:p w14:paraId="05E58BEB" w14:textId="73486E7B" w:rsidR="00897A2D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1.984</w:t>
            </w:r>
          </w:p>
        </w:tc>
        <w:tc>
          <w:tcPr>
            <w:tcW w:w="1390" w:type="dxa"/>
          </w:tcPr>
          <w:p w14:paraId="52356474" w14:textId="4CAFE34C" w:rsidR="00897A2D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2.001</w:t>
            </w:r>
          </w:p>
        </w:tc>
        <w:tc>
          <w:tcPr>
            <w:tcW w:w="1134" w:type="dxa"/>
          </w:tcPr>
          <w:p w14:paraId="655B84D0" w14:textId="396EF31A" w:rsidR="00897A2D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7.68</w:t>
            </w:r>
          </w:p>
        </w:tc>
        <w:tc>
          <w:tcPr>
            <w:tcW w:w="1390" w:type="dxa"/>
          </w:tcPr>
          <w:p w14:paraId="03031521" w14:textId="7571AB64" w:rsidR="00897A2D" w:rsidRDefault="00AC1B2C" w:rsidP="000F0B82">
            <w:pPr>
              <w:rPr>
                <w:lang w:val="en-GB"/>
              </w:rPr>
            </w:pPr>
            <w:r>
              <w:rPr>
                <w:lang w:val="en-GB"/>
              </w:rPr>
              <w:t>7.33</w:t>
            </w:r>
          </w:p>
        </w:tc>
      </w:tr>
      <w:tr w:rsidR="00897A2D" w:rsidRPr="00BB7B0C" w14:paraId="0BE43B4B" w14:textId="77777777" w:rsidTr="00AC1B2C">
        <w:tc>
          <w:tcPr>
            <w:tcW w:w="1384" w:type="dxa"/>
          </w:tcPr>
          <w:p w14:paraId="5DE9754B" w14:textId="4A192CCA" w:rsidR="00897A2D" w:rsidRDefault="00AC1B2C">
            <w:r>
              <w:t>June 2014</w:t>
            </w:r>
          </w:p>
        </w:tc>
        <w:tc>
          <w:tcPr>
            <w:tcW w:w="1134" w:type="dxa"/>
          </w:tcPr>
          <w:p w14:paraId="604594A3" w14:textId="2FB74AF0" w:rsidR="00897A2D" w:rsidRDefault="00F21CB7" w:rsidP="000514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CarPark</w:t>
            </w:r>
            <w:proofErr w:type="spellEnd"/>
          </w:p>
        </w:tc>
        <w:tc>
          <w:tcPr>
            <w:tcW w:w="1154" w:type="dxa"/>
          </w:tcPr>
          <w:p w14:paraId="68641B9C" w14:textId="01C22A2D" w:rsidR="00897A2D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NO 2</w:t>
            </w:r>
          </w:p>
        </w:tc>
        <w:tc>
          <w:tcPr>
            <w:tcW w:w="1134" w:type="dxa"/>
          </w:tcPr>
          <w:p w14:paraId="63842D2D" w14:textId="6D78E367" w:rsidR="00897A2D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90" w:type="dxa"/>
          </w:tcPr>
          <w:p w14:paraId="60C5FAB3" w14:textId="20F31D97" w:rsidR="00897A2D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</w:tcPr>
          <w:p w14:paraId="262F9FB0" w14:textId="03696707" w:rsidR="00897A2D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90" w:type="dxa"/>
          </w:tcPr>
          <w:p w14:paraId="0C0DE3AE" w14:textId="39FBB6DE" w:rsidR="00897A2D" w:rsidRDefault="005D749F" w:rsidP="000F0B82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897A2D" w:rsidRPr="00BB7B0C" w14:paraId="33355695" w14:textId="77777777" w:rsidTr="00AC1B2C">
        <w:tc>
          <w:tcPr>
            <w:tcW w:w="1384" w:type="dxa"/>
          </w:tcPr>
          <w:p w14:paraId="4DC35EBF" w14:textId="29D5E6CE" w:rsidR="00897A2D" w:rsidRDefault="00897A2D"/>
        </w:tc>
        <w:tc>
          <w:tcPr>
            <w:tcW w:w="1134" w:type="dxa"/>
          </w:tcPr>
          <w:p w14:paraId="5B16AF8F" w14:textId="45D8D0F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1059E98D" w14:textId="549A7DCC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4618F93" w14:textId="159A1EC1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DCDF3F0" w14:textId="094ACCA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3114097E" w14:textId="1371A16F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8BCEF4D" w14:textId="4EE3C7B7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20EE5785" w14:textId="77777777" w:rsidTr="00AC1B2C">
        <w:tc>
          <w:tcPr>
            <w:tcW w:w="1384" w:type="dxa"/>
          </w:tcPr>
          <w:p w14:paraId="20476467" w14:textId="3955260A" w:rsidR="00897A2D" w:rsidRDefault="00897A2D"/>
        </w:tc>
        <w:tc>
          <w:tcPr>
            <w:tcW w:w="1134" w:type="dxa"/>
          </w:tcPr>
          <w:p w14:paraId="6DE387D3" w14:textId="58B1D56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4CDEA3A3" w14:textId="75F87BC9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143872F8" w14:textId="3679B3EE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549F43E6" w14:textId="649B5787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CFCA40B" w14:textId="5343A19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032E43DE" w14:textId="0E043A77" w:rsidR="00897A2D" w:rsidRDefault="00897A2D" w:rsidP="000F0B82">
            <w:pPr>
              <w:rPr>
                <w:lang w:val="en-GB"/>
              </w:rPr>
            </w:pPr>
          </w:p>
        </w:tc>
      </w:tr>
      <w:tr w:rsidR="00897A2D" w:rsidRPr="00BB7B0C" w14:paraId="499AEA37" w14:textId="77777777" w:rsidTr="00AC1B2C">
        <w:tc>
          <w:tcPr>
            <w:tcW w:w="1384" w:type="dxa"/>
          </w:tcPr>
          <w:p w14:paraId="72A041D0" w14:textId="429467C9" w:rsidR="00897A2D" w:rsidRDefault="00897A2D"/>
        </w:tc>
        <w:tc>
          <w:tcPr>
            <w:tcW w:w="1134" w:type="dxa"/>
          </w:tcPr>
          <w:p w14:paraId="0909B7C2" w14:textId="5D9F47DA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54" w:type="dxa"/>
          </w:tcPr>
          <w:p w14:paraId="54DB563B" w14:textId="4C89CD8C" w:rsidR="00897A2D" w:rsidRDefault="00897A2D" w:rsidP="00051494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D87FD95" w14:textId="5E21AA29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65182966" w14:textId="4EB3ADDC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6AF91A06" w14:textId="4AA24812" w:rsidR="00897A2D" w:rsidRDefault="00897A2D" w:rsidP="000F0B82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71684E90" w14:textId="12A12201" w:rsidR="00897A2D" w:rsidRDefault="00897A2D" w:rsidP="000F0B82">
            <w:pPr>
              <w:rPr>
                <w:lang w:val="en-GB"/>
              </w:rPr>
            </w:pPr>
          </w:p>
        </w:tc>
      </w:tr>
    </w:tbl>
    <w:p w14:paraId="57181C37" w14:textId="77777777" w:rsidR="00051494" w:rsidRDefault="00051494" w:rsidP="00DC3791">
      <w:pPr>
        <w:pStyle w:val="Heading1"/>
        <w:rPr>
          <w:rFonts w:ascii="Arial" w:hAnsi="Arial"/>
          <w:b w:val="0"/>
          <w:bCs w:val="0"/>
          <w:noProof/>
          <w:kern w:val="0"/>
          <w:sz w:val="24"/>
          <w:szCs w:val="20"/>
        </w:rPr>
      </w:pPr>
    </w:p>
    <w:p w14:paraId="52FF5AD2" w14:textId="77777777" w:rsidR="00051494" w:rsidRDefault="0005149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051494" w:rsidRPr="00BB7B0C" w14:paraId="6771D330" w14:textId="77777777" w:rsidTr="00F21CB7">
        <w:tc>
          <w:tcPr>
            <w:tcW w:w="8720" w:type="dxa"/>
            <w:gridSpan w:val="2"/>
            <w:shd w:val="clear" w:color="auto" w:fill="D9D9D9"/>
          </w:tcPr>
          <w:p w14:paraId="294C1942" w14:textId="77777777" w:rsidR="00051494" w:rsidRPr="005E532E" w:rsidRDefault="00051494" w:rsidP="00051494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051494" w:rsidRPr="00BB7B0C" w14:paraId="66DA32B2" w14:textId="77777777" w:rsidTr="00F21CB7">
        <w:tc>
          <w:tcPr>
            <w:tcW w:w="2447" w:type="dxa"/>
            <w:shd w:val="clear" w:color="auto" w:fill="D9D9D9"/>
          </w:tcPr>
          <w:p w14:paraId="14BFCCF4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1D26716D" w14:textId="64C92778" w:rsidR="00051494" w:rsidRPr="00BB7B0C" w:rsidRDefault="00F21CB7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Supply / Exhaust </w:t>
            </w:r>
          </w:p>
        </w:tc>
      </w:tr>
      <w:tr w:rsidR="00051494" w:rsidRPr="00BB7B0C" w14:paraId="3B372F6E" w14:textId="77777777" w:rsidTr="00F21CB7">
        <w:tc>
          <w:tcPr>
            <w:tcW w:w="2447" w:type="dxa"/>
            <w:shd w:val="clear" w:color="auto" w:fill="D9D9D9"/>
          </w:tcPr>
          <w:p w14:paraId="5BD7B72C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7D9AEB06" w14:textId="08BD3725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EXHCPEF1</w:t>
            </w:r>
          </w:p>
        </w:tc>
      </w:tr>
      <w:tr w:rsidR="00051494" w:rsidRPr="00BB7B0C" w14:paraId="0A712EE3" w14:textId="77777777" w:rsidTr="00F21CB7">
        <w:tc>
          <w:tcPr>
            <w:tcW w:w="2447" w:type="dxa"/>
            <w:shd w:val="clear" w:color="auto" w:fill="D9D9D9"/>
          </w:tcPr>
          <w:p w14:paraId="4F235851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19FFEE99" w14:textId="1C114D78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 xml:space="preserve">Straight ahead from entrance, behind bus parking. </w:t>
            </w:r>
          </w:p>
        </w:tc>
      </w:tr>
      <w:tr w:rsidR="00051494" w:rsidRPr="00BB7B0C" w14:paraId="328F0760" w14:textId="77777777" w:rsidTr="00F21CB7">
        <w:tc>
          <w:tcPr>
            <w:tcW w:w="2447" w:type="dxa"/>
            <w:shd w:val="clear" w:color="auto" w:fill="D9D9D9"/>
          </w:tcPr>
          <w:p w14:paraId="332082FF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014E43E3" w14:textId="78570F94" w:rsidR="00051494" w:rsidRPr="00BB7B0C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FANTECH</w:t>
            </w:r>
          </w:p>
        </w:tc>
      </w:tr>
      <w:tr w:rsidR="00051494" w:rsidRPr="00BB7B0C" w14:paraId="67E565F9" w14:textId="77777777" w:rsidTr="00F21CB7">
        <w:tc>
          <w:tcPr>
            <w:tcW w:w="2447" w:type="dxa"/>
            <w:shd w:val="clear" w:color="auto" w:fill="D9D9D9"/>
          </w:tcPr>
          <w:p w14:paraId="341AB249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7F3679A3" w14:textId="14D2F1AB" w:rsidR="00051494" w:rsidRDefault="00AC1B2C" w:rsidP="00051494">
            <w:pPr>
              <w:rPr>
                <w:lang w:val="en-GB"/>
              </w:rPr>
            </w:pPr>
            <w:r>
              <w:rPr>
                <w:lang w:val="en-GB"/>
              </w:rPr>
              <w:t>AP0806GA6B022</w:t>
            </w:r>
          </w:p>
        </w:tc>
      </w:tr>
      <w:tr w:rsidR="00051494" w:rsidRPr="00BB7B0C" w14:paraId="36CF4029" w14:textId="77777777" w:rsidTr="00F21CB7">
        <w:tc>
          <w:tcPr>
            <w:tcW w:w="2447" w:type="dxa"/>
            <w:shd w:val="clear" w:color="auto" w:fill="D9D9D9"/>
          </w:tcPr>
          <w:p w14:paraId="6685FE83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D81C780" w14:textId="7DFA044A" w:rsidR="00051494" w:rsidRDefault="00AC1B2C" w:rsidP="000F0914">
            <w:pPr>
              <w:rPr>
                <w:lang w:val="en-GB"/>
              </w:rPr>
            </w:pPr>
            <w:r>
              <w:rPr>
                <w:lang w:val="en-GB"/>
              </w:rPr>
              <w:t>VSD</w:t>
            </w:r>
          </w:p>
        </w:tc>
      </w:tr>
      <w:tr w:rsidR="00051494" w:rsidRPr="00BB7B0C" w14:paraId="59BAA064" w14:textId="77777777" w:rsidTr="00F21CB7">
        <w:tc>
          <w:tcPr>
            <w:tcW w:w="2447" w:type="dxa"/>
            <w:shd w:val="clear" w:color="auto" w:fill="D9D9D9"/>
          </w:tcPr>
          <w:p w14:paraId="47DD2362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09A3532D" w14:textId="492C33D2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2.5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</w:t>
            </w:r>
            <w:r w:rsidR="000F0914">
              <w:rPr>
                <w:lang w:val="en-GB"/>
              </w:rPr>
              <w:t xml:space="preserve"> (</w:t>
            </w:r>
            <w:proofErr w:type="gramEnd"/>
            <w:r w:rsidR="000F0914">
              <w:rPr>
                <w:lang w:val="en-GB"/>
              </w:rPr>
              <w:t xml:space="preserve">Set to manual, VSD read </w:t>
            </w:r>
            <w:r w:rsidR="00F21CB7">
              <w:rPr>
                <w:lang w:val="en-GB"/>
              </w:rPr>
              <w:t xml:space="preserve">@ </w:t>
            </w:r>
            <w:r>
              <w:rPr>
                <w:lang w:val="en-GB"/>
              </w:rPr>
              <w:t>45</w:t>
            </w:r>
            <w:r w:rsidR="000F0914">
              <w:rPr>
                <w:lang w:val="en-GB"/>
              </w:rPr>
              <w:t>Hz)</w:t>
            </w:r>
          </w:p>
        </w:tc>
      </w:tr>
      <w:tr w:rsidR="00051494" w:rsidRPr="00BB7B0C" w14:paraId="053BB434" w14:textId="77777777" w:rsidTr="00F21CB7">
        <w:tc>
          <w:tcPr>
            <w:tcW w:w="2447" w:type="dxa"/>
            <w:shd w:val="clear" w:color="auto" w:fill="D9D9D9"/>
          </w:tcPr>
          <w:p w14:paraId="67A7FB43" w14:textId="77777777" w:rsidR="00051494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25F1880" w14:textId="48772054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2.4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051494" w:rsidRPr="00BB7B0C" w14:paraId="24063474" w14:textId="77777777" w:rsidTr="00F21CB7">
        <w:tc>
          <w:tcPr>
            <w:tcW w:w="2447" w:type="dxa"/>
            <w:shd w:val="clear" w:color="auto" w:fill="D9D9D9"/>
          </w:tcPr>
          <w:p w14:paraId="5E7CF03A" w14:textId="77777777" w:rsidR="00051494" w:rsidRPr="008A7C5D" w:rsidRDefault="00051494" w:rsidP="00051494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7A18C9E4" w14:textId="19E17501" w:rsidR="00051494" w:rsidRDefault="00AC1B2C" w:rsidP="000176AD">
            <w:pPr>
              <w:rPr>
                <w:lang w:val="en-GB"/>
              </w:rPr>
            </w:pPr>
            <w:r>
              <w:rPr>
                <w:lang w:val="en-GB"/>
              </w:rPr>
              <w:t xml:space="preserve">2.7 </w:t>
            </w:r>
            <w:r w:rsidR="00F21CB7">
              <w:rPr>
                <w:lang w:val="en-GB"/>
              </w:rPr>
              <w:t xml:space="preserve">A     </w:t>
            </w:r>
            <w:proofErr w:type="gramStart"/>
            <w:r w:rsidR="00F21CB7">
              <w:rPr>
                <w:lang w:val="en-GB"/>
              </w:rPr>
              <w:t xml:space="preserve">   (</w:t>
            </w:r>
            <w:proofErr w:type="gramEnd"/>
            <w:r w:rsidR="00F21CB7">
              <w:rPr>
                <w:lang w:val="en-GB"/>
              </w:rPr>
              <w:t xml:space="preserve">Set to manual, VSD read @ </w:t>
            </w:r>
            <w:r>
              <w:rPr>
                <w:lang w:val="en-GB"/>
              </w:rPr>
              <w:t>45</w:t>
            </w:r>
            <w:r w:rsidR="00F21CB7">
              <w:rPr>
                <w:lang w:val="en-GB"/>
              </w:rPr>
              <w:t>Hz)</w:t>
            </w:r>
          </w:p>
        </w:tc>
      </w:tr>
      <w:tr w:rsidR="00812477" w:rsidRPr="00BB7B0C" w14:paraId="595F0067" w14:textId="77777777" w:rsidTr="00F21CB7">
        <w:tc>
          <w:tcPr>
            <w:tcW w:w="8720" w:type="dxa"/>
            <w:gridSpan w:val="2"/>
            <w:shd w:val="clear" w:color="auto" w:fill="D9D9D9"/>
          </w:tcPr>
          <w:p w14:paraId="758DBB7F" w14:textId="77777777" w:rsidR="00812477" w:rsidRPr="005E532E" w:rsidRDefault="00812477" w:rsidP="00812477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812477" w:rsidRPr="00BB7B0C" w14:paraId="460AF0D6" w14:textId="77777777" w:rsidTr="00F21CB7">
        <w:tc>
          <w:tcPr>
            <w:tcW w:w="2447" w:type="dxa"/>
            <w:shd w:val="clear" w:color="auto" w:fill="D9D9D9"/>
          </w:tcPr>
          <w:p w14:paraId="2C9F66A1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7A3107F3" w14:textId="3613B829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SANTERNO</w:t>
            </w:r>
          </w:p>
        </w:tc>
      </w:tr>
      <w:tr w:rsidR="00812477" w:rsidRPr="00BB7B0C" w14:paraId="7E581C51" w14:textId="77777777" w:rsidTr="00F21CB7">
        <w:tc>
          <w:tcPr>
            <w:tcW w:w="2447" w:type="dxa"/>
            <w:shd w:val="clear" w:color="auto" w:fill="D9D9D9"/>
          </w:tcPr>
          <w:p w14:paraId="2CC60973" w14:textId="77777777" w:rsidR="00812477" w:rsidRPr="008A7C5D" w:rsidRDefault="00812477" w:rsidP="00812477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44655419" w14:textId="05A38BE2" w:rsidR="00812477" w:rsidRPr="00BB7B0C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SINUS M</w:t>
            </w:r>
          </w:p>
        </w:tc>
      </w:tr>
      <w:tr w:rsidR="00C02FA9" w:rsidRPr="00BB7B0C" w14:paraId="70A56A53" w14:textId="77777777" w:rsidTr="00F21CB7">
        <w:tc>
          <w:tcPr>
            <w:tcW w:w="2447" w:type="dxa"/>
            <w:shd w:val="clear" w:color="auto" w:fill="D9D9D9"/>
          </w:tcPr>
          <w:p w14:paraId="15435C72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543E2F32" w14:textId="6D4080AE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45 Hz</w:t>
            </w:r>
          </w:p>
        </w:tc>
      </w:tr>
      <w:tr w:rsidR="00C02FA9" w:rsidRPr="00BB7B0C" w14:paraId="652828AA" w14:textId="77777777" w:rsidTr="00F21CB7">
        <w:tc>
          <w:tcPr>
            <w:tcW w:w="2447" w:type="dxa"/>
            <w:shd w:val="clear" w:color="auto" w:fill="D9D9D9"/>
          </w:tcPr>
          <w:p w14:paraId="14ECF834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61FA94B7" w14:textId="3291DAA9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  <w:tr w:rsidR="00C02FA9" w:rsidRPr="00BB7B0C" w14:paraId="29566153" w14:textId="77777777" w:rsidTr="00F21CB7">
        <w:tc>
          <w:tcPr>
            <w:tcW w:w="2447" w:type="dxa"/>
            <w:shd w:val="clear" w:color="auto" w:fill="D9D9D9"/>
          </w:tcPr>
          <w:p w14:paraId="50ACE915" w14:textId="77777777" w:rsidR="00C02FA9" w:rsidRDefault="00C02FA9" w:rsidP="00812477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1476B6FA" w14:textId="4076E1F4" w:rsidR="00C02FA9" w:rsidRDefault="00AC1B2C" w:rsidP="00812477">
            <w:pPr>
              <w:rPr>
                <w:lang w:val="en-GB"/>
              </w:rPr>
            </w:pPr>
            <w:r>
              <w:rPr>
                <w:lang w:val="en-GB"/>
              </w:rPr>
              <w:t>MSSB-1</w:t>
            </w:r>
          </w:p>
        </w:tc>
      </w:tr>
    </w:tbl>
    <w:p w14:paraId="238C8AB1" w14:textId="77777777" w:rsidR="00F21CB7" w:rsidRDefault="00F21CB7">
      <w:r>
        <w:br w:type="page"/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7"/>
        <w:gridCol w:w="6273"/>
      </w:tblGrid>
      <w:tr w:rsidR="00C02FA9" w:rsidRPr="00BB7B0C" w14:paraId="4A859407" w14:textId="77777777" w:rsidTr="00F21CB7">
        <w:tc>
          <w:tcPr>
            <w:tcW w:w="8720" w:type="dxa"/>
            <w:gridSpan w:val="2"/>
            <w:shd w:val="clear" w:color="auto" w:fill="D9D9D9"/>
          </w:tcPr>
          <w:p w14:paraId="71E07215" w14:textId="47AF1A30" w:rsidR="00C02FA9" w:rsidRPr="005E532E" w:rsidRDefault="00C02FA9" w:rsidP="000B20CF">
            <w:pPr>
              <w:rPr>
                <w:rStyle w:val="Strong"/>
              </w:rPr>
            </w:pPr>
            <w:r>
              <w:rPr>
                <w:b/>
                <w:bCs/>
                <w:noProof/>
              </w:rPr>
              <w:lastRenderedPageBreak/>
              <w:br w:type="column"/>
            </w: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Details</w:t>
            </w:r>
          </w:p>
        </w:tc>
      </w:tr>
      <w:tr w:rsidR="00C02FA9" w:rsidRPr="00BB7B0C" w14:paraId="52AE6802" w14:textId="77777777" w:rsidTr="00F21CB7">
        <w:tc>
          <w:tcPr>
            <w:tcW w:w="2447" w:type="dxa"/>
            <w:shd w:val="clear" w:color="auto" w:fill="D9D9D9"/>
          </w:tcPr>
          <w:p w14:paraId="018CA8E3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Type</w:t>
            </w:r>
          </w:p>
        </w:tc>
        <w:tc>
          <w:tcPr>
            <w:tcW w:w="6273" w:type="dxa"/>
          </w:tcPr>
          <w:p w14:paraId="0C37C5DD" w14:textId="65CB50B5" w:rsidR="00C02FA9" w:rsidRPr="00BB7B0C" w:rsidRDefault="00C02FA9" w:rsidP="000F0914">
            <w:pPr>
              <w:rPr>
                <w:lang w:val="en-GB"/>
              </w:rPr>
            </w:pPr>
          </w:p>
        </w:tc>
      </w:tr>
      <w:tr w:rsidR="00C02FA9" w:rsidRPr="00BB7B0C" w14:paraId="418B7DE2" w14:textId="77777777" w:rsidTr="00F21CB7">
        <w:tc>
          <w:tcPr>
            <w:tcW w:w="2447" w:type="dxa"/>
            <w:shd w:val="clear" w:color="auto" w:fill="D9D9D9"/>
          </w:tcPr>
          <w:p w14:paraId="07D8E6F7" w14:textId="77777777" w:rsidR="00C02FA9" w:rsidRPr="008A7C5D" w:rsidRDefault="00C02FA9" w:rsidP="000B20CF">
            <w:pPr>
              <w:rPr>
                <w:rStyle w:val="Strong"/>
              </w:rPr>
            </w:pPr>
            <w:r>
              <w:rPr>
                <w:rStyle w:val="Strong"/>
              </w:rPr>
              <w:t>Fan Identification</w:t>
            </w:r>
          </w:p>
        </w:tc>
        <w:tc>
          <w:tcPr>
            <w:tcW w:w="6273" w:type="dxa"/>
          </w:tcPr>
          <w:p w14:paraId="27213F70" w14:textId="43E41761" w:rsidR="00C02FA9" w:rsidRPr="00BB7B0C" w:rsidRDefault="00C02FA9" w:rsidP="000B20CF">
            <w:pPr>
              <w:rPr>
                <w:lang w:val="en-GB"/>
              </w:rPr>
            </w:pPr>
          </w:p>
        </w:tc>
      </w:tr>
      <w:tr w:rsidR="000F0914" w:rsidRPr="00BB7B0C" w14:paraId="30155A8E" w14:textId="77777777" w:rsidTr="00F21CB7">
        <w:tc>
          <w:tcPr>
            <w:tcW w:w="2447" w:type="dxa"/>
            <w:shd w:val="clear" w:color="auto" w:fill="D9D9D9"/>
          </w:tcPr>
          <w:p w14:paraId="1F692AE9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6273" w:type="dxa"/>
          </w:tcPr>
          <w:p w14:paraId="209FDE06" w14:textId="2061C6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7CF32AC" w14:textId="77777777" w:rsidTr="00F21CB7">
        <w:tc>
          <w:tcPr>
            <w:tcW w:w="2447" w:type="dxa"/>
            <w:shd w:val="clear" w:color="auto" w:fill="D9D9D9"/>
          </w:tcPr>
          <w:p w14:paraId="3E3FD347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31990E88" w14:textId="61F96919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E00371A" w14:textId="77777777" w:rsidTr="00F21CB7">
        <w:tc>
          <w:tcPr>
            <w:tcW w:w="2447" w:type="dxa"/>
            <w:shd w:val="clear" w:color="auto" w:fill="D9D9D9"/>
          </w:tcPr>
          <w:p w14:paraId="42D7E45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6F5F16F2" w14:textId="3841D0E1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1BDE860" w14:textId="77777777" w:rsidTr="00F21CB7">
        <w:tc>
          <w:tcPr>
            <w:tcW w:w="2447" w:type="dxa"/>
            <w:shd w:val="clear" w:color="auto" w:fill="D9D9D9"/>
          </w:tcPr>
          <w:p w14:paraId="594EBD9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Control Method</w:t>
            </w:r>
          </w:p>
        </w:tc>
        <w:tc>
          <w:tcPr>
            <w:tcW w:w="6273" w:type="dxa"/>
          </w:tcPr>
          <w:p w14:paraId="3CCBCE80" w14:textId="4FF717B0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43D8678" w14:textId="77777777" w:rsidTr="00F21CB7">
        <w:tc>
          <w:tcPr>
            <w:tcW w:w="2447" w:type="dxa"/>
            <w:shd w:val="clear" w:color="auto" w:fill="D9D9D9"/>
          </w:tcPr>
          <w:p w14:paraId="1D88AFF3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Red Phase</w:t>
            </w:r>
          </w:p>
        </w:tc>
        <w:tc>
          <w:tcPr>
            <w:tcW w:w="6273" w:type="dxa"/>
          </w:tcPr>
          <w:p w14:paraId="1FD2C789" w14:textId="27C59483" w:rsidR="000F0914" w:rsidRDefault="00F21CB7" w:rsidP="000176AD">
            <w:pPr>
              <w:rPr>
                <w:lang w:val="en-GB"/>
              </w:rPr>
            </w:pPr>
            <w:r>
              <w:rPr>
                <w:lang w:val="en-GB"/>
              </w:rPr>
              <w:t>………</w:t>
            </w:r>
            <w:proofErr w:type="gramStart"/>
            <w:r>
              <w:rPr>
                <w:lang w:val="en-GB"/>
              </w:rPr>
              <w:t>….A</w:t>
            </w:r>
            <w:proofErr w:type="gramEnd"/>
            <w:r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5016E362" w14:textId="77777777" w:rsidTr="00F21CB7">
        <w:tc>
          <w:tcPr>
            <w:tcW w:w="2447" w:type="dxa"/>
            <w:shd w:val="clear" w:color="auto" w:fill="D9D9D9"/>
          </w:tcPr>
          <w:p w14:paraId="775C902B" w14:textId="77777777" w:rsidR="00F21CB7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White Phase</w:t>
            </w:r>
          </w:p>
        </w:tc>
        <w:tc>
          <w:tcPr>
            <w:tcW w:w="6273" w:type="dxa"/>
          </w:tcPr>
          <w:p w14:paraId="3513B516" w14:textId="278612C4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F21CB7" w:rsidRPr="00BB7B0C" w14:paraId="70CEBC6E" w14:textId="77777777" w:rsidTr="00F21CB7">
        <w:tc>
          <w:tcPr>
            <w:tcW w:w="2447" w:type="dxa"/>
            <w:shd w:val="clear" w:color="auto" w:fill="D9D9D9"/>
          </w:tcPr>
          <w:p w14:paraId="191E1101" w14:textId="77777777" w:rsidR="00F21CB7" w:rsidRPr="008A7C5D" w:rsidRDefault="00F21CB7" w:rsidP="00F21CB7">
            <w:pPr>
              <w:rPr>
                <w:rStyle w:val="Strong"/>
              </w:rPr>
            </w:pPr>
            <w:r>
              <w:rPr>
                <w:rStyle w:val="Strong"/>
              </w:rPr>
              <w:t>Blue Phase</w:t>
            </w:r>
          </w:p>
        </w:tc>
        <w:tc>
          <w:tcPr>
            <w:tcW w:w="6273" w:type="dxa"/>
          </w:tcPr>
          <w:p w14:paraId="317F0425" w14:textId="2AEE6245" w:rsidR="00F21CB7" w:rsidRDefault="00F21CB7" w:rsidP="00F21CB7">
            <w:pPr>
              <w:rPr>
                <w:lang w:val="en-GB"/>
              </w:rPr>
            </w:pPr>
            <w:r w:rsidRPr="00AB316E">
              <w:rPr>
                <w:lang w:val="en-GB"/>
              </w:rPr>
              <w:t>………</w:t>
            </w:r>
            <w:proofErr w:type="gramStart"/>
            <w:r w:rsidRPr="00AB316E">
              <w:rPr>
                <w:lang w:val="en-GB"/>
              </w:rPr>
              <w:t>….A</w:t>
            </w:r>
            <w:proofErr w:type="gramEnd"/>
            <w:r w:rsidRPr="00AB316E">
              <w:rPr>
                <w:lang w:val="en-GB"/>
              </w:rPr>
              <w:t xml:space="preserve">        (Set to manual, VSD read @ 50Hz)</w:t>
            </w:r>
          </w:p>
        </w:tc>
      </w:tr>
      <w:tr w:rsidR="00C02FA9" w:rsidRPr="00BB7B0C" w14:paraId="248DFBD0" w14:textId="77777777" w:rsidTr="00F21CB7">
        <w:tc>
          <w:tcPr>
            <w:tcW w:w="8720" w:type="dxa"/>
            <w:gridSpan w:val="2"/>
            <w:shd w:val="clear" w:color="auto" w:fill="D9D9D9"/>
          </w:tcPr>
          <w:p w14:paraId="4B7A0E93" w14:textId="77777777" w:rsidR="00C02FA9" w:rsidRPr="005E532E" w:rsidRDefault="00C02FA9" w:rsidP="000B20CF">
            <w:pPr>
              <w:rPr>
                <w:rStyle w:val="Strong"/>
              </w:rPr>
            </w:pPr>
            <w:r>
              <w:br w:type="column"/>
            </w:r>
            <w:r>
              <w:rPr>
                <w:noProof/>
              </w:rPr>
              <w:br w:type="column"/>
            </w:r>
            <w:r>
              <w:rPr>
                <w:rStyle w:val="Strong"/>
              </w:rPr>
              <w:t>Ventilation Fan VSD Details</w:t>
            </w:r>
          </w:p>
        </w:tc>
      </w:tr>
      <w:tr w:rsidR="000F0914" w:rsidRPr="00BB7B0C" w14:paraId="6F649C54" w14:textId="77777777" w:rsidTr="00F21CB7">
        <w:tc>
          <w:tcPr>
            <w:tcW w:w="2447" w:type="dxa"/>
            <w:shd w:val="clear" w:color="auto" w:fill="D9D9D9"/>
          </w:tcPr>
          <w:p w14:paraId="76022F4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Manufacturer</w:t>
            </w:r>
          </w:p>
        </w:tc>
        <w:tc>
          <w:tcPr>
            <w:tcW w:w="6273" w:type="dxa"/>
          </w:tcPr>
          <w:p w14:paraId="4CDDADE2" w14:textId="163CC524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4C58B6DF" w14:textId="77777777" w:rsidTr="00F21CB7">
        <w:tc>
          <w:tcPr>
            <w:tcW w:w="2447" w:type="dxa"/>
            <w:shd w:val="clear" w:color="auto" w:fill="D9D9D9"/>
          </w:tcPr>
          <w:p w14:paraId="01CE2B92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6273" w:type="dxa"/>
          </w:tcPr>
          <w:p w14:paraId="5D6A26A0" w14:textId="3463A1EA" w:rsidR="000F0914" w:rsidRPr="00BB7B0C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7BA2C26E" w14:textId="77777777" w:rsidTr="00F21CB7">
        <w:tc>
          <w:tcPr>
            <w:tcW w:w="2447" w:type="dxa"/>
            <w:shd w:val="clear" w:color="auto" w:fill="D9D9D9"/>
          </w:tcPr>
          <w:p w14:paraId="026C6554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6273" w:type="dxa"/>
          </w:tcPr>
          <w:p w14:paraId="1377F29A" w14:textId="6D474B72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52172D2C" w14:textId="77777777" w:rsidTr="00F21CB7">
        <w:tc>
          <w:tcPr>
            <w:tcW w:w="2447" w:type="dxa"/>
            <w:shd w:val="clear" w:color="auto" w:fill="D9D9D9"/>
          </w:tcPr>
          <w:p w14:paraId="2E09E78E" w14:textId="77777777" w:rsidR="000F0914" w:rsidRPr="008A7C5D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Mode</w:t>
            </w:r>
          </w:p>
        </w:tc>
        <w:tc>
          <w:tcPr>
            <w:tcW w:w="6273" w:type="dxa"/>
          </w:tcPr>
          <w:p w14:paraId="4D04F426" w14:textId="63265284" w:rsidR="000F0914" w:rsidRDefault="000F0914" w:rsidP="000F0914">
            <w:pPr>
              <w:rPr>
                <w:lang w:val="en-GB"/>
              </w:rPr>
            </w:pPr>
          </w:p>
        </w:tc>
      </w:tr>
      <w:tr w:rsidR="000F0914" w:rsidRPr="00BB7B0C" w14:paraId="2202BB22" w14:textId="77777777" w:rsidTr="00F21CB7">
        <w:tc>
          <w:tcPr>
            <w:tcW w:w="2447" w:type="dxa"/>
            <w:shd w:val="clear" w:color="auto" w:fill="D9D9D9"/>
          </w:tcPr>
          <w:p w14:paraId="5E2CC2E1" w14:textId="77777777" w:rsidR="000F0914" w:rsidRDefault="000F0914" w:rsidP="000B20CF">
            <w:pPr>
              <w:rPr>
                <w:rStyle w:val="Strong"/>
              </w:rPr>
            </w:pPr>
            <w:r>
              <w:rPr>
                <w:rStyle w:val="Strong"/>
              </w:rPr>
              <w:t>Associated MSSB</w:t>
            </w:r>
          </w:p>
        </w:tc>
        <w:tc>
          <w:tcPr>
            <w:tcW w:w="6273" w:type="dxa"/>
          </w:tcPr>
          <w:p w14:paraId="763D2008" w14:textId="503886C4" w:rsidR="000F0914" w:rsidRDefault="000F0914" w:rsidP="000F0914">
            <w:pPr>
              <w:rPr>
                <w:lang w:val="en-GB"/>
              </w:rPr>
            </w:pPr>
          </w:p>
        </w:tc>
      </w:tr>
    </w:tbl>
    <w:p w14:paraId="5DD1D44D" w14:textId="77777777" w:rsidR="004B14A4" w:rsidRPr="005D749F" w:rsidRDefault="00C02FA9" w:rsidP="00DC3791">
      <w:pPr>
        <w:pStyle w:val="Heading1"/>
        <w:rPr>
          <w:lang w:val="en-GB"/>
        </w:rPr>
      </w:pPr>
      <w:r>
        <w:rPr>
          <w:rFonts w:ascii="Arial" w:hAnsi="Arial"/>
          <w:b w:val="0"/>
          <w:bCs w:val="0"/>
          <w:noProof/>
          <w:kern w:val="0"/>
          <w:sz w:val="24"/>
          <w:szCs w:val="20"/>
        </w:rPr>
        <w:br w:type="column"/>
      </w:r>
      <w:bookmarkStart w:id="10" w:name="_Toc316461441"/>
      <w:r w:rsidR="00DC3791" w:rsidRPr="005D749F">
        <w:rPr>
          <w:lang w:val="en-GB"/>
        </w:rPr>
        <w:lastRenderedPageBreak/>
        <w:t>Findings</w:t>
      </w:r>
      <w:bookmarkEnd w:id="10"/>
    </w:p>
    <w:p w14:paraId="55CA7CB7" w14:textId="7C443619" w:rsidR="00A84CD5" w:rsidRPr="005D749F" w:rsidRDefault="000F0914" w:rsidP="00853AC5">
      <w:pPr>
        <w:rPr>
          <w:lang w:val="en-GB"/>
        </w:rPr>
      </w:pPr>
      <w:r w:rsidRPr="005D749F">
        <w:rPr>
          <w:lang w:val="en-GB"/>
        </w:rPr>
        <w:t xml:space="preserve">All the CO sensors gave stable </w:t>
      </w:r>
      <w:r w:rsidR="00A84CD5" w:rsidRPr="005D749F">
        <w:rPr>
          <w:lang w:val="en-GB"/>
        </w:rPr>
        <w:t xml:space="preserve">readings however calibrations were required </w:t>
      </w:r>
      <w:r w:rsidR="005D749F">
        <w:rPr>
          <w:lang w:val="en-GB"/>
        </w:rPr>
        <w:t xml:space="preserve">for one of the sensors. </w:t>
      </w:r>
    </w:p>
    <w:p w14:paraId="541F6427" w14:textId="43F72E95" w:rsidR="000F0914" w:rsidRPr="005D749F" w:rsidRDefault="000F0914" w:rsidP="00853AC5">
      <w:pPr>
        <w:rPr>
          <w:lang w:val="en-GB"/>
        </w:rPr>
      </w:pPr>
      <w:r w:rsidRPr="005D749F">
        <w:rPr>
          <w:lang w:val="en-GB"/>
        </w:rPr>
        <w:t xml:space="preserve">The fan currents measured were equal and satisfactory. </w:t>
      </w:r>
      <w:r w:rsidR="005D749F">
        <w:rPr>
          <w:lang w:val="en-GB"/>
        </w:rPr>
        <w:t>T</w:t>
      </w:r>
      <w:r w:rsidRPr="005D749F">
        <w:rPr>
          <w:lang w:val="en-GB"/>
        </w:rPr>
        <w:t xml:space="preserve">he currents </w:t>
      </w:r>
      <w:r w:rsidR="00790BB2">
        <w:rPr>
          <w:lang w:val="en-GB"/>
        </w:rPr>
        <w:t>were</w:t>
      </w:r>
      <w:r w:rsidRPr="005D749F">
        <w:rPr>
          <w:lang w:val="en-GB"/>
        </w:rPr>
        <w:t xml:space="preserve"> read by forcing the fan in manual mode. Manual mode controlled the fans to </w:t>
      </w:r>
      <w:r w:rsidR="0018670A" w:rsidRPr="005D749F">
        <w:rPr>
          <w:lang w:val="en-GB"/>
        </w:rPr>
        <w:t xml:space="preserve">between </w:t>
      </w:r>
      <w:r w:rsidR="00790BB2">
        <w:rPr>
          <w:lang w:val="en-GB"/>
        </w:rPr>
        <w:t>45Hz</w:t>
      </w:r>
      <w:r w:rsidR="0018670A" w:rsidRPr="005D749F">
        <w:rPr>
          <w:lang w:val="en-GB"/>
        </w:rPr>
        <w:t xml:space="preserve"> </w:t>
      </w:r>
      <w:r w:rsidRPr="005D749F">
        <w:rPr>
          <w:lang w:val="en-GB"/>
        </w:rPr>
        <w:t>via to the VSD.</w:t>
      </w:r>
      <w:r w:rsidR="00953A09" w:rsidRPr="005D749F">
        <w:rPr>
          <w:lang w:val="en-GB"/>
        </w:rPr>
        <w:t xml:space="preserve"> It is preferable to measure the currents when the fan is at maximum load</w:t>
      </w:r>
      <w:r w:rsidR="00790BB2">
        <w:rPr>
          <w:lang w:val="en-GB"/>
        </w:rPr>
        <w:t>.</w:t>
      </w:r>
      <w:r w:rsidR="00953A09" w:rsidRPr="005D749F">
        <w:rPr>
          <w:lang w:val="en-GB"/>
        </w:rPr>
        <w:t xml:space="preserve"> </w:t>
      </w:r>
    </w:p>
    <w:p w14:paraId="535206AE" w14:textId="77777777" w:rsidR="00DC3791" w:rsidRPr="005D749F" w:rsidRDefault="00DC3791" w:rsidP="00853AC5">
      <w:pPr>
        <w:rPr>
          <w:lang w:val="en-GB"/>
        </w:rPr>
      </w:pPr>
    </w:p>
    <w:p w14:paraId="0CD72B3D" w14:textId="77777777" w:rsidR="00DC3791" w:rsidRPr="005D749F" w:rsidRDefault="00DC3791" w:rsidP="00DC3791">
      <w:pPr>
        <w:pStyle w:val="Heading1"/>
        <w:rPr>
          <w:lang w:val="en-GB"/>
        </w:rPr>
      </w:pPr>
      <w:bookmarkStart w:id="11" w:name="_Toc316461442"/>
      <w:r w:rsidRPr="005D749F">
        <w:rPr>
          <w:lang w:val="en-GB"/>
        </w:rPr>
        <w:t>Recommendations</w:t>
      </w:r>
      <w:bookmarkEnd w:id="11"/>
    </w:p>
    <w:p w14:paraId="35A27776" w14:textId="77777777" w:rsidR="00953A09" w:rsidRPr="005D749F" w:rsidRDefault="00953A09" w:rsidP="00853AC5">
      <w:pPr>
        <w:rPr>
          <w:lang w:val="en-GB"/>
        </w:rPr>
      </w:pPr>
      <w:r w:rsidRPr="005D749F">
        <w:rPr>
          <w:lang w:val="en-GB"/>
        </w:rPr>
        <w:t>Following from the car park service, the following recommendations are as follows:</w:t>
      </w:r>
    </w:p>
    <w:p w14:paraId="7E7BFFD4" w14:textId="77777777" w:rsidR="009E5DF0" w:rsidRPr="00925CD2" w:rsidRDefault="009E5DF0" w:rsidP="00853AC5">
      <w:pPr>
        <w:rPr>
          <w:highlight w:val="yellow"/>
          <w:lang w:val="en-GB"/>
        </w:rPr>
      </w:pPr>
    </w:p>
    <w:p w14:paraId="76125DE0" w14:textId="20C9F78A" w:rsidR="008C7BBB" w:rsidRPr="00312456" w:rsidRDefault="00953A09" w:rsidP="007D1A4B">
      <w:r w:rsidRPr="00F21CB7">
        <w:rPr>
          <w:lang w:val="en-GB"/>
        </w:rPr>
        <w:t>Continue to r</w:t>
      </w:r>
      <w:r w:rsidR="009C56D1" w:rsidRPr="00F21CB7">
        <w:rPr>
          <w:lang w:val="en-GB"/>
        </w:rPr>
        <w:t xml:space="preserve">etest sensors </w:t>
      </w:r>
      <w:r w:rsidRPr="00F21CB7">
        <w:rPr>
          <w:lang w:val="en-GB"/>
        </w:rPr>
        <w:t>every</w:t>
      </w:r>
      <w:r w:rsidR="009C56D1" w:rsidRPr="00F21CB7">
        <w:rPr>
          <w:lang w:val="en-GB"/>
        </w:rPr>
        <w:t xml:space="preserve"> 6 months</w:t>
      </w:r>
      <w:r w:rsidRPr="00F21CB7">
        <w:rPr>
          <w:lang w:val="en-GB"/>
        </w:rPr>
        <w:t xml:space="preserve">. </w:t>
      </w:r>
      <w:r w:rsidRPr="00F21CB7">
        <w:rPr>
          <w:rStyle w:val="Strong"/>
        </w:rPr>
        <w:t>T</w:t>
      </w:r>
      <w:r w:rsidR="009C56D1" w:rsidRPr="00F21CB7">
        <w:rPr>
          <w:rStyle w:val="Strong"/>
        </w:rPr>
        <w:t xml:space="preserve">o ensure safe and efficient </w:t>
      </w:r>
      <w:bookmarkStart w:id="12" w:name="_GoBack"/>
      <w:r w:rsidR="009C56D1" w:rsidRPr="00F21CB7">
        <w:rPr>
          <w:rStyle w:val="Strong"/>
        </w:rPr>
        <w:t>ventilation</w:t>
      </w:r>
      <w:r w:rsidRPr="00F21CB7">
        <w:rPr>
          <w:rStyle w:val="Strong"/>
        </w:rPr>
        <w:t xml:space="preserve"> a calibration is </w:t>
      </w:r>
      <w:r w:rsidR="0018670A" w:rsidRPr="00F21CB7">
        <w:rPr>
          <w:rStyle w:val="Strong"/>
        </w:rPr>
        <w:t xml:space="preserve">due on the </w:t>
      </w:r>
      <w:r w:rsidR="00D3283D">
        <w:rPr>
          <w:rStyle w:val="Strong"/>
        </w:rPr>
        <w:t>19</w:t>
      </w:r>
      <w:r w:rsidR="00D3283D" w:rsidRPr="00D3283D">
        <w:rPr>
          <w:rStyle w:val="Strong"/>
          <w:vertAlign w:val="superscript"/>
        </w:rPr>
        <w:t>th</w:t>
      </w:r>
      <w:r w:rsidR="00D3283D">
        <w:rPr>
          <w:rStyle w:val="Strong"/>
        </w:rPr>
        <w:t xml:space="preserve"> January 2019</w:t>
      </w:r>
      <w:r w:rsidR="007D1A4B" w:rsidRPr="00F21CB7">
        <w:rPr>
          <w:rStyle w:val="Strong"/>
        </w:rPr>
        <w:t>.</w:t>
      </w:r>
      <w:r w:rsidR="00C46EE1">
        <w:t xml:space="preserve"> </w:t>
      </w:r>
      <w:bookmarkEnd w:id="12"/>
    </w:p>
    <w:sectPr w:rsidR="008C7BBB" w:rsidRPr="00312456" w:rsidSect="007D1A4B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418" w:left="2268" w:header="1298" w:footer="471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41194" w14:textId="77777777" w:rsidR="00BD5280" w:rsidRDefault="00BD5280">
      <w:r>
        <w:separator/>
      </w:r>
    </w:p>
  </w:endnote>
  <w:endnote w:type="continuationSeparator" w:id="0">
    <w:p w14:paraId="4BEC4D35" w14:textId="77777777" w:rsidR="00BD5280" w:rsidRDefault="00BD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F100" w14:textId="77777777" w:rsidR="00A84CD5" w:rsidRPr="00203FBC" w:rsidRDefault="00A84CD5" w:rsidP="00203FBC">
    <w:pPr>
      <w:pStyle w:val="Footer"/>
      <w:tabs>
        <w:tab w:val="right" w:pos="9348"/>
      </w:tabs>
      <w:ind w:right="360"/>
      <w:jc w:val="right"/>
      <w:rPr>
        <w:rFonts w:cs="Arial"/>
      </w:rPr>
    </w:pPr>
    <w:r w:rsidRPr="00203FBC">
      <w:rPr>
        <w:rFonts w:cs="Arial"/>
        <w:snapToGrid w:val="0"/>
      </w:rPr>
      <w:t xml:space="preserve">Page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PAGE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2</w:t>
    </w:r>
    <w:r w:rsidRPr="00203FBC">
      <w:rPr>
        <w:rFonts w:cs="Arial"/>
        <w:snapToGrid w:val="0"/>
      </w:rPr>
      <w:fldChar w:fldCharType="end"/>
    </w:r>
    <w:r w:rsidRPr="00203FBC">
      <w:rPr>
        <w:rFonts w:cs="Arial"/>
        <w:snapToGrid w:val="0"/>
      </w:rPr>
      <w:t xml:space="preserve"> of </w:t>
    </w:r>
    <w:r w:rsidRPr="00203FBC">
      <w:rPr>
        <w:rFonts w:cs="Arial"/>
        <w:snapToGrid w:val="0"/>
      </w:rPr>
      <w:fldChar w:fldCharType="begin"/>
    </w:r>
    <w:r w:rsidRPr="00203FBC">
      <w:rPr>
        <w:rFonts w:cs="Arial"/>
        <w:snapToGrid w:val="0"/>
      </w:rPr>
      <w:instrText xml:space="preserve"> NUMPAGES </w:instrText>
    </w:r>
    <w:r w:rsidRPr="00203FBC">
      <w:rPr>
        <w:rFonts w:cs="Arial"/>
        <w:snapToGrid w:val="0"/>
      </w:rPr>
      <w:fldChar w:fldCharType="separate"/>
    </w:r>
    <w:r w:rsidR="00A8711F">
      <w:rPr>
        <w:rFonts w:cs="Arial"/>
        <w:noProof/>
        <w:snapToGrid w:val="0"/>
      </w:rPr>
      <w:t>14</w:t>
    </w:r>
    <w:r w:rsidRPr="00203FBC">
      <w:rPr>
        <w:rFonts w:cs="Arial"/>
        <w:snapToGrid w:val="0"/>
      </w:rPr>
      <w:fldChar w:fldCharType="end"/>
    </w:r>
  </w:p>
  <w:p w14:paraId="4D0B52D5" w14:textId="77777777" w:rsidR="00A84CD5" w:rsidRDefault="00A84CD5">
    <w:pPr>
      <w:pStyle w:val="Footer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D32E9" w14:textId="5AC5324D" w:rsidR="005D749F" w:rsidRDefault="005D749F" w:rsidP="005D749F">
    <w:pPr>
      <w:pStyle w:val="Footer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70DD84C9" wp14:editId="3AD711F8">
              <wp:simplePos x="0" y="0"/>
              <wp:positionH relativeFrom="column">
                <wp:posOffset>3886200</wp:posOffset>
              </wp:positionH>
              <wp:positionV relativeFrom="paragraph">
                <wp:posOffset>377825</wp:posOffset>
              </wp:positionV>
              <wp:extent cx="1439545" cy="868680"/>
              <wp:effectExtent l="0" t="0" r="8255" b="762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9545" cy="868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E01FB" w14:textId="73EEC8AE" w:rsidR="005D749F" w:rsidRPr="006A687C" w:rsidRDefault="005D749F" w:rsidP="005D749F">
                          <w:pPr>
                            <w:jc w:val="center"/>
                            <w:rPr>
                              <w:color w:val="948A54" w:themeColor="background2" w:themeShade="80"/>
                              <w:sz w:val="12"/>
                            </w:rPr>
                          </w:pPr>
                          <w:r w:rsidRPr="00910803">
                            <w:rPr>
                              <w:b/>
                              <w:color w:val="008A3E"/>
                              <w:sz w:val="12"/>
                            </w:rPr>
                            <w:t>Integrated Controls &amp; Automation</w:t>
                          </w:r>
                          <w:r>
                            <w:rPr>
                              <w:b/>
                              <w:color w:val="008A3E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Hemmant, QLD 4174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t>Gold Coast, QLD 4214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t>Coffs Harbour, NSW 2450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Office: 07 3890 8112</w:t>
                          </w:r>
                        </w:p>
                        <w:p w14:paraId="787EDF69" w14:textId="77777777" w:rsidR="005D749F" w:rsidRDefault="005D749F" w:rsidP="005D749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DD84C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9" type="#_x0000_t202" style="position:absolute;margin-left:306pt;margin-top:29.75pt;width:113.3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" fillcolor="white [3201]" stroked="f" strokeweight=".5pt">
              <v:textbox>
                <w:txbxContent>
                  <w:p w14:paraId="735E01FB" w14:textId="73EEC8AE" w:rsidR="005D749F" w:rsidRPr="006A687C" w:rsidRDefault="005D749F" w:rsidP="005D749F">
                    <w:pPr>
                      <w:jc w:val="center"/>
                      <w:rPr>
                        <w:color w:val="948A54" w:themeColor="background2" w:themeShade="80"/>
                        <w:sz w:val="12"/>
                      </w:rPr>
                    </w:pPr>
                    <w:r w:rsidRPr="00910803">
                      <w:rPr>
                        <w:b/>
                        <w:color w:val="008A3E"/>
                        <w:sz w:val="12"/>
                      </w:rPr>
                      <w:t>Integrated Controls &amp; Automation</w:t>
                    </w:r>
                    <w:r>
                      <w:rPr>
                        <w:b/>
                        <w:color w:val="008A3E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Hemmant, QLD 4174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Gold Coast, QLD 4214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Coffs Harbour, NSW 2450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Office: 07 3890 8112</w:t>
                    </w:r>
                  </w:p>
                  <w:p w14:paraId="787EDF69" w14:textId="77777777" w:rsidR="005D749F" w:rsidRDefault="005D749F" w:rsidP="005D749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66160A8B" wp14:editId="10D16924">
              <wp:simplePos x="0" y="0"/>
              <wp:positionH relativeFrom="column">
                <wp:posOffset>2491740</wp:posOffset>
              </wp:positionH>
              <wp:positionV relativeFrom="paragraph">
                <wp:posOffset>377825</wp:posOffset>
              </wp:positionV>
              <wp:extent cx="1386840" cy="838200"/>
              <wp:effectExtent l="0" t="0" r="381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838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D71B3" w14:textId="6CD88899" w:rsidR="005D749F" w:rsidRPr="006A687C" w:rsidRDefault="005D749F" w:rsidP="005D749F">
                          <w:pPr>
                            <w:jc w:val="center"/>
                            <w:rPr>
                              <w:color w:val="948A54" w:themeColor="background2" w:themeShade="80"/>
                              <w:sz w:val="12"/>
                            </w:rPr>
                          </w:pPr>
                          <w:r w:rsidRPr="006A687C">
                            <w:rPr>
                              <w:b/>
                              <w:color w:val="C00000"/>
                              <w:sz w:val="12"/>
                            </w:rPr>
                            <w:t>Queensland industrial electrics</w:t>
                          </w:r>
                          <w:r>
                            <w:rPr>
                              <w:b/>
                              <w:color w:val="C0000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Hemmant, QLD 4174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t>Gold Coast, QLD 4214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t>Coffs Harbour, NSW 2450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Office: 07 3890 8112</w:t>
                          </w:r>
                        </w:p>
                        <w:p w14:paraId="49EFC6AE" w14:textId="77777777" w:rsidR="005D749F" w:rsidRDefault="005D749F" w:rsidP="005D749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160A8B" id="Text Box 14" o:spid="_x0000_s1040" type="#_x0000_t202" style="position:absolute;margin-left:196.2pt;margin-top:29.75pt;width:109.2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" fillcolor="white [3201]" stroked="f" strokeweight=".5pt">
              <v:textbox>
                <w:txbxContent>
                  <w:p w14:paraId="65AD71B3" w14:textId="6CD88899" w:rsidR="005D749F" w:rsidRPr="006A687C" w:rsidRDefault="005D749F" w:rsidP="005D749F">
                    <w:pPr>
                      <w:jc w:val="center"/>
                      <w:rPr>
                        <w:color w:val="948A54" w:themeColor="background2" w:themeShade="80"/>
                        <w:sz w:val="12"/>
                      </w:rPr>
                    </w:pPr>
                    <w:r w:rsidRPr="006A687C">
                      <w:rPr>
                        <w:b/>
                        <w:color w:val="C00000"/>
                        <w:sz w:val="12"/>
                      </w:rPr>
                      <w:t>Queensland industrial electrics</w:t>
                    </w:r>
                    <w:r>
                      <w:rPr>
                        <w:b/>
                        <w:color w:val="C0000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Hemmant, QLD 4174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Gold Coast, QLD 4214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Coffs Harbour, NSW 2450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Office: 07 3890 8112</w:t>
                    </w:r>
                  </w:p>
                  <w:p w14:paraId="49EFC6AE" w14:textId="77777777" w:rsidR="005D749F" w:rsidRDefault="005D749F" w:rsidP="005D749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203C6C0A" wp14:editId="2A717859">
              <wp:simplePos x="0" y="0"/>
              <wp:positionH relativeFrom="column">
                <wp:posOffset>861060</wp:posOffset>
              </wp:positionH>
              <wp:positionV relativeFrom="paragraph">
                <wp:posOffset>377825</wp:posOffset>
              </wp:positionV>
              <wp:extent cx="1724025" cy="807720"/>
              <wp:effectExtent l="0" t="0" r="9525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4025" cy="8077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2E956" w14:textId="01D94585" w:rsidR="005D749F" w:rsidRPr="006A687C" w:rsidRDefault="005D749F" w:rsidP="005D749F">
                          <w:pPr>
                            <w:jc w:val="center"/>
                            <w:rPr>
                              <w:color w:val="948A54" w:themeColor="background2" w:themeShade="80"/>
                              <w:sz w:val="12"/>
                            </w:rPr>
                          </w:pPr>
                          <w:r w:rsidRPr="006A687C">
                            <w:rPr>
                              <w:b/>
                              <w:color w:val="0070C0"/>
                              <w:sz w:val="12"/>
                            </w:rPr>
                            <w:t>Integrated refrigeration &amp; air conditioning</w:t>
                          </w:r>
                          <w:r>
                            <w:rPr>
                              <w:b/>
                              <w:color w:val="0070C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Hemmant, QLD 4174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t>Gold Coast, QLD 4214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t>Coffs Harbour, NSW 2450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Office: 07 3890 8112</w:t>
                          </w:r>
                        </w:p>
                        <w:p w14:paraId="056E7079" w14:textId="77777777" w:rsidR="005D749F" w:rsidRDefault="005D749F" w:rsidP="005D749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3C6C0A" id="Text Box 23" o:spid="_x0000_s1041" type="#_x0000_t202" style="position:absolute;margin-left:67.8pt;margin-top:29.75pt;width:135.75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" fillcolor="white [3201]" stroked="f" strokeweight=".5pt">
              <v:textbox>
                <w:txbxContent>
                  <w:p w14:paraId="5A72E956" w14:textId="01D94585" w:rsidR="005D749F" w:rsidRPr="006A687C" w:rsidRDefault="005D749F" w:rsidP="005D749F">
                    <w:pPr>
                      <w:jc w:val="center"/>
                      <w:rPr>
                        <w:color w:val="948A54" w:themeColor="background2" w:themeShade="80"/>
                        <w:sz w:val="12"/>
                      </w:rPr>
                    </w:pPr>
                    <w:r w:rsidRPr="006A687C">
                      <w:rPr>
                        <w:b/>
                        <w:color w:val="0070C0"/>
                        <w:sz w:val="12"/>
                      </w:rPr>
                      <w:t>Integrated refrigeration &amp; air conditioning</w:t>
                    </w:r>
                    <w:r>
                      <w:rPr>
                        <w:b/>
                        <w:color w:val="0070C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Hemmant, QLD 4174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Gold Coast, QLD 4214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Coffs Harbour, NSW 2450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Office: 07 3890 8112</w:t>
                    </w:r>
                  </w:p>
                  <w:p w14:paraId="056E7079" w14:textId="77777777" w:rsidR="005D749F" w:rsidRDefault="005D749F" w:rsidP="005D749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0D622F88" wp14:editId="4B88645D">
              <wp:simplePos x="0" y="0"/>
              <wp:positionH relativeFrom="column">
                <wp:posOffset>-655320</wp:posOffset>
              </wp:positionH>
              <wp:positionV relativeFrom="paragraph">
                <wp:posOffset>377825</wp:posOffset>
              </wp:positionV>
              <wp:extent cx="1615440" cy="861060"/>
              <wp:effectExtent l="0" t="0" r="381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5440" cy="8610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11A27" w14:textId="1DB86129" w:rsidR="005D749F" w:rsidRPr="006A687C" w:rsidRDefault="005D749F" w:rsidP="005D749F">
                          <w:pPr>
                            <w:jc w:val="center"/>
                            <w:rPr>
                              <w:color w:val="948A54" w:themeColor="background2" w:themeShade="80"/>
                              <w:sz w:val="12"/>
                            </w:rPr>
                          </w:pPr>
                          <w:r w:rsidRPr="006A687C">
                            <w:rPr>
                              <w:b/>
                              <w:color w:val="948A54" w:themeColor="background2" w:themeShade="80"/>
                              <w:sz w:val="12"/>
                            </w:rPr>
                            <w:t>Integrated electrical &amp; communications</w:t>
                          </w:r>
                          <w:r>
                            <w:rPr>
                              <w:b/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Hemmant, QLD 4174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t>Gold Coast, QLD 4214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t>Coffs Harbour, NSW 2450</w:t>
                          </w:r>
                          <w:r>
                            <w:rPr>
                              <w:color w:val="948A54" w:themeColor="background2" w:themeShade="80"/>
                              <w:sz w:val="12"/>
                            </w:rPr>
                            <w:br/>
                          </w:r>
                          <w:r w:rsidRPr="006A687C">
                            <w:rPr>
                              <w:color w:val="948A54" w:themeColor="background2" w:themeShade="80"/>
                              <w:sz w:val="12"/>
                            </w:rPr>
                            <w:t>Office: 07 3890 8112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622F88" id="Text Box 26" o:spid="_x0000_s1042" type="#_x0000_t202" style="position:absolute;margin-left:-51.6pt;margin-top:29.75pt;width:127.2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" fillcolor="white [3212]" stroked="f" strokeweight=".5pt">
              <v:textbox>
                <w:txbxContent>
                  <w:p w14:paraId="67111A27" w14:textId="1DB86129" w:rsidR="005D749F" w:rsidRPr="006A687C" w:rsidRDefault="005D749F" w:rsidP="005D749F">
                    <w:pPr>
                      <w:jc w:val="center"/>
                      <w:rPr>
                        <w:color w:val="948A54" w:themeColor="background2" w:themeShade="80"/>
                        <w:sz w:val="12"/>
                      </w:rPr>
                    </w:pPr>
                    <w:r w:rsidRPr="006A687C">
                      <w:rPr>
                        <w:b/>
                        <w:color w:val="948A54" w:themeColor="background2" w:themeShade="80"/>
                        <w:sz w:val="12"/>
                      </w:rPr>
                      <w:t>Integrated electrical &amp; communications</w:t>
                    </w:r>
                    <w:r>
                      <w:rPr>
                        <w:b/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Hemmant, QLD 4174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Gold Coast, QLD 4214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>
                      <w:rPr>
                        <w:color w:val="948A54" w:themeColor="background2" w:themeShade="80"/>
                        <w:sz w:val="12"/>
                      </w:rPr>
                      <w:t>Coffs Harbour, NSW 2450</w:t>
                    </w:r>
                    <w:r>
                      <w:rPr>
                        <w:color w:val="948A54" w:themeColor="background2" w:themeShade="80"/>
                        <w:sz w:val="12"/>
                      </w:rPr>
                      <w:br/>
                    </w:r>
                    <w:r w:rsidRPr="006A687C">
                      <w:rPr>
                        <w:color w:val="948A54" w:themeColor="background2" w:themeShade="80"/>
                        <w:sz w:val="12"/>
                      </w:rPr>
                      <w:t>Office: 07 3890 8112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0327D590" wp14:editId="07165809">
              <wp:simplePos x="0" y="0"/>
              <wp:positionH relativeFrom="column">
                <wp:posOffset>-556260</wp:posOffset>
              </wp:positionH>
              <wp:positionV relativeFrom="paragraph">
                <wp:posOffset>351790</wp:posOffset>
              </wp:positionV>
              <wp:extent cx="5774690" cy="0"/>
              <wp:effectExtent l="0" t="0" r="35560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469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AF57EB" id="Straight Connector 3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27.7pt" to="410.9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" strokecolor="#bfbfbf [2412]" strokeweight="1.75pt"/>
          </w:pict>
        </mc:Fallback>
      </mc:AlternateContent>
    </w:r>
  </w:p>
  <w:p w14:paraId="32D6F84D" w14:textId="5FEF6613" w:rsidR="005D749F" w:rsidRDefault="005D749F" w:rsidP="005D749F">
    <w:r>
      <mc:AlternateContent>
        <mc:Choice Requires="wps">
          <w:drawing>
            <wp:anchor distT="0" distB="0" distL="114300" distR="114300" simplePos="0" relativeHeight="251673600" behindDoc="0" locked="0" layoutInCell="1" allowOverlap="1" wp14:anchorId="751D5636" wp14:editId="5CF7D880">
              <wp:simplePos x="0" y="0"/>
              <wp:positionH relativeFrom="column">
                <wp:posOffset>3878580</wp:posOffset>
              </wp:positionH>
              <wp:positionV relativeFrom="paragraph">
                <wp:posOffset>114300</wp:posOffset>
              </wp:positionV>
              <wp:extent cx="0" cy="518160"/>
              <wp:effectExtent l="0" t="0" r="38100" b="34290"/>
              <wp:wrapNone/>
              <wp:docPr id="44" name="Straight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1816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53957D" id="Straight Connector 4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9pt" to="305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" strokecolor="#bfbfbf [2412]"/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 wp14:anchorId="7B2F74DE" wp14:editId="743F94A2">
              <wp:simplePos x="0" y="0"/>
              <wp:positionH relativeFrom="column">
                <wp:posOffset>2552700</wp:posOffset>
              </wp:positionH>
              <wp:positionV relativeFrom="paragraph">
                <wp:posOffset>118110</wp:posOffset>
              </wp:positionV>
              <wp:extent cx="0" cy="518160"/>
              <wp:effectExtent l="0" t="0" r="19050" b="3429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1816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7D12C3" id="Straight Connector 4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9.3pt" to="201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" strokecolor="#bfbfbf [2412]"/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 wp14:anchorId="20224223" wp14:editId="0CC69304">
              <wp:simplePos x="0" y="0"/>
              <wp:positionH relativeFrom="column">
                <wp:posOffset>914400</wp:posOffset>
              </wp:positionH>
              <wp:positionV relativeFrom="paragraph">
                <wp:posOffset>110490</wp:posOffset>
              </wp:positionV>
              <wp:extent cx="0" cy="518160"/>
              <wp:effectExtent l="0" t="0" r="38100" b="3429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1816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450BE9" id="Straight Connector 3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.7pt" to="1in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" strokecolor="#bfbfbf [2412]"/>
          </w:pict>
        </mc:Fallback>
      </mc:AlternateContent>
    </w:r>
  </w:p>
  <w:p w14:paraId="0E79F3A4" w14:textId="3902C52A" w:rsidR="005D749F" w:rsidRDefault="005D749F" w:rsidP="005D7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3868" w14:textId="77777777" w:rsidR="00BD5280" w:rsidRDefault="00BD5280">
      <w:r>
        <w:separator/>
      </w:r>
    </w:p>
  </w:footnote>
  <w:footnote w:type="continuationSeparator" w:id="0">
    <w:p w14:paraId="61E3DFD2" w14:textId="77777777" w:rsidR="00BD5280" w:rsidRDefault="00BD5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5541" w14:textId="77777777" w:rsidR="00A84CD5" w:rsidRDefault="00A84CD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3F737BF9" w14:textId="77777777" w:rsidR="00A84CD5" w:rsidRDefault="00A8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34D0" w14:textId="74786AAC" w:rsidR="00A84CD5" w:rsidRDefault="00A84CD5" w:rsidP="00D61BC4">
    <w:pPr>
      <w:tabs>
        <w:tab w:val="left" w:pos="630"/>
        <w:tab w:val="left" w:pos="6300"/>
      </w:tabs>
      <w:jc w:val="right"/>
      <w:rPr>
        <w:rFonts w:cs="Arial"/>
        <w:sz w:val="44"/>
        <w:szCs w:val="44"/>
      </w:rPr>
    </w:pPr>
    <w:r w:rsidRPr="008531CA">
      <w:rPr>
        <w:rFonts w:ascii="Arial Black" w:eastAsia="Arial Unicode MS" w:hAnsi="Arial Black" w:cs="Arial Unicode MS"/>
        <w:b/>
        <w:sz w:val="56"/>
        <w:szCs w:val="56"/>
      </w:rPr>
      <w:t xml:space="preserve"> </w:t>
    </w:r>
  </w:p>
  <w:p w14:paraId="1C27EF66" w14:textId="77777777" w:rsidR="00A84CD5" w:rsidRDefault="00A84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95E1" w14:textId="083BF00C" w:rsidR="00A84CD5" w:rsidRDefault="002512AC" w:rsidP="008A7C5D">
    <w:pPr>
      <w:tabs>
        <w:tab w:val="left" w:pos="630"/>
        <w:tab w:val="left" w:pos="6300"/>
      </w:tabs>
      <w:rPr>
        <w:b/>
        <w:bCs/>
        <w:sz w:val="28"/>
      </w:rPr>
    </w:pPr>
    <w:r w:rsidRPr="007B745F">
      <w:rPr>
        <w:noProof/>
      </w:rPr>
      <w:drawing>
        <wp:anchor distT="0" distB="0" distL="114300" distR="114300" simplePos="0" relativeHeight="251658240" behindDoc="0" locked="0" layoutInCell="1" allowOverlap="1" wp14:anchorId="7E74AE68" wp14:editId="1B8F19D0">
          <wp:simplePos x="0" y="0"/>
          <wp:positionH relativeFrom="column">
            <wp:posOffset>-1043940</wp:posOffset>
          </wp:positionH>
          <wp:positionV relativeFrom="paragraph">
            <wp:posOffset>-709930</wp:posOffset>
          </wp:positionV>
          <wp:extent cx="2642105" cy="1051560"/>
          <wp:effectExtent l="0" t="0" r="0" b="0"/>
          <wp:wrapThrough wrapText="bothSides">
            <wp:wrapPolygon edited="0">
              <wp:start x="0" y="0"/>
              <wp:lineTo x="0" y="21130"/>
              <wp:lineTo x="21496" y="21130"/>
              <wp:lineTo x="21496" y="0"/>
              <wp:lineTo x="0" y="0"/>
            </wp:wrapPolygon>
          </wp:wrapThrough>
          <wp:docPr id="7" name="Picture 7" descr="D:\IGOC\Integrated Local\IGOC Local\IGOC\IGOC C A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GOC\Integrated Local\IGOC Local\IGOC\IGOC C A Log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210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2DC"/>
    <w:multiLevelType w:val="hybridMultilevel"/>
    <w:tmpl w:val="9E34B5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16D"/>
    <w:multiLevelType w:val="hybridMultilevel"/>
    <w:tmpl w:val="B4B4048C"/>
    <w:lvl w:ilvl="0" w:tplc="0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69BD"/>
    <w:multiLevelType w:val="hybridMultilevel"/>
    <w:tmpl w:val="65E8E620"/>
    <w:lvl w:ilvl="0" w:tplc="0C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7B71F63"/>
    <w:multiLevelType w:val="hybridMultilevel"/>
    <w:tmpl w:val="1FFC4E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E37E2"/>
    <w:multiLevelType w:val="hybridMultilevel"/>
    <w:tmpl w:val="E1ECC85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0736"/>
    <w:multiLevelType w:val="hybridMultilevel"/>
    <w:tmpl w:val="8DDE0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11D37"/>
    <w:multiLevelType w:val="hybridMultilevel"/>
    <w:tmpl w:val="0F20C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B6CAB"/>
    <w:multiLevelType w:val="hybridMultilevel"/>
    <w:tmpl w:val="43322168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F1549"/>
    <w:multiLevelType w:val="hybridMultilevel"/>
    <w:tmpl w:val="6F522840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504A7"/>
    <w:multiLevelType w:val="hybridMultilevel"/>
    <w:tmpl w:val="6B285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B2E3A"/>
    <w:multiLevelType w:val="multilevel"/>
    <w:tmpl w:val="382418F6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DF4F0B"/>
    <w:multiLevelType w:val="hybridMultilevel"/>
    <w:tmpl w:val="4A561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F406B8"/>
    <w:multiLevelType w:val="hybridMultilevel"/>
    <w:tmpl w:val="D83C3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1C7A"/>
    <w:multiLevelType w:val="hybridMultilevel"/>
    <w:tmpl w:val="617E85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DE37FD"/>
    <w:multiLevelType w:val="hybridMultilevel"/>
    <w:tmpl w:val="E7C4DB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E5F10"/>
    <w:multiLevelType w:val="multilevel"/>
    <w:tmpl w:val="7946FB6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F365747"/>
    <w:multiLevelType w:val="hybridMultilevel"/>
    <w:tmpl w:val="1F4E4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918"/>
    <w:multiLevelType w:val="hybridMultilevel"/>
    <w:tmpl w:val="A86CD888"/>
    <w:lvl w:ilvl="0" w:tplc="893EB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4352A0"/>
    <w:multiLevelType w:val="hybridMultilevel"/>
    <w:tmpl w:val="0BC4CA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22876"/>
    <w:multiLevelType w:val="hybridMultilevel"/>
    <w:tmpl w:val="BC5499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A12683"/>
    <w:multiLevelType w:val="hybridMultilevel"/>
    <w:tmpl w:val="8B90BEB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675CF"/>
    <w:multiLevelType w:val="hybridMultilevel"/>
    <w:tmpl w:val="FE2EBD1A"/>
    <w:lvl w:ilvl="0" w:tplc="EB745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23B13"/>
    <w:multiLevelType w:val="hybridMultilevel"/>
    <w:tmpl w:val="2C38B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46BC5"/>
    <w:multiLevelType w:val="hybridMultilevel"/>
    <w:tmpl w:val="666C94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B108A"/>
    <w:multiLevelType w:val="hybridMultilevel"/>
    <w:tmpl w:val="583EA372"/>
    <w:lvl w:ilvl="0" w:tplc="E010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E14C62"/>
    <w:multiLevelType w:val="hybridMultilevel"/>
    <w:tmpl w:val="1D80F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05130E"/>
    <w:multiLevelType w:val="hybridMultilevel"/>
    <w:tmpl w:val="54581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9E31F0"/>
    <w:multiLevelType w:val="hybridMultilevel"/>
    <w:tmpl w:val="5CD49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45870"/>
    <w:multiLevelType w:val="hybridMultilevel"/>
    <w:tmpl w:val="015219D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7F033D"/>
    <w:multiLevelType w:val="hybridMultilevel"/>
    <w:tmpl w:val="C15A2AAC"/>
    <w:lvl w:ilvl="0" w:tplc="0A40A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11C588A"/>
    <w:multiLevelType w:val="hybridMultilevel"/>
    <w:tmpl w:val="D5E2D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1" w15:restartNumberingAfterBreak="0">
    <w:nsid w:val="51C00C00"/>
    <w:multiLevelType w:val="hybridMultilevel"/>
    <w:tmpl w:val="766A1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301EE6"/>
    <w:multiLevelType w:val="hybridMultilevel"/>
    <w:tmpl w:val="0FC6638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3DA0EEE"/>
    <w:multiLevelType w:val="multilevel"/>
    <w:tmpl w:val="B0EC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C3529E"/>
    <w:multiLevelType w:val="hybridMultilevel"/>
    <w:tmpl w:val="5EBA997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44702B"/>
    <w:multiLevelType w:val="hybridMultilevel"/>
    <w:tmpl w:val="E1DAE9EA"/>
    <w:lvl w:ilvl="0" w:tplc="61207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AF7604"/>
    <w:multiLevelType w:val="hybridMultilevel"/>
    <w:tmpl w:val="96EA325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55B0E61"/>
    <w:multiLevelType w:val="hybridMultilevel"/>
    <w:tmpl w:val="9D1A799A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F0812"/>
    <w:multiLevelType w:val="hybridMultilevel"/>
    <w:tmpl w:val="B59A8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633AD6"/>
    <w:multiLevelType w:val="hybridMultilevel"/>
    <w:tmpl w:val="D1AC524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3373E"/>
    <w:multiLevelType w:val="hybridMultilevel"/>
    <w:tmpl w:val="193A4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213582"/>
    <w:multiLevelType w:val="hybridMultilevel"/>
    <w:tmpl w:val="F64C6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34E54"/>
    <w:multiLevelType w:val="hybridMultilevel"/>
    <w:tmpl w:val="B6AC8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00A5B"/>
    <w:multiLevelType w:val="hybridMultilevel"/>
    <w:tmpl w:val="4B3CC3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46580"/>
    <w:multiLevelType w:val="hybridMultilevel"/>
    <w:tmpl w:val="7C509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F7DBE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6" w15:restartNumberingAfterBreak="0">
    <w:nsid w:val="7A8A44A5"/>
    <w:multiLevelType w:val="multilevel"/>
    <w:tmpl w:val="05E0CF94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9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3543"/>
        </w:tabs>
        <w:ind w:left="3543" w:hanging="708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7"/>
        </w:tabs>
        <w:ind w:left="0" w:firstLine="0"/>
      </w:pPr>
      <w:rPr>
        <w:rFonts w:hint="default"/>
      </w:rPr>
    </w:lvl>
  </w:abstractNum>
  <w:abstractNum w:abstractNumId="47" w15:restartNumberingAfterBreak="0">
    <w:nsid w:val="7B4F4792"/>
    <w:multiLevelType w:val="hybridMultilevel"/>
    <w:tmpl w:val="D8EA31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71C6"/>
    <w:multiLevelType w:val="hybridMultilevel"/>
    <w:tmpl w:val="3072EDF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2"/>
  </w:num>
  <w:num w:numId="5">
    <w:abstractNumId w:val="18"/>
  </w:num>
  <w:num w:numId="6">
    <w:abstractNumId w:val="5"/>
  </w:num>
  <w:num w:numId="7">
    <w:abstractNumId w:val="30"/>
  </w:num>
  <w:num w:numId="8">
    <w:abstractNumId w:val="45"/>
  </w:num>
  <w:num w:numId="9">
    <w:abstractNumId w:val="46"/>
  </w:num>
  <w:num w:numId="10">
    <w:abstractNumId w:val="22"/>
  </w:num>
  <w:num w:numId="11">
    <w:abstractNumId w:val="10"/>
  </w:num>
  <w:num w:numId="12">
    <w:abstractNumId w:val="15"/>
  </w:num>
  <w:num w:numId="13">
    <w:abstractNumId w:val="35"/>
  </w:num>
  <w:num w:numId="14">
    <w:abstractNumId w:val="42"/>
  </w:num>
  <w:num w:numId="15">
    <w:abstractNumId w:val="13"/>
  </w:num>
  <w:num w:numId="16">
    <w:abstractNumId w:val="38"/>
  </w:num>
  <w:num w:numId="17">
    <w:abstractNumId w:val="26"/>
  </w:num>
  <w:num w:numId="18">
    <w:abstractNumId w:val="48"/>
  </w:num>
  <w:num w:numId="19">
    <w:abstractNumId w:val="11"/>
  </w:num>
  <w:num w:numId="20">
    <w:abstractNumId w:val="32"/>
  </w:num>
  <w:num w:numId="21">
    <w:abstractNumId w:val="19"/>
  </w:num>
  <w:num w:numId="22">
    <w:abstractNumId w:val="34"/>
  </w:num>
  <w:num w:numId="23">
    <w:abstractNumId w:val="36"/>
  </w:num>
  <w:num w:numId="24">
    <w:abstractNumId w:val="37"/>
  </w:num>
  <w:num w:numId="25">
    <w:abstractNumId w:val="8"/>
  </w:num>
  <w:num w:numId="26">
    <w:abstractNumId w:val="41"/>
  </w:num>
  <w:num w:numId="27">
    <w:abstractNumId w:val="21"/>
  </w:num>
  <w:num w:numId="28">
    <w:abstractNumId w:val="28"/>
  </w:num>
  <w:num w:numId="29">
    <w:abstractNumId w:val="24"/>
  </w:num>
  <w:num w:numId="30">
    <w:abstractNumId w:val="33"/>
  </w:num>
  <w:num w:numId="31">
    <w:abstractNumId w:val="1"/>
  </w:num>
  <w:num w:numId="32">
    <w:abstractNumId w:val="39"/>
  </w:num>
  <w:num w:numId="33">
    <w:abstractNumId w:val="29"/>
  </w:num>
  <w:num w:numId="34">
    <w:abstractNumId w:val="31"/>
  </w:num>
  <w:num w:numId="35">
    <w:abstractNumId w:val="17"/>
  </w:num>
  <w:num w:numId="36">
    <w:abstractNumId w:val="6"/>
  </w:num>
  <w:num w:numId="37">
    <w:abstractNumId w:val="40"/>
  </w:num>
  <w:num w:numId="38">
    <w:abstractNumId w:val="12"/>
  </w:num>
  <w:num w:numId="39">
    <w:abstractNumId w:val="25"/>
  </w:num>
  <w:num w:numId="40">
    <w:abstractNumId w:val="47"/>
  </w:num>
  <w:num w:numId="41">
    <w:abstractNumId w:val="16"/>
  </w:num>
  <w:num w:numId="42">
    <w:abstractNumId w:val="0"/>
  </w:num>
  <w:num w:numId="43">
    <w:abstractNumId w:val="9"/>
  </w:num>
  <w:num w:numId="44">
    <w:abstractNumId w:val="23"/>
  </w:num>
  <w:num w:numId="45">
    <w:abstractNumId w:val="44"/>
  </w:num>
  <w:num w:numId="46">
    <w:abstractNumId w:val="3"/>
  </w:num>
  <w:num w:numId="47">
    <w:abstractNumId w:val="43"/>
  </w:num>
  <w:num w:numId="48">
    <w:abstractNumId w:val="1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C4"/>
    <w:rsid w:val="000176AD"/>
    <w:rsid w:val="00021714"/>
    <w:rsid w:val="0002309E"/>
    <w:rsid w:val="0002753B"/>
    <w:rsid w:val="000323F4"/>
    <w:rsid w:val="00032CEE"/>
    <w:rsid w:val="00051494"/>
    <w:rsid w:val="00053C74"/>
    <w:rsid w:val="00057690"/>
    <w:rsid w:val="00061A4F"/>
    <w:rsid w:val="0006297E"/>
    <w:rsid w:val="00062ABB"/>
    <w:rsid w:val="00071321"/>
    <w:rsid w:val="00077A33"/>
    <w:rsid w:val="0008262A"/>
    <w:rsid w:val="00083B36"/>
    <w:rsid w:val="00091A0C"/>
    <w:rsid w:val="00092F0D"/>
    <w:rsid w:val="000A48C1"/>
    <w:rsid w:val="000A6889"/>
    <w:rsid w:val="000B20CF"/>
    <w:rsid w:val="000B5434"/>
    <w:rsid w:val="000B652B"/>
    <w:rsid w:val="000B7543"/>
    <w:rsid w:val="000C01A1"/>
    <w:rsid w:val="000C261F"/>
    <w:rsid w:val="000C2A01"/>
    <w:rsid w:val="000D3580"/>
    <w:rsid w:val="000E2523"/>
    <w:rsid w:val="000E4F59"/>
    <w:rsid w:val="000E71CC"/>
    <w:rsid w:val="000F0914"/>
    <w:rsid w:val="000F0B82"/>
    <w:rsid w:val="000F2533"/>
    <w:rsid w:val="00114C72"/>
    <w:rsid w:val="00117231"/>
    <w:rsid w:val="001178FE"/>
    <w:rsid w:val="00120AB9"/>
    <w:rsid w:val="00120B80"/>
    <w:rsid w:val="00123764"/>
    <w:rsid w:val="00124EF9"/>
    <w:rsid w:val="001270CF"/>
    <w:rsid w:val="00127325"/>
    <w:rsid w:val="0012782E"/>
    <w:rsid w:val="0013368C"/>
    <w:rsid w:val="001366E3"/>
    <w:rsid w:val="0014251D"/>
    <w:rsid w:val="00145C7E"/>
    <w:rsid w:val="0015082E"/>
    <w:rsid w:val="00150914"/>
    <w:rsid w:val="0015349B"/>
    <w:rsid w:val="001534AF"/>
    <w:rsid w:val="00155117"/>
    <w:rsid w:val="001567BB"/>
    <w:rsid w:val="00163E17"/>
    <w:rsid w:val="00172232"/>
    <w:rsid w:val="0017522C"/>
    <w:rsid w:val="00183CED"/>
    <w:rsid w:val="0018622E"/>
    <w:rsid w:val="0018670A"/>
    <w:rsid w:val="00187813"/>
    <w:rsid w:val="001921A9"/>
    <w:rsid w:val="001949B4"/>
    <w:rsid w:val="00196AC5"/>
    <w:rsid w:val="00196CE5"/>
    <w:rsid w:val="001A0253"/>
    <w:rsid w:val="001A3D51"/>
    <w:rsid w:val="001B12FB"/>
    <w:rsid w:val="001B400F"/>
    <w:rsid w:val="001B4BB1"/>
    <w:rsid w:val="001C1C38"/>
    <w:rsid w:val="001C7F1D"/>
    <w:rsid w:val="001D0704"/>
    <w:rsid w:val="001D2D0B"/>
    <w:rsid w:val="001D33ED"/>
    <w:rsid w:val="001D3B7F"/>
    <w:rsid w:val="001F1964"/>
    <w:rsid w:val="001F4CB8"/>
    <w:rsid w:val="001F4FEB"/>
    <w:rsid w:val="001F50B0"/>
    <w:rsid w:val="00200740"/>
    <w:rsid w:val="0020266B"/>
    <w:rsid w:val="002038FD"/>
    <w:rsid w:val="00203FBC"/>
    <w:rsid w:val="00210BB0"/>
    <w:rsid w:val="00227A57"/>
    <w:rsid w:val="002310C7"/>
    <w:rsid w:val="00241360"/>
    <w:rsid w:val="00241884"/>
    <w:rsid w:val="00241FA3"/>
    <w:rsid w:val="00242EFE"/>
    <w:rsid w:val="002469D3"/>
    <w:rsid w:val="00246FA5"/>
    <w:rsid w:val="00250DF0"/>
    <w:rsid w:val="002512AC"/>
    <w:rsid w:val="002550E2"/>
    <w:rsid w:val="00257878"/>
    <w:rsid w:val="00260ECB"/>
    <w:rsid w:val="00261BBE"/>
    <w:rsid w:val="002620BE"/>
    <w:rsid w:val="00262F43"/>
    <w:rsid w:val="00272100"/>
    <w:rsid w:val="00280C26"/>
    <w:rsid w:val="00284EB0"/>
    <w:rsid w:val="00286532"/>
    <w:rsid w:val="002932C1"/>
    <w:rsid w:val="00297ED5"/>
    <w:rsid w:val="002B33F6"/>
    <w:rsid w:val="002B3A72"/>
    <w:rsid w:val="002C0978"/>
    <w:rsid w:val="002C5211"/>
    <w:rsid w:val="002C6863"/>
    <w:rsid w:val="002D0A01"/>
    <w:rsid w:val="002D249C"/>
    <w:rsid w:val="002E1DDF"/>
    <w:rsid w:val="002E7C07"/>
    <w:rsid w:val="002F2493"/>
    <w:rsid w:val="002F4568"/>
    <w:rsid w:val="00300563"/>
    <w:rsid w:val="00300C1B"/>
    <w:rsid w:val="003107CC"/>
    <w:rsid w:val="003120B3"/>
    <w:rsid w:val="00312456"/>
    <w:rsid w:val="0032609C"/>
    <w:rsid w:val="00331F37"/>
    <w:rsid w:val="00340C9B"/>
    <w:rsid w:val="00345B1B"/>
    <w:rsid w:val="00346F5A"/>
    <w:rsid w:val="00347A34"/>
    <w:rsid w:val="00362937"/>
    <w:rsid w:val="003668B6"/>
    <w:rsid w:val="0036787A"/>
    <w:rsid w:val="0037653F"/>
    <w:rsid w:val="00382B9F"/>
    <w:rsid w:val="003848A3"/>
    <w:rsid w:val="003864D3"/>
    <w:rsid w:val="00391396"/>
    <w:rsid w:val="003913DE"/>
    <w:rsid w:val="00393810"/>
    <w:rsid w:val="003A38BE"/>
    <w:rsid w:val="003B41FF"/>
    <w:rsid w:val="003B5291"/>
    <w:rsid w:val="003C2BB1"/>
    <w:rsid w:val="003D07EA"/>
    <w:rsid w:val="003D1274"/>
    <w:rsid w:val="003D13A8"/>
    <w:rsid w:val="003D14D3"/>
    <w:rsid w:val="003D1630"/>
    <w:rsid w:val="003E52AE"/>
    <w:rsid w:val="003E7992"/>
    <w:rsid w:val="003F3999"/>
    <w:rsid w:val="003F577B"/>
    <w:rsid w:val="003F78EC"/>
    <w:rsid w:val="00401F26"/>
    <w:rsid w:val="00405F89"/>
    <w:rsid w:val="00407DC1"/>
    <w:rsid w:val="0041127E"/>
    <w:rsid w:val="00412502"/>
    <w:rsid w:val="00420176"/>
    <w:rsid w:val="0042027B"/>
    <w:rsid w:val="00420E48"/>
    <w:rsid w:val="00424CD2"/>
    <w:rsid w:val="00430292"/>
    <w:rsid w:val="00430735"/>
    <w:rsid w:val="00436FED"/>
    <w:rsid w:val="00437F8C"/>
    <w:rsid w:val="0044511D"/>
    <w:rsid w:val="00446942"/>
    <w:rsid w:val="00446DD6"/>
    <w:rsid w:val="004560ED"/>
    <w:rsid w:val="00457913"/>
    <w:rsid w:val="00457D55"/>
    <w:rsid w:val="00461D05"/>
    <w:rsid w:val="00464C38"/>
    <w:rsid w:val="00470191"/>
    <w:rsid w:val="00476613"/>
    <w:rsid w:val="00482140"/>
    <w:rsid w:val="00484920"/>
    <w:rsid w:val="00490E0C"/>
    <w:rsid w:val="00492949"/>
    <w:rsid w:val="00496683"/>
    <w:rsid w:val="004A6290"/>
    <w:rsid w:val="004B14A4"/>
    <w:rsid w:val="004B287A"/>
    <w:rsid w:val="004B2DBC"/>
    <w:rsid w:val="004B6D3F"/>
    <w:rsid w:val="004B7175"/>
    <w:rsid w:val="004C198E"/>
    <w:rsid w:val="004C2338"/>
    <w:rsid w:val="004C4C29"/>
    <w:rsid w:val="004C5359"/>
    <w:rsid w:val="004C5885"/>
    <w:rsid w:val="004C60B3"/>
    <w:rsid w:val="004C70CE"/>
    <w:rsid w:val="004D277E"/>
    <w:rsid w:val="004D451C"/>
    <w:rsid w:val="004E0F7C"/>
    <w:rsid w:val="004E1902"/>
    <w:rsid w:val="004E3291"/>
    <w:rsid w:val="004E65E6"/>
    <w:rsid w:val="004E7206"/>
    <w:rsid w:val="004F04A3"/>
    <w:rsid w:val="004F2CC3"/>
    <w:rsid w:val="004F6D40"/>
    <w:rsid w:val="00501289"/>
    <w:rsid w:val="00503700"/>
    <w:rsid w:val="00514D13"/>
    <w:rsid w:val="005215B1"/>
    <w:rsid w:val="005235A0"/>
    <w:rsid w:val="005261EC"/>
    <w:rsid w:val="00531008"/>
    <w:rsid w:val="00532ED8"/>
    <w:rsid w:val="005347CA"/>
    <w:rsid w:val="00543B8D"/>
    <w:rsid w:val="00544AC5"/>
    <w:rsid w:val="00544BBA"/>
    <w:rsid w:val="00545393"/>
    <w:rsid w:val="005559F2"/>
    <w:rsid w:val="0056184F"/>
    <w:rsid w:val="0056567A"/>
    <w:rsid w:val="00577AF5"/>
    <w:rsid w:val="005900DD"/>
    <w:rsid w:val="005A1603"/>
    <w:rsid w:val="005A1672"/>
    <w:rsid w:val="005A5716"/>
    <w:rsid w:val="005B4278"/>
    <w:rsid w:val="005B48BB"/>
    <w:rsid w:val="005B61D6"/>
    <w:rsid w:val="005B66CF"/>
    <w:rsid w:val="005B7999"/>
    <w:rsid w:val="005B7E6F"/>
    <w:rsid w:val="005C07E5"/>
    <w:rsid w:val="005C087E"/>
    <w:rsid w:val="005C2F21"/>
    <w:rsid w:val="005C4F3C"/>
    <w:rsid w:val="005C7AE6"/>
    <w:rsid w:val="005D319A"/>
    <w:rsid w:val="005D3973"/>
    <w:rsid w:val="005D4F39"/>
    <w:rsid w:val="005D749F"/>
    <w:rsid w:val="005E2AE4"/>
    <w:rsid w:val="005E37A8"/>
    <w:rsid w:val="005E532E"/>
    <w:rsid w:val="00602247"/>
    <w:rsid w:val="00604C27"/>
    <w:rsid w:val="00604E73"/>
    <w:rsid w:val="0060740B"/>
    <w:rsid w:val="00610827"/>
    <w:rsid w:val="00611787"/>
    <w:rsid w:val="0061263C"/>
    <w:rsid w:val="006164F5"/>
    <w:rsid w:val="00621752"/>
    <w:rsid w:val="0062643F"/>
    <w:rsid w:val="00637862"/>
    <w:rsid w:val="006421B3"/>
    <w:rsid w:val="006501DF"/>
    <w:rsid w:val="00661BAA"/>
    <w:rsid w:val="00663091"/>
    <w:rsid w:val="006637E0"/>
    <w:rsid w:val="00677FF1"/>
    <w:rsid w:val="00683753"/>
    <w:rsid w:val="00687633"/>
    <w:rsid w:val="00687B77"/>
    <w:rsid w:val="006934FF"/>
    <w:rsid w:val="006B0E01"/>
    <w:rsid w:val="006B22D0"/>
    <w:rsid w:val="006C0489"/>
    <w:rsid w:val="006D1B71"/>
    <w:rsid w:val="006D2CED"/>
    <w:rsid w:val="006D4786"/>
    <w:rsid w:val="006E2735"/>
    <w:rsid w:val="006E701F"/>
    <w:rsid w:val="006F2C43"/>
    <w:rsid w:val="006F323E"/>
    <w:rsid w:val="006F45FA"/>
    <w:rsid w:val="006F5856"/>
    <w:rsid w:val="006F74FF"/>
    <w:rsid w:val="00702215"/>
    <w:rsid w:val="007030DD"/>
    <w:rsid w:val="0070341A"/>
    <w:rsid w:val="007054F7"/>
    <w:rsid w:val="00705F26"/>
    <w:rsid w:val="00706413"/>
    <w:rsid w:val="00707719"/>
    <w:rsid w:val="007115B7"/>
    <w:rsid w:val="00713F7C"/>
    <w:rsid w:val="007149EE"/>
    <w:rsid w:val="00716466"/>
    <w:rsid w:val="00731BD1"/>
    <w:rsid w:val="00737FED"/>
    <w:rsid w:val="007440EE"/>
    <w:rsid w:val="00746359"/>
    <w:rsid w:val="0075384F"/>
    <w:rsid w:val="007577FD"/>
    <w:rsid w:val="00761152"/>
    <w:rsid w:val="00761A05"/>
    <w:rsid w:val="00763493"/>
    <w:rsid w:val="007637D3"/>
    <w:rsid w:val="007659C4"/>
    <w:rsid w:val="00770EE9"/>
    <w:rsid w:val="007721F9"/>
    <w:rsid w:val="007755C1"/>
    <w:rsid w:val="00775D0C"/>
    <w:rsid w:val="00790BB2"/>
    <w:rsid w:val="00791E9E"/>
    <w:rsid w:val="00792C67"/>
    <w:rsid w:val="00795938"/>
    <w:rsid w:val="007A4A53"/>
    <w:rsid w:val="007B0748"/>
    <w:rsid w:val="007B73EF"/>
    <w:rsid w:val="007C0AE4"/>
    <w:rsid w:val="007C131F"/>
    <w:rsid w:val="007C4DB8"/>
    <w:rsid w:val="007C7889"/>
    <w:rsid w:val="007D1A4B"/>
    <w:rsid w:val="007D3879"/>
    <w:rsid w:val="007D641D"/>
    <w:rsid w:val="007E3614"/>
    <w:rsid w:val="007E3C3C"/>
    <w:rsid w:val="007E4865"/>
    <w:rsid w:val="007E48E0"/>
    <w:rsid w:val="007E74E8"/>
    <w:rsid w:val="007F4587"/>
    <w:rsid w:val="007F55C4"/>
    <w:rsid w:val="00802F51"/>
    <w:rsid w:val="0080799B"/>
    <w:rsid w:val="00812477"/>
    <w:rsid w:val="008133CA"/>
    <w:rsid w:val="00814060"/>
    <w:rsid w:val="008158DE"/>
    <w:rsid w:val="00826BCF"/>
    <w:rsid w:val="00827C29"/>
    <w:rsid w:val="0083149F"/>
    <w:rsid w:val="00837B76"/>
    <w:rsid w:val="00840BB1"/>
    <w:rsid w:val="00847B54"/>
    <w:rsid w:val="008524B6"/>
    <w:rsid w:val="00853AC5"/>
    <w:rsid w:val="008601E6"/>
    <w:rsid w:val="00863FAA"/>
    <w:rsid w:val="00870229"/>
    <w:rsid w:val="00872AB3"/>
    <w:rsid w:val="00873FC4"/>
    <w:rsid w:val="0087560D"/>
    <w:rsid w:val="00877E22"/>
    <w:rsid w:val="00886ED0"/>
    <w:rsid w:val="008871E9"/>
    <w:rsid w:val="008878CD"/>
    <w:rsid w:val="00892E68"/>
    <w:rsid w:val="00897388"/>
    <w:rsid w:val="00897A2D"/>
    <w:rsid w:val="008A3964"/>
    <w:rsid w:val="008A6C66"/>
    <w:rsid w:val="008A6E25"/>
    <w:rsid w:val="008A7C5D"/>
    <w:rsid w:val="008B2031"/>
    <w:rsid w:val="008B21A3"/>
    <w:rsid w:val="008B2F67"/>
    <w:rsid w:val="008B3934"/>
    <w:rsid w:val="008B7914"/>
    <w:rsid w:val="008C4FCE"/>
    <w:rsid w:val="008C6515"/>
    <w:rsid w:val="008C739F"/>
    <w:rsid w:val="008C7BBB"/>
    <w:rsid w:val="008D0539"/>
    <w:rsid w:val="008D1396"/>
    <w:rsid w:val="008D3408"/>
    <w:rsid w:val="008E5E33"/>
    <w:rsid w:val="008F3AAE"/>
    <w:rsid w:val="008F72A8"/>
    <w:rsid w:val="00901406"/>
    <w:rsid w:val="00901762"/>
    <w:rsid w:val="009057A0"/>
    <w:rsid w:val="00906352"/>
    <w:rsid w:val="00910D50"/>
    <w:rsid w:val="00914171"/>
    <w:rsid w:val="009169EE"/>
    <w:rsid w:val="00920118"/>
    <w:rsid w:val="00923AFE"/>
    <w:rsid w:val="00925CD2"/>
    <w:rsid w:val="00926E25"/>
    <w:rsid w:val="00931E99"/>
    <w:rsid w:val="00942BB7"/>
    <w:rsid w:val="00943159"/>
    <w:rsid w:val="009440A9"/>
    <w:rsid w:val="00945CE9"/>
    <w:rsid w:val="009536A4"/>
    <w:rsid w:val="00953A09"/>
    <w:rsid w:val="00961E9B"/>
    <w:rsid w:val="0096226C"/>
    <w:rsid w:val="0096272D"/>
    <w:rsid w:val="00964790"/>
    <w:rsid w:val="00967C12"/>
    <w:rsid w:val="00973BFE"/>
    <w:rsid w:val="00973E13"/>
    <w:rsid w:val="009747C1"/>
    <w:rsid w:val="00975400"/>
    <w:rsid w:val="009800BA"/>
    <w:rsid w:val="00983041"/>
    <w:rsid w:val="00983205"/>
    <w:rsid w:val="00984295"/>
    <w:rsid w:val="00984FF9"/>
    <w:rsid w:val="009859D9"/>
    <w:rsid w:val="00992AF3"/>
    <w:rsid w:val="00992E48"/>
    <w:rsid w:val="009957DF"/>
    <w:rsid w:val="0099675C"/>
    <w:rsid w:val="009A4903"/>
    <w:rsid w:val="009B1501"/>
    <w:rsid w:val="009B278F"/>
    <w:rsid w:val="009B372D"/>
    <w:rsid w:val="009B72BC"/>
    <w:rsid w:val="009C30D1"/>
    <w:rsid w:val="009C4DAA"/>
    <w:rsid w:val="009C56D1"/>
    <w:rsid w:val="009D0FAD"/>
    <w:rsid w:val="009D1B05"/>
    <w:rsid w:val="009D43A0"/>
    <w:rsid w:val="009D483C"/>
    <w:rsid w:val="009D4985"/>
    <w:rsid w:val="009D588B"/>
    <w:rsid w:val="009D659C"/>
    <w:rsid w:val="009E1702"/>
    <w:rsid w:val="009E1A4B"/>
    <w:rsid w:val="009E5DDA"/>
    <w:rsid w:val="009E5DF0"/>
    <w:rsid w:val="009F448A"/>
    <w:rsid w:val="009F6A42"/>
    <w:rsid w:val="00A0158E"/>
    <w:rsid w:val="00A02777"/>
    <w:rsid w:val="00A04248"/>
    <w:rsid w:val="00A0445B"/>
    <w:rsid w:val="00A12852"/>
    <w:rsid w:val="00A16208"/>
    <w:rsid w:val="00A22310"/>
    <w:rsid w:val="00A26753"/>
    <w:rsid w:val="00A27F96"/>
    <w:rsid w:val="00A309D5"/>
    <w:rsid w:val="00A40452"/>
    <w:rsid w:val="00A416AB"/>
    <w:rsid w:val="00A42AED"/>
    <w:rsid w:val="00A470E6"/>
    <w:rsid w:val="00A52D0E"/>
    <w:rsid w:val="00A52DF4"/>
    <w:rsid w:val="00A60B76"/>
    <w:rsid w:val="00A66C47"/>
    <w:rsid w:val="00A7007B"/>
    <w:rsid w:val="00A75093"/>
    <w:rsid w:val="00A75E3D"/>
    <w:rsid w:val="00A84CD5"/>
    <w:rsid w:val="00A8711F"/>
    <w:rsid w:val="00A94391"/>
    <w:rsid w:val="00AA041A"/>
    <w:rsid w:val="00AA2892"/>
    <w:rsid w:val="00AA5693"/>
    <w:rsid w:val="00AA70C5"/>
    <w:rsid w:val="00AB32DD"/>
    <w:rsid w:val="00AB744D"/>
    <w:rsid w:val="00AC1B2C"/>
    <w:rsid w:val="00AC2CAC"/>
    <w:rsid w:val="00AC6B4E"/>
    <w:rsid w:val="00AD2830"/>
    <w:rsid w:val="00AD6CE1"/>
    <w:rsid w:val="00AD722A"/>
    <w:rsid w:val="00AE3FF6"/>
    <w:rsid w:val="00AE79FB"/>
    <w:rsid w:val="00AE7D67"/>
    <w:rsid w:val="00AF0961"/>
    <w:rsid w:val="00AF5791"/>
    <w:rsid w:val="00B06993"/>
    <w:rsid w:val="00B122F6"/>
    <w:rsid w:val="00B12DDF"/>
    <w:rsid w:val="00B16D37"/>
    <w:rsid w:val="00B1728D"/>
    <w:rsid w:val="00B2063E"/>
    <w:rsid w:val="00B25D0D"/>
    <w:rsid w:val="00B270B9"/>
    <w:rsid w:val="00B31DA9"/>
    <w:rsid w:val="00B329B6"/>
    <w:rsid w:val="00B32D05"/>
    <w:rsid w:val="00B331BA"/>
    <w:rsid w:val="00B334DD"/>
    <w:rsid w:val="00B42F29"/>
    <w:rsid w:val="00B61E69"/>
    <w:rsid w:val="00B61F45"/>
    <w:rsid w:val="00B625AE"/>
    <w:rsid w:val="00B63428"/>
    <w:rsid w:val="00B656FE"/>
    <w:rsid w:val="00B66FF7"/>
    <w:rsid w:val="00B67E36"/>
    <w:rsid w:val="00B7086F"/>
    <w:rsid w:val="00B70AA9"/>
    <w:rsid w:val="00B71598"/>
    <w:rsid w:val="00B72AD7"/>
    <w:rsid w:val="00B72C58"/>
    <w:rsid w:val="00B77207"/>
    <w:rsid w:val="00B836F9"/>
    <w:rsid w:val="00B83F3C"/>
    <w:rsid w:val="00B84CAD"/>
    <w:rsid w:val="00B870AF"/>
    <w:rsid w:val="00B94DA1"/>
    <w:rsid w:val="00BA0FA6"/>
    <w:rsid w:val="00BA1647"/>
    <w:rsid w:val="00BA3074"/>
    <w:rsid w:val="00BA38AE"/>
    <w:rsid w:val="00BA5298"/>
    <w:rsid w:val="00BA55DF"/>
    <w:rsid w:val="00BB009D"/>
    <w:rsid w:val="00BB171A"/>
    <w:rsid w:val="00BB34F3"/>
    <w:rsid w:val="00BB4B78"/>
    <w:rsid w:val="00BB7265"/>
    <w:rsid w:val="00BB7CB1"/>
    <w:rsid w:val="00BC2A12"/>
    <w:rsid w:val="00BC4A02"/>
    <w:rsid w:val="00BC6187"/>
    <w:rsid w:val="00BC6400"/>
    <w:rsid w:val="00BD2F23"/>
    <w:rsid w:val="00BD2FE6"/>
    <w:rsid w:val="00BD5032"/>
    <w:rsid w:val="00BD5280"/>
    <w:rsid w:val="00BE607D"/>
    <w:rsid w:val="00BE6587"/>
    <w:rsid w:val="00BF247F"/>
    <w:rsid w:val="00BF3D17"/>
    <w:rsid w:val="00BF561B"/>
    <w:rsid w:val="00C02FA9"/>
    <w:rsid w:val="00C039C5"/>
    <w:rsid w:val="00C04C88"/>
    <w:rsid w:val="00C115E5"/>
    <w:rsid w:val="00C1431C"/>
    <w:rsid w:val="00C1470D"/>
    <w:rsid w:val="00C15569"/>
    <w:rsid w:val="00C16EA2"/>
    <w:rsid w:val="00C21E67"/>
    <w:rsid w:val="00C26AC9"/>
    <w:rsid w:val="00C33C81"/>
    <w:rsid w:val="00C33D1E"/>
    <w:rsid w:val="00C4319C"/>
    <w:rsid w:val="00C443E0"/>
    <w:rsid w:val="00C46EE1"/>
    <w:rsid w:val="00C630DF"/>
    <w:rsid w:val="00C6728D"/>
    <w:rsid w:val="00C6740E"/>
    <w:rsid w:val="00C67708"/>
    <w:rsid w:val="00C67BA7"/>
    <w:rsid w:val="00C70A88"/>
    <w:rsid w:val="00C72CFF"/>
    <w:rsid w:val="00C76622"/>
    <w:rsid w:val="00C80097"/>
    <w:rsid w:val="00C84E23"/>
    <w:rsid w:val="00C86BBD"/>
    <w:rsid w:val="00C90C2B"/>
    <w:rsid w:val="00C91041"/>
    <w:rsid w:val="00C91378"/>
    <w:rsid w:val="00C95A20"/>
    <w:rsid w:val="00CA03C2"/>
    <w:rsid w:val="00CA67C8"/>
    <w:rsid w:val="00CB1338"/>
    <w:rsid w:val="00CB2152"/>
    <w:rsid w:val="00CB5307"/>
    <w:rsid w:val="00CB596A"/>
    <w:rsid w:val="00CC096B"/>
    <w:rsid w:val="00CC64DD"/>
    <w:rsid w:val="00CD3334"/>
    <w:rsid w:val="00CD7184"/>
    <w:rsid w:val="00CE2085"/>
    <w:rsid w:val="00CF45BF"/>
    <w:rsid w:val="00CF6A54"/>
    <w:rsid w:val="00D012CE"/>
    <w:rsid w:val="00D02D58"/>
    <w:rsid w:val="00D04FD6"/>
    <w:rsid w:val="00D165BA"/>
    <w:rsid w:val="00D209A2"/>
    <w:rsid w:val="00D21DC7"/>
    <w:rsid w:val="00D2315F"/>
    <w:rsid w:val="00D2340B"/>
    <w:rsid w:val="00D30CAC"/>
    <w:rsid w:val="00D3283D"/>
    <w:rsid w:val="00D42F1B"/>
    <w:rsid w:val="00D442B0"/>
    <w:rsid w:val="00D475BA"/>
    <w:rsid w:val="00D61BC4"/>
    <w:rsid w:val="00D6319F"/>
    <w:rsid w:val="00D63795"/>
    <w:rsid w:val="00D64C59"/>
    <w:rsid w:val="00D73152"/>
    <w:rsid w:val="00D75694"/>
    <w:rsid w:val="00D81B57"/>
    <w:rsid w:val="00D83133"/>
    <w:rsid w:val="00D834BA"/>
    <w:rsid w:val="00D92054"/>
    <w:rsid w:val="00D92B83"/>
    <w:rsid w:val="00D93C5D"/>
    <w:rsid w:val="00D94428"/>
    <w:rsid w:val="00D94520"/>
    <w:rsid w:val="00DA0C9C"/>
    <w:rsid w:val="00DA44FE"/>
    <w:rsid w:val="00DA7927"/>
    <w:rsid w:val="00DB55A3"/>
    <w:rsid w:val="00DC3791"/>
    <w:rsid w:val="00DC41D5"/>
    <w:rsid w:val="00DD0854"/>
    <w:rsid w:val="00DE4B68"/>
    <w:rsid w:val="00DF6C1F"/>
    <w:rsid w:val="00E04DEE"/>
    <w:rsid w:val="00E07E86"/>
    <w:rsid w:val="00E164F1"/>
    <w:rsid w:val="00E166F7"/>
    <w:rsid w:val="00E20B69"/>
    <w:rsid w:val="00E21938"/>
    <w:rsid w:val="00E22D90"/>
    <w:rsid w:val="00E30CA8"/>
    <w:rsid w:val="00E31418"/>
    <w:rsid w:val="00E34BF6"/>
    <w:rsid w:val="00E350A2"/>
    <w:rsid w:val="00E35F0B"/>
    <w:rsid w:val="00E40248"/>
    <w:rsid w:val="00E41E4D"/>
    <w:rsid w:val="00E42F1F"/>
    <w:rsid w:val="00E44D66"/>
    <w:rsid w:val="00E456F4"/>
    <w:rsid w:val="00E47313"/>
    <w:rsid w:val="00E50989"/>
    <w:rsid w:val="00E5259F"/>
    <w:rsid w:val="00E54ACD"/>
    <w:rsid w:val="00E55312"/>
    <w:rsid w:val="00E57CA3"/>
    <w:rsid w:val="00E61C43"/>
    <w:rsid w:val="00E6636D"/>
    <w:rsid w:val="00E679CB"/>
    <w:rsid w:val="00E67B2B"/>
    <w:rsid w:val="00E7177F"/>
    <w:rsid w:val="00E73216"/>
    <w:rsid w:val="00E738B5"/>
    <w:rsid w:val="00E75DFA"/>
    <w:rsid w:val="00E7789B"/>
    <w:rsid w:val="00E8073C"/>
    <w:rsid w:val="00E821E2"/>
    <w:rsid w:val="00E8470C"/>
    <w:rsid w:val="00E853CB"/>
    <w:rsid w:val="00E933B8"/>
    <w:rsid w:val="00EA0E45"/>
    <w:rsid w:val="00EA2780"/>
    <w:rsid w:val="00EA6D98"/>
    <w:rsid w:val="00EB00CE"/>
    <w:rsid w:val="00EB3F05"/>
    <w:rsid w:val="00EB4C24"/>
    <w:rsid w:val="00EB4C59"/>
    <w:rsid w:val="00EB4DD0"/>
    <w:rsid w:val="00EC4C98"/>
    <w:rsid w:val="00EC5B33"/>
    <w:rsid w:val="00EC600B"/>
    <w:rsid w:val="00EC66C2"/>
    <w:rsid w:val="00ED23D3"/>
    <w:rsid w:val="00ED3625"/>
    <w:rsid w:val="00ED7883"/>
    <w:rsid w:val="00ED7C4A"/>
    <w:rsid w:val="00EE3322"/>
    <w:rsid w:val="00F1187F"/>
    <w:rsid w:val="00F13D08"/>
    <w:rsid w:val="00F21133"/>
    <w:rsid w:val="00F21CB7"/>
    <w:rsid w:val="00F2376B"/>
    <w:rsid w:val="00F2546D"/>
    <w:rsid w:val="00F27DC4"/>
    <w:rsid w:val="00F317A3"/>
    <w:rsid w:val="00F42405"/>
    <w:rsid w:val="00F44D40"/>
    <w:rsid w:val="00F51B27"/>
    <w:rsid w:val="00F53C00"/>
    <w:rsid w:val="00F6081A"/>
    <w:rsid w:val="00F61073"/>
    <w:rsid w:val="00F73ED0"/>
    <w:rsid w:val="00F853CF"/>
    <w:rsid w:val="00F867E6"/>
    <w:rsid w:val="00F87322"/>
    <w:rsid w:val="00FA219D"/>
    <w:rsid w:val="00FA4ED5"/>
    <w:rsid w:val="00FA5283"/>
    <w:rsid w:val="00FA697A"/>
    <w:rsid w:val="00FA6C04"/>
    <w:rsid w:val="00FA725A"/>
    <w:rsid w:val="00FA7375"/>
    <w:rsid w:val="00FB0E87"/>
    <w:rsid w:val="00FB1CD6"/>
    <w:rsid w:val="00FB7558"/>
    <w:rsid w:val="00FC1199"/>
    <w:rsid w:val="00FC1494"/>
    <w:rsid w:val="00FC1C00"/>
    <w:rsid w:val="00FC266D"/>
    <w:rsid w:val="00FC58BC"/>
    <w:rsid w:val="00FC6AE5"/>
    <w:rsid w:val="00FD2F2C"/>
    <w:rsid w:val="00FD5B86"/>
    <w:rsid w:val="00FD7807"/>
    <w:rsid w:val="00FE3C64"/>
    <w:rsid w:val="00FE4B36"/>
    <w:rsid w:val="00FE62AC"/>
    <w:rsid w:val="00FF1C37"/>
    <w:rsid w:val="00FF293E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708B962"/>
  <w15:docId w15:val="{F31B3166-25A3-41DF-8536-3DCC528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6F9"/>
    <w:pPr>
      <w:spacing w:before="120" w:after="12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108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Heading3">
    <w:name w:val="heading 3"/>
    <w:basedOn w:val="Normal"/>
    <w:next w:val="Normal"/>
    <w:qFormat/>
    <w:rsid w:val="0089738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97388"/>
    <w:pPr>
      <w:tabs>
        <w:tab w:val="center" w:pos="4153"/>
        <w:tab w:val="right" w:pos="8306"/>
      </w:tabs>
    </w:pPr>
  </w:style>
  <w:style w:type="paragraph" w:styleId="Signature">
    <w:name w:val="Signature"/>
    <w:basedOn w:val="Normal"/>
    <w:rsid w:val="00897388"/>
  </w:style>
  <w:style w:type="paragraph" w:styleId="NormalWeb">
    <w:name w:val="Normal (Web)"/>
    <w:basedOn w:val="Normal"/>
    <w:rsid w:val="00897388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18"/>
      <w:szCs w:val="18"/>
    </w:rPr>
  </w:style>
  <w:style w:type="character" w:styleId="PageNumber">
    <w:name w:val="page number"/>
    <w:basedOn w:val="DefaultParagraphFont"/>
    <w:rsid w:val="00897388"/>
  </w:style>
  <w:style w:type="paragraph" w:styleId="Header">
    <w:name w:val="header"/>
    <w:basedOn w:val="Normal"/>
    <w:rsid w:val="0089738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C0AE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83F3C"/>
    <w:pPr>
      <w:jc w:val="both"/>
    </w:pPr>
    <w:rPr>
      <w:rFonts w:cs="Arial"/>
      <w:szCs w:val="24"/>
    </w:rPr>
  </w:style>
  <w:style w:type="character" w:styleId="Hyperlink">
    <w:name w:val="Hyperlink"/>
    <w:uiPriority w:val="99"/>
    <w:rsid w:val="0015082E"/>
    <w:rPr>
      <w:color w:val="0000FF"/>
      <w:u w:val="single"/>
    </w:rPr>
  </w:style>
  <w:style w:type="character" w:styleId="FollowedHyperlink">
    <w:name w:val="FollowedHyperlink"/>
    <w:rsid w:val="0013368C"/>
    <w:rPr>
      <w:color w:val="800080"/>
      <w:u w:val="single"/>
    </w:rPr>
  </w:style>
  <w:style w:type="character" w:customStyle="1" w:styleId="Heading1Char">
    <w:name w:val="Heading 1 Char"/>
    <w:link w:val="Heading1"/>
    <w:rsid w:val="0061082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82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rsid w:val="00610827"/>
    <w:pPr>
      <w:ind w:left="400"/>
    </w:pPr>
  </w:style>
  <w:style w:type="paragraph" w:styleId="ListParagraph">
    <w:name w:val="List Paragraph"/>
    <w:basedOn w:val="Normal"/>
    <w:uiPriority w:val="34"/>
    <w:qFormat/>
    <w:rsid w:val="001921A9"/>
    <w:pPr>
      <w:ind w:left="720"/>
      <w:contextualSpacing/>
    </w:pPr>
  </w:style>
  <w:style w:type="table" w:styleId="TableGrid">
    <w:name w:val="Table Grid"/>
    <w:basedOn w:val="TableNormal"/>
    <w:rsid w:val="00E93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9137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DE4B68"/>
    <w:pPr>
      <w:spacing w:after="100"/>
    </w:pPr>
  </w:style>
  <w:style w:type="paragraph" w:styleId="NoSpacing">
    <w:name w:val="No Spacing"/>
    <w:uiPriority w:val="1"/>
    <w:qFormat/>
    <w:rsid w:val="00CA67C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1CB7"/>
    <w:rPr>
      <w:color w:val="808080"/>
      <w:shd w:val="clear" w:color="auto" w:fill="E6E6E6"/>
    </w:rPr>
  </w:style>
  <w:style w:type="character" w:customStyle="1" w:styleId="FooterChar">
    <w:name w:val="Footer Char"/>
    <w:link w:val="Footer"/>
    <w:uiPriority w:val="99"/>
    <w:rsid w:val="005D749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sargent@igoc.com.a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Tenders\Quote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D6B92-B84F-4871-B826-44A1B670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Quote Letter Template</Template>
  <TotalTime>90</TotalTime>
  <Pages>12</Pages>
  <Words>768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Controlworks IBSI Penrith Proposal</vt:lpstr>
    </vt:vector>
  </TitlesOfParts>
  <Company>Controlworks</Company>
  <LinksUpToDate>false</LinksUpToDate>
  <CharactersWithSpaces>5834</CharactersWithSpaces>
  <SharedDoc>false</SharedDoc>
  <HLinks>
    <vt:vector size="78" baseType="variant">
      <vt:variant>
        <vt:i4>3014743</vt:i4>
      </vt:variant>
      <vt:variant>
        <vt:i4>75</vt:i4>
      </vt:variant>
      <vt:variant>
        <vt:i4>0</vt:i4>
      </vt:variant>
      <vt:variant>
        <vt:i4>5</vt:i4>
      </vt:variant>
      <vt:variant>
        <vt:lpwstr>mailto:serviceqld@controlworks.com.au</vt:lpwstr>
      </vt:variant>
      <vt:variant>
        <vt:lpwstr/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_Toc316461442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_Toc316461441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_Toc316461440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_Toc316461439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_Toc316461438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_Toc316461437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_Toc316461436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_Toc316461435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_Toc316461434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_Toc316461433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_Toc316461432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_Toc316461431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Controlworks IBSI Penrith Proposal</dc:title>
  <dc:subject/>
  <dc:creator>emil.hakansson</dc:creator>
  <cp:keywords/>
  <cp:lastModifiedBy>Integrated Electrical</cp:lastModifiedBy>
  <cp:revision>8</cp:revision>
  <cp:lastPrinted>2018-09-27T05:38:00Z</cp:lastPrinted>
  <dcterms:created xsi:type="dcterms:W3CDTF">2018-07-19T22:47:00Z</dcterms:created>
  <dcterms:modified xsi:type="dcterms:W3CDTF">2018-09-27T05:39:00Z</dcterms:modified>
</cp:coreProperties>
</file>